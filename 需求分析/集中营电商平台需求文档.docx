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A200F" w14:textId="77777777" w:rsidR="008D5E38" w:rsidRPr="004B3F9A" w:rsidRDefault="008D5E38" w:rsidP="00F24844">
      <w:pPr>
        <w:spacing w:line="360" w:lineRule="auto"/>
        <w:rPr>
          <w:rFonts w:eastAsia="PMingLiU"/>
          <w:lang w:eastAsia="zh-TW"/>
        </w:rPr>
      </w:pPr>
    </w:p>
    <w:p w14:paraId="5EECBD7C" w14:textId="77777777" w:rsidR="005B242B" w:rsidRDefault="005B242B" w:rsidP="00F24844">
      <w:pPr>
        <w:spacing w:line="360" w:lineRule="auto"/>
      </w:pPr>
    </w:p>
    <w:p w14:paraId="3B2E1650" w14:textId="77777777" w:rsidR="008D5E38" w:rsidRDefault="008D5E38" w:rsidP="00F24844">
      <w:pPr>
        <w:spacing w:line="360" w:lineRule="auto"/>
      </w:pPr>
    </w:p>
    <w:p w14:paraId="721AD3DA" w14:textId="77777777" w:rsidR="00EC047A" w:rsidRDefault="00EC047A" w:rsidP="00F24844">
      <w:pPr>
        <w:spacing w:line="360" w:lineRule="auto"/>
      </w:pPr>
    </w:p>
    <w:p w14:paraId="0A3E3567" w14:textId="77777777" w:rsidR="004D4650" w:rsidRDefault="004D4650" w:rsidP="00F24844">
      <w:pPr>
        <w:spacing w:line="360" w:lineRule="auto"/>
        <w:jc w:val="center"/>
        <w:rPr>
          <w:sz w:val="32"/>
        </w:rPr>
      </w:pPr>
    </w:p>
    <w:p w14:paraId="0F9376C7" w14:textId="77777777" w:rsidR="006F54ED" w:rsidRDefault="006F54ED" w:rsidP="00F24844">
      <w:pPr>
        <w:spacing w:line="360" w:lineRule="auto"/>
        <w:jc w:val="center"/>
        <w:rPr>
          <w:rFonts w:eastAsia="楷体_GB2312"/>
          <w:b/>
          <w:sz w:val="36"/>
        </w:rPr>
      </w:pPr>
    </w:p>
    <w:p w14:paraId="27407946" w14:textId="77777777" w:rsidR="00EC047A" w:rsidRDefault="00866F22" w:rsidP="009B1523">
      <w:pPr>
        <w:spacing w:line="360" w:lineRule="auto"/>
        <w:jc w:val="center"/>
        <w:rPr>
          <w:rFonts w:eastAsia="楷体_GB2312"/>
          <w:b/>
          <w:sz w:val="36"/>
        </w:rPr>
      </w:pPr>
      <w:r>
        <w:rPr>
          <w:rFonts w:ascii="幼圆" w:eastAsia="幼圆" w:hint="eastAsia"/>
          <w:b/>
          <w:kern w:val="0"/>
          <w:sz w:val="52"/>
          <w:szCs w:val="52"/>
        </w:rPr>
        <w:t>魔鬼训练集中营</w:t>
      </w:r>
    </w:p>
    <w:p w14:paraId="6F79491F" w14:textId="77777777" w:rsidR="006F54ED" w:rsidRPr="004F05FC" w:rsidRDefault="006F54ED" w:rsidP="00F24844">
      <w:pPr>
        <w:spacing w:line="360" w:lineRule="auto"/>
        <w:jc w:val="center"/>
        <w:rPr>
          <w:rFonts w:eastAsia="楷体_GB2312"/>
          <w:b/>
          <w:sz w:val="36"/>
        </w:rPr>
      </w:pPr>
    </w:p>
    <w:p w14:paraId="1AF70A2C" w14:textId="5ECDCC3C" w:rsidR="004D4650" w:rsidRDefault="00866F22" w:rsidP="009B1523">
      <w:pPr>
        <w:spacing w:line="360" w:lineRule="auto"/>
        <w:jc w:val="center"/>
        <w:rPr>
          <w:sz w:val="24"/>
          <w:u w:val="single"/>
        </w:rPr>
      </w:pPr>
      <w:r>
        <w:rPr>
          <w:rFonts w:eastAsia="黑体" w:hint="eastAsia"/>
          <w:sz w:val="48"/>
        </w:rPr>
        <w:t>集中营</w:t>
      </w:r>
      <w:r w:rsidR="00F65FFD">
        <w:rPr>
          <w:rFonts w:eastAsia="黑体" w:hint="eastAsia"/>
          <w:sz w:val="48"/>
        </w:rPr>
        <w:t>-</w:t>
      </w:r>
      <w:proofErr w:type="spellStart"/>
      <w:r w:rsidR="00F65FFD">
        <w:rPr>
          <w:rFonts w:eastAsia="黑体" w:hint="eastAsia"/>
          <w:sz w:val="48"/>
        </w:rPr>
        <w:t>Eshop</w:t>
      </w:r>
      <w:proofErr w:type="spellEnd"/>
    </w:p>
    <w:p w14:paraId="124E00A5" w14:textId="77777777" w:rsidR="004D4650" w:rsidRDefault="004D4650" w:rsidP="00F24844">
      <w:pPr>
        <w:spacing w:line="360" w:lineRule="auto"/>
        <w:jc w:val="center"/>
        <w:rPr>
          <w:sz w:val="28"/>
        </w:rPr>
      </w:pPr>
    </w:p>
    <w:p w14:paraId="557B786E" w14:textId="77777777" w:rsidR="004D4650" w:rsidRDefault="004D4650" w:rsidP="00F24844">
      <w:pPr>
        <w:spacing w:line="360" w:lineRule="auto"/>
        <w:jc w:val="center"/>
        <w:rPr>
          <w:sz w:val="28"/>
        </w:rPr>
      </w:pPr>
    </w:p>
    <w:p w14:paraId="7CC80087" w14:textId="77777777" w:rsidR="004D4650" w:rsidRDefault="004D4650" w:rsidP="00F24844">
      <w:pPr>
        <w:spacing w:line="360" w:lineRule="auto"/>
        <w:jc w:val="center"/>
      </w:pPr>
    </w:p>
    <w:p w14:paraId="1FC942D1" w14:textId="77777777" w:rsidR="004D4650" w:rsidRDefault="004D4650" w:rsidP="00F24844">
      <w:pPr>
        <w:spacing w:line="360" w:lineRule="auto"/>
        <w:jc w:val="center"/>
      </w:pPr>
    </w:p>
    <w:p w14:paraId="07150480" w14:textId="77777777" w:rsidR="004D4650" w:rsidRDefault="004D4650" w:rsidP="00F24844">
      <w:pPr>
        <w:spacing w:line="360" w:lineRule="auto"/>
        <w:jc w:val="center"/>
      </w:pPr>
    </w:p>
    <w:p w14:paraId="4C5A5B4C" w14:textId="77777777" w:rsidR="004D4650" w:rsidRDefault="004D4650" w:rsidP="00F24844">
      <w:pPr>
        <w:spacing w:line="360" w:lineRule="auto"/>
        <w:jc w:val="center"/>
      </w:pPr>
    </w:p>
    <w:p w14:paraId="416D404F" w14:textId="77777777" w:rsidR="004D4650" w:rsidRDefault="004D4650" w:rsidP="00F24844">
      <w:pPr>
        <w:spacing w:line="360" w:lineRule="auto"/>
        <w:jc w:val="center"/>
      </w:pPr>
    </w:p>
    <w:p w14:paraId="1748FE67" w14:textId="77777777" w:rsidR="004D4650" w:rsidRDefault="004D4650" w:rsidP="00F24844">
      <w:pPr>
        <w:spacing w:line="360" w:lineRule="auto"/>
        <w:jc w:val="center"/>
      </w:pPr>
    </w:p>
    <w:p w14:paraId="665477E1" w14:textId="77777777" w:rsidR="004D4650" w:rsidRDefault="004D4650" w:rsidP="00F24844">
      <w:pPr>
        <w:spacing w:line="360" w:lineRule="auto"/>
        <w:jc w:val="center"/>
      </w:pPr>
    </w:p>
    <w:p w14:paraId="5187D0FF" w14:textId="77777777" w:rsidR="006F54ED" w:rsidRDefault="006F54ED" w:rsidP="00F24844">
      <w:pPr>
        <w:spacing w:line="360" w:lineRule="auto"/>
        <w:jc w:val="center"/>
      </w:pPr>
    </w:p>
    <w:p w14:paraId="6269B3CE" w14:textId="77777777" w:rsidR="006F54ED" w:rsidRDefault="006F54ED" w:rsidP="00F24844">
      <w:pPr>
        <w:spacing w:line="360" w:lineRule="auto"/>
        <w:jc w:val="center"/>
      </w:pPr>
    </w:p>
    <w:p w14:paraId="0C23D8A1" w14:textId="77777777" w:rsidR="006F54ED" w:rsidRDefault="006F54ED" w:rsidP="00F24844">
      <w:pPr>
        <w:spacing w:line="360" w:lineRule="auto"/>
        <w:jc w:val="center"/>
      </w:pPr>
    </w:p>
    <w:p w14:paraId="563A5674" w14:textId="77777777" w:rsidR="004D4650" w:rsidRDefault="004D4650" w:rsidP="00F24844">
      <w:pPr>
        <w:spacing w:line="360" w:lineRule="auto"/>
        <w:jc w:val="center"/>
      </w:pPr>
    </w:p>
    <w:p w14:paraId="1713824D" w14:textId="77777777" w:rsidR="004D4650" w:rsidRDefault="00866F22" w:rsidP="00F24844">
      <w:pPr>
        <w:spacing w:line="360" w:lineRule="auto"/>
        <w:jc w:val="center"/>
        <w:rPr>
          <w:rFonts w:eastAsia="黑体"/>
          <w:sz w:val="28"/>
        </w:rPr>
      </w:pPr>
      <w:r>
        <w:rPr>
          <w:rFonts w:eastAsia="黑体" w:hint="eastAsia"/>
          <w:sz w:val="28"/>
        </w:rPr>
        <w:t>集中营</w:t>
      </w:r>
    </w:p>
    <w:p w14:paraId="627A7580" w14:textId="77777777" w:rsidR="004D4650" w:rsidRDefault="00EA026C" w:rsidP="00F24844">
      <w:pPr>
        <w:spacing w:line="360" w:lineRule="auto"/>
        <w:jc w:val="center"/>
        <w:rPr>
          <w:rFonts w:ascii="黑体" w:eastAsia="黑体"/>
          <w:sz w:val="28"/>
        </w:rPr>
        <w:sectPr w:rsidR="004D4650" w:rsidSect="004D17F4">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284"/>
          <w:cols w:space="425"/>
          <w:docGrid w:type="lines" w:linePitch="312"/>
        </w:sectPr>
      </w:pPr>
      <w:r>
        <w:rPr>
          <w:rFonts w:ascii="黑体" w:eastAsia="黑体" w:hint="eastAsia"/>
          <w:sz w:val="28"/>
        </w:rPr>
        <w:t>201</w:t>
      </w:r>
      <w:r w:rsidR="00866F22">
        <w:rPr>
          <w:rFonts w:ascii="黑体" w:eastAsia="PMingLiU" w:hint="eastAsia"/>
          <w:sz w:val="28"/>
        </w:rPr>
        <w:t>7</w:t>
      </w:r>
      <w:r w:rsidR="004D4650">
        <w:rPr>
          <w:rFonts w:ascii="黑体" w:eastAsia="黑体" w:hint="eastAsia"/>
          <w:sz w:val="28"/>
        </w:rPr>
        <w:t>年</w:t>
      </w:r>
      <w:r w:rsidR="00866F22">
        <w:rPr>
          <w:rFonts w:ascii="黑体" w:eastAsia="PMingLiU" w:hint="eastAsia"/>
          <w:sz w:val="28"/>
        </w:rPr>
        <w:t>9</w:t>
      </w:r>
      <w:r w:rsidR="004D4650">
        <w:rPr>
          <w:rFonts w:ascii="黑体" w:eastAsia="黑体" w:hint="eastAsia"/>
          <w:sz w:val="28"/>
        </w:rPr>
        <w:t>月</w:t>
      </w:r>
    </w:p>
    <w:p w14:paraId="0EFA8BD1" w14:textId="77777777" w:rsidR="00FF1992" w:rsidRDefault="00FF1992" w:rsidP="00F24844">
      <w:pPr>
        <w:spacing w:line="360" w:lineRule="auto"/>
        <w:jc w:val="center"/>
        <w:rPr>
          <w:rFonts w:ascii="宋体" w:hAnsi="宋体"/>
          <w:b/>
          <w:sz w:val="28"/>
        </w:rPr>
      </w:pPr>
      <w:bookmarkStart w:id="0" w:name="_Toc35918876"/>
      <w:r w:rsidRPr="009208B9">
        <w:rPr>
          <w:rFonts w:ascii="宋体" w:hAnsi="宋体" w:hint="eastAsia"/>
          <w:b/>
          <w:sz w:val="28"/>
        </w:rPr>
        <w:lastRenderedPageBreak/>
        <w:t>文档修改记录</w:t>
      </w:r>
      <w:bookmarkEnd w:id="0"/>
    </w:p>
    <w:p w14:paraId="3CD27C03" w14:textId="77777777" w:rsidR="00021714" w:rsidRPr="009208B9" w:rsidRDefault="00021714" w:rsidP="00F24844">
      <w:pPr>
        <w:spacing w:line="360" w:lineRule="auto"/>
        <w:jc w:val="center"/>
        <w:rPr>
          <w:rFonts w:ascii="宋体" w:hAnsi="宋体"/>
          <w:b/>
          <w:sz w:val="28"/>
        </w:rPr>
      </w:pP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008"/>
        <w:gridCol w:w="1080"/>
        <w:gridCol w:w="3420"/>
        <w:gridCol w:w="1080"/>
        <w:gridCol w:w="1499"/>
      </w:tblGrid>
      <w:tr w:rsidR="00FF1992" w:rsidRPr="009208B9" w14:paraId="2FB0F0D3" w14:textId="77777777" w:rsidTr="00F21B23">
        <w:tc>
          <w:tcPr>
            <w:tcW w:w="1008" w:type="dxa"/>
            <w:shd w:val="clear" w:color="auto" w:fill="auto"/>
          </w:tcPr>
          <w:p w14:paraId="71EC4392" w14:textId="77777777" w:rsidR="00FF1992" w:rsidRPr="00F21B23" w:rsidRDefault="00FF1992" w:rsidP="00F24844">
            <w:pPr>
              <w:spacing w:line="360" w:lineRule="auto"/>
              <w:jc w:val="center"/>
              <w:rPr>
                <w:rFonts w:ascii="宋体" w:hAnsi="宋体"/>
                <w:szCs w:val="21"/>
              </w:rPr>
            </w:pPr>
            <w:r w:rsidRPr="00F21B23">
              <w:rPr>
                <w:rFonts w:ascii="宋体" w:hAnsi="宋体" w:hint="eastAsia"/>
                <w:szCs w:val="21"/>
              </w:rPr>
              <w:t>版本</w:t>
            </w:r>
          </w:p>
        </w:tc>
        <w:tc>
          <w:tcPr>
            <w:tcW w:w="1080" w:type="dxa"/>
            <w:shd w:val="clear" w:color="auto" w:fill="auto"/>
          </w:tcPr>
          <w:p w14:paraId="0FE938FE" w14:textId="77777777" w:rsidR="00FF1992" w:rsidRPr="00F21B23" w:rsidRDefault="00FF1992" w:rsidP="00F24844">
            <w:pPr>
              <w:spacing w:line="360" w:lineRule="auto"/>
              <w:jc w:val="center"/>
              <w:rPr>
                <w:rFonts w:ascii="宋体" w:hAnsi="宋体"/>
                <w:szCs w:val="21"/>
              </w:rPr>
            </w:pPr>
            <w:r w:rsidRPr="00F21B23">
              <w:rPr>
                <w:rFonts w:ascii="宋体" w:hAnsi="宋体" w:hint="eastAsia"/>
                <w:szCs w:val="21"/>
              </w:rPr>
              <w:t>修订人</w:t>
            </w:r>
          </w:p>
        </w:tc>
        <w:tc>
          <w:tcPr>
            <w:tcW w:w="3420" w:type="dxa"/>
            <w:shd w:val="clear" w:color="auto" w:fill="auto"/>
          </w:tcPr>
          <w:p w14:paraId="013C32FB" w14:textId="77777777" w:rsidR="00FF1992" w:rsidRPr="00F21B23" w:rsidRDefault="00FF1992" w:rsidP="00F24844">
            <w:pPr>
              <w:spacing w:line="360" w:lineRule="auto"/>
              <w:jc w:val="center"/>
              <w:rPr>
                <w:rFonts w:ascii="宋体" w:hAnsi="宋体"/>
                <w:szCs w:val="21"/>
              </w:rPr>
            </w:pPr>
            <w:r w:rsidRPr="00F21B23">
              <w:rPr>
                <w:rFonts w:ascii="宋体" w:hAnsi="宋体" w:hint="eastAsia"/>
                <w:szCs w:val="21"/>
              </w:rPr>
              <w:t>修订说明</w:t>
            </w:r>
          </w:p>
        </w:tc>
        <w:tc>
          <w:tcPr>
            <w:tcW w:w="1080" w:type="dxa"/>
            <w:shd w:val="clear" w:color="auto" w:fill="auto"/>
          </w:tcPr>
          <w:p w14:paraId="7D7C7E54" w14:textId="77777777" w:rsidR="00FF1992" w:rsidRPr="00F21B23" w:rsidRDefault="00FF1992" w:rsidP="00F24844">
            <w:pPr>
              <w:spacing w:line="360" w:lineRule="auto"/>
              <w:jc w:val="center"/>
              <w:rPr>
                <w:rFonts w:ascii="宋体" w:hAnsi="宋体"/>
                <w:szCs w:val="21"/>
              </w:rPr>
            </w:pPr>
            <w:r w:rsidRPr="00F21B23">
              <w:rPr>
                <w:rFonts w:ascii="宋体" w:hAnsi="宋体" w:hint="eastAsia"/>
                <w:szCs w:val="21"/>
              </w:rPr>
              <w:t>批准人</w:t>
            </w:r>
          </w:p>
        </w:tc>
        <w:tc>
          <w:tcPr>
            <w:tcW w:w="1499" w:type="dxa"/>
            <w:shd w:val="clear" w:color="auto" w:fill="auto"/>
          </w:tcPr>
          <w:p w14:paraId="2C0750BB" w14:textId="77777777" w:rsidR="00FF1992" w:rsidRPr="00F21B23" w:rsidRDefault="00FF1992" w:rsidP="00F24844">
            <w:pPr>
              <w:spacing w:line="360" w:lineRule="auto"/>
              <w:jc w:val="center"/>
              <w:rPr>
                <w:rFonts w:ascii="宋体" w:hAnsi="宋体"/>
                <w:szCs w:val="21"/>
              </w:rPr>
            </w:pPr>
            <w:r w:rsidRPr="00F21B23">
              <w:rPr>
                <w:rFonts w:ascii="宋体" w:hAnsi="宋体" w:hint="eastAsia"/>
                <w:szCs w:val="21"/>
              </w:rPr>
              <w:t>发布日期</w:t>
            </w:r>
          </w:p>
        </w:tc>
      </w:tr>
      <w:tr w:rsidR="00614DFF" w:rsidRPr="009208B9" w14:paraId="2BEBD4BF" w14:textId="77777777" w:rsidTr="00F21B23">
        <w:tc>
          <w:tcPr>
            <w:tcW w:w="1008" w:type="dxa"/>
            <w:shd w:val="clear" w:color="auto" w:fill="auto"/>
          </w:tcPr>
          <w:p w14:paraId="32138ECB" w14:textId="6E755502" w:rsidR="00614DFF" w:rsidRPr="00192849" w:rsidRDefault="004A64BF" w:rsidP="00021714">
            <w:pPr>
              <w:rPr>
                <w:rFonts w:asciiTheme="minorEastAsia" w:eastAsiaTheme="minorEastAsia" w:hAnsiTheme="minorEastAsia"/>
              </w:rPr>
            </w:pPr>
            <w:r>
              <w:rPr>
                <w:rFonts w:asciiTheme="minorEastAsia" w:eastAsiaTheme="minorEastAsia" w:hAnsiTheme="minorEastAsia" w:hint="eastAsia"/>
              </w:rPr>
              <w:t>1.1.0</w:t>
            </w:r>
          </w:p>
        </w:tc>
        <w:tc>
          <w:tcPr>
            <w:tcW w:w="1080" w:type="dxa"/>
            <w:shd w:val="clear" w:color="auto" w:fill="auto"/>
          </w:tcPr>
          <w:p w14:paraId="3359C7CE" w14:textId="264B0E9C" w:rsidR="00614DFF" w:rsidRPr="003813BE" w:rsidRDefault="004A64BF" w:rsidP="00021714">
            <w:pPr>
              <w:rPr>
                <w:rFonts w:asciiTheme="minorEastAsia" w:eastAsia="PMingLiU" w:hAnsiTheme="minorEastAsia"/>
              </w:rPr>
            </w:pPr>
            <w:r>
              <w:rPr>
                <w:rFonts w:asciiTheme="minorEastAsia" w:eastAsia="PMingLiU" w:hAnsiTheme="minorEastAsia" w:hint="eastAsia"/>
              </w:rPr>
              <w:t>尹魏方</w:t>
            </w:r>
          </w:p>
        </w:tc>
        <w:tc>
          <w:tcPr>
            <w:tcW w:w="3420" w:type="dxa"/>
            <w:shd w:val="clear" w:color="auto" w:fill="auto"/>
          </w:tcPr>
          <w:p w14:paraId="1652FD4F" w14:textId="589C37F7" w:rsidR="00614DFF" w:rsidRPr="003813BE" w:rsidRDefault="004A64BF" w:rsidP="003813BE">
            <w:pPr>
              <w:rPr>
                <w:rFonts w:asciiTheme="minorEastAsia" w:eastAsia="PMingLiU" w:hAnsiTheme="minorEastAsia"/>
              </w:rPr>
            </w:pPr>
            <w:r>
              <w:rPr>
                <w:rFonts w:asciiTheme="minorEastAsia" w:eastAsia="PMingLiU" w:hAnsiTheme="minorEastAsia" w:hint="eastAsia"/>
              </w:rPr>
              <w:t>需求说明第一版</w:t>
            </w:r>
          </w:p>
        </w:tc>
        <w:tc>
          <w:tcPr>
            <w:tcW w:w="1080" w:type="dxa"/>
            <w:shd w:val="clear" w:color="auto" w:fill="auto"/>
          </w:tcPr>
          <w:p w14:paraId="08CC8084" w14:textId="77777777" w:rsidR="00614DFF" w:rsidRPr="00192849" w:rsidRDefault="00614DFF" w:rsidP="00021714">
            <w:pPr>
              <w:rPr>
                <w:rFonts w:asciiTheme="minorEastAsia" w:eastAsiaTheme="minorEastAsia" w:hAnsiTheme="minorEastAsia"/>
              </w:rPr>
            </w:pPr>
          </w:p>
        </w:tc>
        <w:tc>
          <w:tcPr>
            <w:tcW w:w="1499" w:type="dxa"/>
            <w:shd w:val="clear" w:color="auto" w:fill="auto"/>
          </w:tcPr>
          <w:p w14:paraId="286B0000" w14:textId="77777777" w:rsidR="00614DFF" w:rsidRPr="003813BE" w:rsidRDefault="00614DFF" w:rsidP="003813BE">
            <w:pPr>
              <w:rPr>
                <w:rFonts w:asciiTheme="minorEastAsia" w:eastAsia="PMingLiU" w:hAnsiTheme="minorEastAsia"/>
                <w:lang w:eastAsia="zh-TW"/>
              </w:rPr>
            </w:pPr>
          </w:p>
        </w:tc>
      </w:tr>
      <w:tr w:rsidR="00614DFF" w:rsidRPr="009208B9" w14:paraId="6609F3E3" w14:textId="77777777" w:rsidTr="00F21B23">
        <w:tc>
          <w:tcPr>
            <w:tcW w:w="1008" w:type="dxa"/>
            <w:shd w:val="clear" w:color="auto" w:fill="auto"/>
          </w:tcPr>
          <w:p w14:paraId="114D6793" w14:textId="77777777" w:rsidR="00614DFF" w:rsidRPr="00192849" w:rsidRDefault="00614DFF" w:rsidP="00021714">
            <w:pPr>
              <w:rPr>
                <w:rFonts w:asciiTheme="minorEastAsia" w:eastAsiaTheme="minorEastAsia" w:hAnsiTheme="minorEastAsia"/>
              </w:rPr>
            </w:pPr>
          </w:p>
        </w:tc>
        <w:tc>
          <w:tcPr>
            <w:tcW w:w="1080" w:type="dxa"/>
            <w:shd w:val="clear" w:color="auto" w:fill="auto"/>
          </w:tcPr>
          <w:p w14:paraId="618B311E" w14:textId="77777777" w:rsidR="00614DFF" w:rsidRPr="00192849" w:rsidRDefault="00614DFF" w:rsidP="00021714">
            <w:pPr>
              <w:rPr>
                <w:rFonts w:asciiTheme="minorEastAsia" w:eastAsiaTheme="minorEastAsia" w:hAnsiTheme="minorEastAsia"/>
              </w:rPr>
            </w:pPr>
          </w:p>
        </w:tc>
        <w:tc>
          <w:tcPr>
            <w:tcW w:w="3420" w:type="dxa"/>
            <w:shd w:val="clear" w:color="auto" w:fill="auto"/>
          </w:tcPr>
          <w:p w14:paraId="33E82703" w14:textId="77777777" w:rsidR="00614DFF" w:rsidRPr="00192849" w:rsidRDefault="00614DFF" w:rsidP="00021714">
            <w:pPr>
              <w:rPr>
                <w:rFonts w:asciiTheme="minorEastAsia" w:eastAsiaTheme="minorEastAsia" w:hAnsiTheme="minorEastAsia"/>
              </w:rPr>
            </w:pPr>
          </w:p>
        </w:tc>
        <w:tc>
          <w:tcPr>
            <w:tcW w:w="1080" w:type="dxa"/>
            <w:shd w:val="clear" w:color="auto" w:fill="auto"/>
          </w:tcPr>
          <w:p w14:paraId="6C2D7322" w14:textId="77777777" w:rsidR="00614DFF" w:rsidRPr="00192849" w:rsidRDefault="00614DFF" w:rsidP="00021714">
            <w:pPr>
              <w:rPr>
                <w:rFonts w:asciiTheme="minorEastAsia" w:eastAsiaTheme="minorEastAsia" w:hAnsiTheme="minorEastAsia"/>
              </w:rPr>
            </w:pPr>
          </w:p>
        </w:tc>
        <w:tc>
          <w:tcPr>
            <w:tcW w:w="1499" w:type="dxa"/>
            <w:shd w:val="clear" w:color="auto" w:fill="auto"/>
          </w:tcPr>
          <w:p w14:paraId="26A6BF69" w14:textId="77777777" w:rsidR="00614DFF" w:rsidRPr="00192849" w:rsidRDefault="00614DFF" w:rsidP="00021714">
            <w:pPr>
              <w:rPr>
                <w:rFonts w:asciiTheme="minorEastAsia" w:eastAsiaTheme="minorEastAsia" w:hAnsiTheme="minorEastAsia"/>
              </w:rPr>
            </w:pPr>
          </w:p>
        </w:tc>
      </w:tr>
      <w:tr w:rsidR="00614DFF" w:rsidRPr="009208B9" w14:paraId="36820E81" w14:textId="77777777" w:rsidTr="00F21B23">
        <w:tc>
          <w:tcPr>
            <w:tcW w:w="1008" w:type="dxa"/>
            <w:shd w:val="clear" w:color="auto" w:fill="auto"/>
          </w:tcPr>
          <w:p w14:paraId="26DE3604" w14:textId="77777777" w:rsidR="00614DFF" w:rsidRPr="00466862" w:rsidRDefault="00614DFF" w:rsidP="00F24844">
            <w:pPr>
              <w:spacing w:line="360" w:lineRule="auto"/>
              <w:jc w:val="center"/>
              <w:outlineLvl w:val="0"/>
              <w:rPr>
                <w:rFonts w:asciiTheme="minorEastAsia" w:eastAsiaTheme="minorEastAsia" w:hAnsiTheme="minorEastAsia"/>
              </w:rPr>
            </w:pPr>
          </w:p>
        </w:tc>
        <w:tc>
          <w:tcPr>
            <w:tcW w:w="1080" w:type="dxa"/>
            <w:shd w:val="clear" w:color="auto" w:fill="auto"/>
          </w:tcPr>
          <w:p w14:paraId="35CAF62B" w14:textId="77777777" w:rsidR="00614DFF" w:rsidRPr="00466862" w:rsidRDefault="00614DFF" w:rsidP="00192849">
            <w:pPr>
              <w:spacing w:line="360" w:lineRule="auto"/>
              <w:jc w:val="left"/>
              <w:outlineLvl w:val="0"/>
              <w:rPr>
                <w:rFonts w:asciiTheme="minorEastAsia" w:eastAsiaTheme="minorEastAsia" w:hAnsiTheme="minorEastAsia"/>
              </w:rPr>
            </w:pPr>
          </w:p>
        </w:tc>
        <w:tc>
          <w:tcPr>
            <w:tcW w:w="3420" w:type="dxa"/>
            <w:shd w:val="clear" w:color="auto" w:fill="auto"/>
          </w:tcPr>
          <w:p w14:paraId="4652AABC" w14:textId="77777777" w:rsidR="00614DFF" w:rsidRPr="00466862" w:rsidRDefault="00614DFF" w:rsidP="00192849">
            <w:pPr>
              <w:spacing w:line="360" w:lineRule="auto"/>
              <w:jc w:val="left"/>
              <w:outlineLvl w:val="0"/>
              <w:rPr>
                <w:rFonts w:asciiTheme="minorEastAsia" w:eastAsiaTheme="minorEastAsia" w:hAnsiTheme="minorEastAsia"/>
              </w:rPr>
            </w:pPr>
          </w:p>
        </w:tc>
        <w:tc>
          <w:tcPr>
            <w:tcW w:w="1080" w:type="dxa"/>
            <w:shd w:val="clear" w:color="auto" w:fill="auto"/>
          </w:tcPr>
          <w:p w14:paraId="6C6CC357" w14:textId="77777777" w:rsidR="00614DFF" w:rsidRPr="00192849" w:rsidRDefault="00614DFF" w:rsidP="00F24844">
            <w:pPr>
              <w:spacing w:line="360" w:lineRule="auto"/>
              <w:jc w:val="center"/>
              <w:outlineLvl w:val="0"/>
              <w:rPr>
                <w:rFonts w:asciiTheme="minorEastAsia" w:eastAsiaTheme="minorEastAsia" w:hAnsiTheme="minorEastAsia"/>
              </w:rPr>
            </w:pPr>
          </w:p>
        </w:tc>
        <w:tc>
          <w:tcPr>
            <w:tcW w:w="1499" w:type="dxa"/>
            <w:shd w:val="clear" w:color="auto" w:fill="auto"/>
          </w:tcPr>
          <w:p w14:paraId="238EC0AA" w14:textId="77777777" w:rsidR="00614DFF" w:rsidRPr="00192849" w:rsidRDefault="00614DFF" w:rsidP="00F24844">
            <w:pPr>
              <w:spacing w:line="360" w:lineRule="auto"/>
              <w:jc w:val="center"/>
              <w:outlineLvl w:val="0"/>
              <w:rPr>
                <w:rFonts w:asciiTheme="minorEastAsia" w:eastAsiaTheme="minorEastAsia" w:hAnsiTheme="minorEastAsia"/>
              </w:rPr>
            </w:pPr>
          </w:p>
        </w:tc>
      </w:tr>
      <w:tr w:rsidR="00614DFF" w:rsidRPr="009208B9" w14:paraId="1770178F" w14:textId="77777777" w:rsidTr="00F21B23">
        <w:tc>
          <w:tcPr>
            <w:tcW w:w="1008" w:type="dxa"/>
            <w:shd w:val="clear" w:color="auto" w:fill="auto"/>
          </w:tcPr>
          <w:p w14:paraId="36732F0D" w14:textId="77777777" w:rsidR="00614DFF" w:rsidRPr="006F6CDB" w:rsidRDefault="00614DFF" w:rsidP="00F24844">
            <w:pPr>
              <w:spacing w:line="360" w:lineRule="auto"/>
              <w:jc w:val="center"/>
              <w:outlineLvl w:val="0"/>
              <w:rPr>
                <w:rFonts w:ascii="宋体" w:hAnsi="宋体"/>
              </w:rPr>
            </w:pPr>
          </w:p>
        </w:tc>
        <w:tc>
          <w:tcPr>
            <w:tcW w:w="1080" w:type="dxa"/>
            <w:shd w:val="clear" w:color="auto" w:fill="auto"/>
          </w:tcPr>
          <w:p w14:paraId="7BE0C46F" w14:textId="77777777" w:rsidR="00614DFF" w:rsidRPr="006F6CDB" w:rsidRDefault="00614DFF" w:rsidP="00F24844">
            <w:pPr>
              <w:spacing w:line="360" w:lineRule="auto"/>
              <w:jc w:val="center"/>
              <w:outlineLvl w:val="0"/>
              <w:rPr>
                <w:rFonts w:ascii="宋体" w:hAnsi="宋体"/>
              </w:rPr>
            </w:pPr>
          </w:p>
        </w:tc>
        <w:tc>
          <w:tcPr>
            <w:tcW w:w="3420" w:type="dxa"/>
            <w:shd w:val="clear" w:color="auto" w:fill="auto"/>
          </w:tcPr>
          <w:p w14:paraId="78DCD7CC" w14:textId="77777777" w:rsidR="00614DFF" w:rsidRPr="006F6CDB" w:rsidRDefault="00614DFF" w:rsidP="00F24844">
            <w:pPr>
              <w:spacing w:line="360" w:lineRule="auto"/>
              <w:jc w:val="center"/>
              <w:outlineLvl w:val="0"/>
              <w:rPr>
                <w:rFonts w:ascii="宋体" w:hAnsi="宋体"/>
              </w:rPr>
            </w:pPr>
          </w:p>
        </w:tc>
        <w:tc>
          <w:tcPr>
            <w:tcW w:w="1080" w:type="dxa"/>
            <w:shd w:val="clear" w:color="auto" w:fill="auto"/>
          </w:tcPr>
          <w:p w14:paraId="4B4FA884" w14:textId="77777777" w:rsidR="00614DFF" w:rsidRPr="006F6CDB" w:rsidRDefault="00614DFF" w:rsidP="00F24844">
            <w:pPr>
              <w:spacing w:line="360" w:lineRule="auto"/>
              <w:jc w:val="center"/>
              <w:outlineLvl w:val="0"/>
              <w:rPr>
                <w:rFonts w:ascii="宋体" w:hAnsi="宋体"/>
              </w:rPr>
            </w:pPr>
          </w:p>
        </w:tc>
        <w:tc>
          <w:tcPr>
            <w:tcW w:w="1499" w:type="dxa"/>
            <w:shd w:val="clear" w:color="auto" w:fill="auto"/>
          </w:tcPr>
          <w:p w14:paraId="4A00B016" w14:textId="77777777" w:rsidR="00614DFF" w:rsidRPr="006F6CDB" w:rsidRDefault="00614DFF" w:rsidP="00F24844">
            <w:pPr>
              <w:spacing w:line="360" w:lineRule="auto"/>
              <w:jc w:val="center"/>
              <w:outlineLvl w:val="0"/>
              <w:rPr>
                <w:rFonts w:ascii="宋体" w:hAnsi="宋体"/>
              </w:rPr>
            </w:pPr>
          </w:p>
        </w:tc>
      </w:tr>
      <w:tr w:rsidR="00614DFF" w:rsidRPr="009208B9" w14:paraId="2A087D9A" w14:textId="77777777" w:rsidTr="00F21B23">
        <w:tc>
          <w:tcPr>
            <w:tcW w:w="1008" w:type="dxa"/>
            <w:shd w:val="clear" w:color="auto" w:fill="auto"/>
          </w:tcPr>
          <w:p w14:paraId="42447B14" w14:textId="77777777" w:rsidR="00614DFF" w:rsidRPr="009208B9" w:rsidRDefault="00614DFF" w:rsidP="00F24844">
            <w:pPr>
              <w:spacing w:line="360" w:lineRule="auto"/>
              <w:jc w:val="center"/>
              <w:outlineLvl w:val="0"/>
              <w:rPr>
                <w:rFonts w:ascii="宋体" w:hAnsi="宋体"/>
                <w:b/>
              </w:rPr>
            </w:pPr>
          </w:p>
        </w:tc>
        <w:tc>
          <w:tcPr>
            <w:tcW w:w="1080" w:type="dxa"/>
            <w:shd w:val="clear" w:color="auto" w:fill="auto"/>
          </w:tcPr>
          <w:p w14:paraId="58327599" w14:textId="77777777" w:rsidR="00614DFF" w:rsidRPr="009208B9" w:rsidRDefault="00614DFF" w:rsidP="00F24844">
            <w:pPr>
              <w:spacing w:line="360" w:lineRule="auto"/>
              <w:jc w:val="center"/>
              <w:outlineLvl w:val="0"/>
              <w:rPr>
                <w:rFonts w:ascii="宋体" w:hAnsi="宋体"/>
                <w:b/>
              </w:rPr>
            </w:pPr>
          </w:p>
        </w:tc>
        <w:tc>
          <w:tcPr>
            <w:tcW w:w="3420" w:type="dxa"/>
            <w:shd w:val="clear" w:color="auto" w:fill="auto"/>
          </w:tcPr>
          <w:p w14:paraId="22D6456D" w14:textId="77777777" w:rsidR="00614DFF" w:rsidRPr="009208B9" w:rsidRDefault="00614DFF" w:rsidP="00F24844">
            <w:pPr>
              <w:spacing w:line="360" w:lineRule="auto"/>
              <w:jc w:val="center"/>
              <w:outlineLvl w:val="0"/>
              <w:rPr>
                <w:rFonts w:ascii="宋体" w:hAnsi="宋体"/>
                <w:b/>
              </w:rPr>
            </w:pPr>
          </w:p>
        </w:tc>
        <w:tc>
          <w:tcPr>
            <w:tcW w:w="1080" w:type="dxa"/>
            <w:shd w:val="clear" w:color="auto" w:fill="auto"/>
          </w:tcPr>
          <w:p w14:paraId="11322E15" w14:textId="77777777" w:rsidR="00614DFF" w:rsidRPr="009208B9" w:rsidRDefault="00614DFF" w:rsidP="00F24844">
            <w:pPr>
              <w:spacing w:line="360" w:lineRule="auto"/>
              <w:jc w:val="center"/>
              <w:outlineLvl w:val="0"/>
              <w:rPr>
                <w:rFonts w:ascii="宋体" w:hAnsi="宋体"/>
                <w:b/>
              </w:rPr>
            </w:pPr>
          </w:p>
        </w:tc>
        <w:tc>
          <w:tcPr>
            <w:tcW w:w="1499" w:type="dxa"/>
            <w:shd w:val="clear" w:color="auto" w:fill="auto"/>
          </w:tcPr>
          <w:p w14:paraId="4D1E9A0B" w14:textId="77777777" w:rsidR="00614DFF" w:rsidRPr="009208B9" w:rsidRDefault="00614DFF" w:rsidP="00F24844">
            <w:pPr>
              <w:spacing w:line="360" w:lineRule="auto"/>
              <w:jc w:val="center"/>
              <w:outlineLvl w:val="0"/>
              <w:rPr>
                <w:rFonts w:ascii="宋体" w:hAnsi="宋体"/>
                <w:b/>
              </w:rPr>
            </w:pPr>
          </w:p>
        </w:tc>
      </w:tr>
      <w:tr w:rsidR="00614DFF" w:rsidRPr="009208B9" w14:paraId="4B0BDE65" w14:textId="77777777" w:rsidTr="00F21B23">
        <w:tc>
          <w:tcPr>
            <w:tcW w:w="1008" w:type="dxa"/>
            <w:shd w:val="clear" w:color="auto" w:fill="auto"/>
          </w:tcPr>
          <w:p w14:paraId="22C73C1D" w14:textId="77777777" w:rsidR="00614DFF" w:rsidRPr="009208B9" w:rsidRDefault="00614DFF" w:rsidP="00F24844">
            <w:pPr>
              <w:spacing w:line="360" w:lineRule="auto"/>
              <w:jc w:val="center"/>
              <w:outlineLvl w:val="0"/>
              <w:rPr>
                <w:rFonts w:ascii="宋体" w:hAnsi="宋体"/>
                <w:b/>
              </w:rPr>
            </w:pPr>
          </w:p>
        </w:tc>
        <w:tc>
          <w:tcPr>
            <w:tcW w:w="1080" w:type="dxa"/>
            <w:shd w:val="clear" w:color="auto" w:fill="auto"/>
          </w:tcPr>
          <w:p w14:paraId="5059DCBB" w14:textId="77777777" w:rsidR="00614DFF" w:rsidRPr="009208B9" w:rsidRDefault="00614DFF" w:rsidP="00F24844">
            <w:pPr>
              <w:spacing w:line="360" w:lineRule="auto"/>
              <w:jc w:val="center"/>
              <w:outlineLvl w:val="0"/>
              <w:rPr>
                <w:rFonts w:ascii="宋体" w:hAnsi="宋体"/>
                <w:b/>
              </w:rPr>
            </w:pPr>
          </w:p>
        </w:tc>
        <w:tc>
          <w:tcPr>
            <w:tcW w:w="3420" w:type="dxa"/>
            <w:shd w:val="clear" w:color="auto" w:fill="auto"/>
          </w:tcPr>
          <w:p w14:paraId="2275D49E" w14:textId="77777777" w:rsidR="00614DFF" w:rsidRPr="009208B9" w:rsidRDefault="00614DFF" w:rsidP="00F24844">
            <w:pPr>
              <w:spacing w:line="360" w:lineRule="auto"/>
              <w:jc w:val="center"/>
              <w:outlineLvl w:val="0"/>
              <w:rPr>
                <w:rFonts w:ascii="宋体" w:hAnsi="宋体"/>
                <w:b/>
              </w:rPr>
            </w:pPr>
          </w:p>
        </w:tc>
        <w:tc>
          <w:tcPr>
            <w:tcW w:w="1080" w:type="dxa"/>
            <w:shd w:val="clear" w:color="auto" w:fill="auto"/>
          </w:tcPr>
          <w:p w14:paraId="1D6A6D58" w14:textId="77777777" w:rsidR="00614DFF" w:rsidRPr="009208B9" w:rsidRDefault="00614DFF" w:rsidP="00F24844">
            <w:pPr>
              <w:spacing w:line="360" w:lineRule="auto"/>
              <w:jc w:val="center"/>
              <w:outlineLvl w:val="0"/>
              <w:rPr>
                <w:rFonts w:ascii="宋体" w:hAnsi="宋体"/>
                <w:b/>
              </w:rPr>
            </w:pPr>
          </w:p>
        </w:tc>
        <w:tc>
          <w:tcPr>
            <w:tcW w:w="1499" w:type="dxa"/>
            <w:shd w:val="clear" w:color="auto" w:fill="auto"/>
          </w:tcPr>
          <w:p w14:paraId="16F18870" w14:textId="77777777" w:rsidR="00614DFF" w:rsidRPr="009208B9" w:rsidRDefault="00614DFF" w:rsidP="00F24844">
            <w:pPr>
              <w:spacing w:line="360" w:lineRule="auto"/>
              <w:jc w:val="center"/>
              <w:outlineLvl w:val="0"/>
              <w:rPr>
                <w:rFonts w:ascii="宋体" w:hAnsi="宋体"/>
                <w:b/>
              </w:rPr>
            </w:pPr>
          </w:p>
        </w:tc>
      </w:tr>
      <w:tr w:rsidR="002313CB" w:rsidRPr="009208B9" w14:paraId="14390E59" w14:textId="77777777" w:rsidTr="00F21B23">
        <w:tc>
          <w:tcPr>
            <w:tcW w:w="1008" w:type="dxa"/>
            <w:shd w:val="clear" w:color="auto" w:fill="auto"/>
          </w:tcPr>
          <w:p w14:paraId="215F9AE4"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6BC5DA44" w14:textId="77777777" w:rsidR="002313CB" w:rsidRPr="009208B9" w:rsidRDefault="002313CB" w:rsidP="00F24844">
            <w:pPr>
              <w:spacing w:line="360" w:lineRule="auto"/>
              <w:jc w:val="center"/>
              <w:outlineLvl w:val="0"/>
              <w:rPr>
                <w:rFonts w:ascii="宋体" w:hAnsi="宋体"/>
                <w:b/>
              </w:rPr>
            </w:pPr>
          </w:p>
        </w:tc>
        <w:tc>
          <w:tcPr>
            <w:tcW w:w="3420" w:type="dxa"/>
            <w:shd w:val="clear" w:color="auto" w:fill="auto"/>
          </w:tcPr>
          <w:p w14:paraId="205360CF"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39B5B3A6" w14:textId="77777777" w:rsidR="002313CB" w:rsidRPr="009208B9" w:rsidRDefault="002313CB" w:rsidP="00F24844">
            <w:pPr>
              <w:spacing w:line="360" w:lineRule="auto"/>
              <w:jc w:val="center"/>
              <w:outlineLvl w:val="0"/>
              <w:rPr>
                <w:rFonts w:ascii="宋体" w:hAnsi="宋体"/>
                <w:b/>
              </w:rPr>
            </w:pPr>
          </w:p>
        </w:tc>
        <w:tc>
          <w:tcPr>
            <w:tcW w:w="1499" w:type="dxa"/>
            <w:shd w:val="clear" w:color="auto" w:fill="auto"/>
          </w:tcPr>
          <w:p w14:paraId="0AB9C7F7" w14:textId="77777777" w:rsidR="002313CB" w:rsidRPr="009208B9" w:rsidRDefault="002313CB" w:rsidP="00F24844">
            <w:pPr>
              <w:spacing w:line="360" w:lineRule="auto"/>
              <w:jc w:val="center"/>
              <w:outlineLvl w:val="0"/>
              <w:rPr>
                <w:rFonts w:ascii="宋体" w:hAnsi="宋体"/>
                <w:b/>
              </w:rPr>
            </w:pPr>
          </w:p>
        </w:tc>
      </w:tr>
      <w:tr w:rsidR="002313CB" w:rsidRPr="009208B9" w14:paraId="3F2638A6" w14:textId="77777777" w:rsidTr="00F21B23">
        <w:tc>
          <w:tcPr>
            <w:tcW w:w="1008" w:type="dxa"/>
            <w:shd w:val="clear" w:color="auto" w:fill="auto"/>
          </w:tcPr>
          <w:p w14:paraId="6BE827F9"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44526BC6" w14:textId="77777777" w:rsidR="002313CB" w:rsidRPr="009208B9" w:rsidRDefault="002313CB" w:rsidP="00F24844">
            <w:pPr>
              <w:spacing w:line="360" w:lineRule="auto"/>
              <w:jc w:val="center"/>
              <w:outlineLvl w:val="0"/>
              <w:rPr>
                <w:rFonts w:ascii="宋体" w:hAnsi="宋体"/>
                <w:b/>
              </w:rPr>
            </w:pPr>
          </w:p>
        </w:tc>
        <w:tc>
          <w:tcPr>
            <w:tcW w:w="3420" w:type="dxa"/>
            <w:shd w:val="clear" w:color="auto" w:fill="auto"/>
          </w:tcPr>
          <w:p w14:paraId="28FD6F8F"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1DAD989E" w14:textId="77777777" w:rsidR="002313CB" w:rsidRPr="009208B9" w:rsidRDefault="002313CB" w:rsidP="00F24844">
            <w:pPr>
              <w:spacing w:line="360" w:lineRule="auto"/>
              <w:jc w:val="center"/>
              <w:outlineLvl w:val="0"/>
              <w:rPr>
                <w:rFonts w:ascii="宋体" w:hAnsi="宋体"/>
                <w:b/>
              </w:rPr>
            </w:pPr>
          </w:p>
        </w:tc>
        <w:tc>
          <w:tcPr>
            <w:tcW w:w="1499" w:type="dxa"/>
            <w:shd w:val="clear" w:color="auto" w:fill="auto"/>
          </w:tcPr>
          <w:p w14:paraId="27C4ACCF" w14:textId="77777777" w:rsidR="002313CB" w:rsidRPr="009208B9" w:rsidRDefault="002313CB" w:rsidP="00F24844">
            <w:pPr>
              <w:spacing w:line="360" w:lineRule="auto"/>
              <w:jc w:val="center"/>
              <w:outlineLvl w:val="0"/>
              <w:rPr>
                <w:rFonts w:ascii="宋体" w:hAnsi="宋体"/>
                <w:b/>
              </w:rPr>
            </w:pPr>
          </w:p>
        </w:tc>
      </w:tr>
      <w:tr w:rsidR="002313CB" w:rsidRPr="009208B9" w14:paraId="16878554" w14:textId="77777777" w:rsidTr="00F21B23">
        <w:tc>
          <w:tcPr>
            <w:tcW w:w="1008" w:type="dxa"/>
            <w:shd w:val="clear" w:color="auto" w:fill="auto"/>
          </w:tcPr>
          <w:p w14:paraId="3857FBAB"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225E8DEA" w14:textId="77777777" w:rsidR="002313CB" w:rsidRPr="009208B9" w:rsidRDefault="002313CB" w:rsidP="00F24844">
            <w:pPr>
              <w:spacing w:line="360" w:lineRule="auto"/>
              <w:jc w:val="center"/>
              <w:outlineLvl w:val="0"/>
              <w:rPr>
                <w:rFonts w:ascii="宋体" w:hAnsi="宋体"/>
                <w:b/>
              </w:rPr>
            </w:pPr>
          </w:p>
        </w:tc>
        <w:tc>
          <w:tcPr>
            <w:tcW w:w="3420" w:type="dxa"/>
            <w:shd w:val="clear" w:color="auto" w:fill="auto"/>
          </w:tcPr>
          <w:p w14:paraId="207705BA"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1123817F" w14:textId="77777777" w:rsidR="002313CB" w:rsidRPr="009208B9" w:rsidRDefault="002313CB" w:rsidP="00F24844">
            <w:pPr>
              <w:spacing w:line="360" w:lineRule="auto"/>
              <w:jc w:val="center"/>
              <w:outlineLvl w:val="0"/>
              <w:rPr>
                <w:rFonts w:ascii="宋体" w:hAnsi="宋体"/>
                <w:b/>
              </w:rPr>
            </w:pPr>
          </w:p>
        </w:tc>
        <w:tc>
          <w:tcPr>
            <w:tcW w:w="1499" w:type="dxa"/>
            <w:shd w:val="clear" w:color="auto" w:fill="auto"/>
          </w:tcPr>
          <w:p w14:paraId="1A2B9F35" w14:textId="77777777" w:rsidR="002313CB" w:rsidRPr="009208B9" w:rsidRDefault="002313CB" w:rsidP="00F24844">
            <w:pPr>
              <w:spacing w:line="360" w:lineRule="auto"/>
              <w:jc w:val="center"/>
              <w:outlineLvl w:val="0"/>
              <w:rPr>
                <w:rFonts w:ascii="宋体" w:hAnsi="宋体"/>
                <w:b/>
              </w:rPr>
            </w:pPr>
          </w:p>
        </w:tc>
      </w:tr>
      <w:tr w:rsidR="002313CB" w:rsidRPr="009208B9" w14:paraId="347F9685" w14:textId="77777777" w:rsidTr="00F21B23">
        <w:tc>
          <w:tcPr>
            <w:tcW w:w="1008" w:type="dxa"/>
            <w:shd w:val="clear" w:color="auto" w:fill="auto"/>
          </w:tcPr>
          <w:p w14:paraId="6812AF85"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2FE47083" w14:textId="77777777" w:rsidR="002313CB" w:rsidRPr="009208B9" w:rsidRDefault="002313CB" w:rsidP="00F24844">
            <w:pPr>
              <w:spacing w:line="360" w:lineRule="auto"/>
              <w:jc w:val="center"/>
              <w:outlineLvl w:val="0"/>
              <w:rPr>
                <w:rFonts w:ascii="宋体" w:hAnsi="宋体"/>
                <w:b/>
              </w:rPr>
            </w:pPr>
          </w:p>
        </w:tc>
        <w:tc>
          <w:tcPr>
            <w:tcW w:w="3420" w:type="dxa"/>
            <w:shd w:val="clear" w:color="auto" w:fill="auto"/>
          </w:tcPr>
          <w:p w14:paraId="69BD1A58" w14:textId="77777777" w:rsidR="002313CB" w:rsidRPr="009208B9" w:rsidRDefault="002313CB" w:rsidP="00F24844">
            <w:pPr>
              <w:spacing w:line="360" w:lineRule="auto"/>
              <w:jc w:val="center"/>
              <w:outlineLvl w:val="0"/>
              <w:rPr>
                <w:rFonts w:ascii="宋体" w:hAnsi="宋体"/>
                <w:b/>
              </w:rPr>
            </w:pPr>
          </w:p>
        </w:tc>
        <w:tc>
          <w:tcPr>
            <w:tcW w:w="1080" w:type="dxa"/>
            <w:shd w:val="clear" w:color="auto" w:fill="auto"/>
          </w:tcPr>
          <w:p w14:paraId="16A88A1F" w14:textId="77777777" w:rsidR="002313CB" w:rsidRPr="009208B9" w:rsidRDefault="002313CB" w:rsidP="00F24844">
            <w:pPr>
              <w:spacing w:line="360" w:lineRule="auto"/>
              <w:jc w:val="center"/>
              <w:outlineLvl w:val="0"/>
              <w:rPr>
                <w:rFonts w:ascii="宋体" w:hAnsi="宋体"/>
                <w:b/>
              </w:rPr>
            </w:pPr>
          </w:p>
        </w:tc>
        <w:tc>
          <w:tcPr>
            <w:tcW w:w="1499" w:type="dxa"/>
            <w:shd w:val="clear" w:color="auto" w:fill="auto"/>
          </w:tcPr>
          <w:p w14:paraId="5AC78D2B" w14:textId="77777777" w:rsidR="002313CB" w:rsidRPr="009208B9" w:rsidRDefault="002313CB" w:rsidP="00F24844">
            <w:pPr>
              <w:spacing w:line="360" w:lineRule="auto"/>
              <w:jc w:val="center"/>
              <w:outlineLvl w:val="0"/>
              <w:rPr>
                <w:rFonts w:ascii="宋体" w:hAnsi="宋体"/>
                <w:b/>
              </w:rPr>
            </w:pPr>
          </w:p>
        </w:tc>
      </w:tr>
    </w:tbl>
    <w:p w14:paraId="1DBE3560" w14:textId="77777777" w:rsidR="00FF1992" w:rsidRDefault="00FF1992" w:rsidP="00F24844">
      <w:pPr>
        <w:spacing w:line="360" w:lineRule="auto"/>
      </w:pPr>
    </w:p>
    <w:p w14:paraId="25125B2D" w14:textId="77777777" w:rsidR="00FF1992" w:rsidRPr="00FF1992" w:rsidRDefault="00FF1992" w:rsidP="00F24844">
      <w:pPr>
        <w:spacing w:line="360" w:lineRule="auto"/>
      </w:pPr>
    </w:p>
    <w:p w14:paraId="4C4082C5" w14:textId="77777777" w:rsidR="004D4650" w:rsidRDefault="004D4650" w:rsidP="00F24844">
      <w:pPr>
        <w:spacing w:line="360" w:lineRule="auto"/>
        <w:rPr>
          <w:smallCaps/>
          <w:noProof/>
        </w:rPr>
      </w:pPr>
    </w:p>
    <w:p w14:paraId="61E5ACF6" w14:textId="77777777" w:rsidR="004D4650" w:rsidRDefault="004D4650" w:rsidP="00F24844">
      <w:pPr>
        <w:spacing w:line="360" w:lineRule="auto"/>
        <w:jc w:val="center"/>
        <w:rPr>
          <w:b/>
          <w:sz w:val="30"/>
          <w:u w:val="single"/>
        </w:rPr>
      </w:pPr>
      <w:r>
        <w:rPr>
          <w:rFonts w:hint="eastAsia"/>
          <w:b/>
          <w:sz w:val="30"/>
          <w:u w:val="single"/>
        </w:rPr>
        <w:t>说</w:t>
      </w:r>
      <w:r>
        <w:rPr>
          <w:b/>
          <w:sz w:val="30"/>
          <w:u w:val="single"/>
        </w:rPr>
        <w:t xml:space="preserve">  </w:t>
      </w:r>
      <w:r>
        <w:rPr>
          <w:rFonts w:hint="eastAsia"/>
          <w:b/>
          <w:sz w:val="30"/>
          <w:u w:val="single"/>
        </w:rPr>
        <w:t>明</w:t>
      </w:r>
    </w:p>
    <w:p w14:paraId="43293AB3" w14:textId="77777777" w:rsidR="004D4650" w:rsidRPr="005E0129" w:rsidRDefault="004D4650" w:rsidP="00F24844">
      <w:pPr>
        <w:spacing w:line="360" w:lineRule="auto"/>
        <w:jc w:val="center"/>
        <w:rPr>
          <w:b/>
        </w:rPr>
      </w:pPr>
    </w:p>
    <w:p w14:paraId="1FBDBCFF" w14:textId="77777777" w:rsidR="004D4650" w:rsidRDefault="004D4650" w:rsidP="00F24844">
      <w:pPr>
        <w:pStyle w:val="TableHeadingCenter"/>
        <w:keepNext w:val="0"/>
        <w:keepLines w:val="0"/>
        <w:spacing w:before="0" w:after="0"/>
        <w:rPr>
          <w:rFonts w:ascii="宋体" w:eastAsia="宋体" w:hAnsi="Times New Roman"/>
        </w:rPr>
      </w:pPr>
    </w:p>
    <w:p w14:paraId="4D083F8E" w14:textId="77777777" w:rsidR="00FB782E" w:rsidRDefault="005220B1" w:rsidP="00F24844">
      <w:pPr>
        <w:spacing w:line="360" w:lineRule="auto"/>
        <w:jc w:val="center"/>
        <w:rPr>
          <w:b/>
          <w:u w:val="single"/>
        </w:rPr>
      </w:pPr>
      <w:r>
        <w:rPr>
          <w:rFonts w:hint="eastAsia"/>
          <w:b/>
          <w:u w:val="single"/>
        </w:rPr>
        <w:t>本文档中所包含的信息属于商业机密信息，如无</w:t>
      </w:r>
      <w:r w:rsidR="004D4650">
        <w:rPr>
          <w:rFonts w:hint="eastAsia"/>
          <w:b/>
          <w:u w:val="single"/>
        </w:rPr>
        <w:t>书面许可，任何人都无权复制或利用。</w:t>
      </w:r>
    </w:p>
    <w:p w14:paraId="507AF7E9" w14:textId="77777777" w:rsidR="00DE03C6" w:rsidRDefault="00DE03C6" w:rsidP="00F24844">
      <w:pPr>
        <w:spacing w:line="360" w:lineRule="auto"/>
        <w:jc w:val="center"/>
        <w:rPr>
          <w:b/>
          <w:u w:val="single"/>
        </w:rPr>
      </w:pPr>
    </w:p>
    <w:p w14:paraId="188590DF" w14:textId="77777777" w:rsidR="00A55056" w:rsidRDefault="00A55056" w:rsidP="00F24844">
      <w:pPr>
        <w:spacing w:line="360" w:lineRule="auto"/>
        <w:jc w:val="center"/>
        <w:rPr>
          <w:b/>
          <w:u w:val="single"/>
        </w:rPr>
      </w:pPr>
    </w:p>
    <w:p w14:paraId="57136BB7" w14:textId="77777777" w:rsidR="00A55056" w:rsidRDefault="00A55056" w:rsidP="00F24844">
      <w:pPr>
        <w:spacing w:line="360" w:lineRule="auto"/>
        <w:jc w:val="center"/>
        <w:rPr>
          <w:b/>
          <w:u w:val="single"/>
        </w:rPr>
      </w:pPr>
    </w:p>
    <w:p w14:paraId="1F1827DF" w14:textId="77777777" w:rsidR="00A55056" w:rsidRDefault="00A55056" w:rsidP="00F24844">
      <w:pPr>
        <w:spacing w:line="360" w:lineRule="auto"/>
        <w:jc w:val="center"/>
        <w:rPr>
          <w:b/>
          <w:u w:val="single"/>
        </w:rPr>
      </w:pPr>
    </w:p>
    <w:p w14:paraId="7CBE480F" w14:textId="77777777" w:rsidR="00DE03C6" w:rsidRDefault="00DE03C6" w:rsidP="00F24844">
      <w:pPr>
        <w:spacing w:line="360" w:lineRule="auto"/>
        <w:jc w:val="center"/>
        <w:rPr>
          <w:b/>
          <w:u w:val="single"/>
        </w:rPr>
        <w:sectPr w:rsidR="00DE03C6" w:rsidSect="004D17F4">
          <w:headerReference w:type="default" r:id="rId15"/>
          <w:footerReference w:type="default" r:id="rId16"/>
          <w:pgSz w:w="11906" w:h="16838" w:code="9"/>
          <w:pgMar w:top="1440" w:right="1080" w:bottom="1440" w:left="1080" w:header="851" w:footer="992" w:gutter="284"/>
          <w:cols w:space="425"/>
          <w:docGrid w:type="lines" w:linePitch="312"/>
        </w:sectPr>
      </w:pPr>
    </w:p>
    <w:bookmarkStart w:id="1" w:name="_Toc432427401" w:displacedByCustomXml="next"/>
    <w:sdt>
      <w:sdtPr>
        <w:rPr>
          <w:rFonts w:ascii="Times New Roman" w:eastAsia="宋体" w:hAnsi="Times New Roman" w:cs="Times New Roman"/>
          <w:b w:val="0"/>
          <w:bCs w:val="0"/>
          <w:color w:val="auto"/>
          <w:kern w:val="2"/>
          <w:sz w:val="21"/>
          <w:szCs w:val="20"/>
          <w:lang w:val="zh-CN"/>
        </w:rPr>
        <w:id w:val="-1275095803"/>
        <w:docPartObj>
          <w:docPartGallery w:val="Table of Contents"/>
          <w:docPartUnique/>
        </w:docPartObj>
      </w:sdtPr>
      <w:sdtContent>
        <w:p w14:paraId="2ADF748A" w14:textId="77777777" w:rsidR="002A5EF4" w:rsidRDefault="002A5EF4">
          <w:pPr>
            <w:pStyle w:val="TOC"/>
          </w:pPr>
          <w:r>
            <w:rPr>
              <w:lang w:val="zh-CN"/>
            </w:rPr>
            <w:t>目录</w:t>
          </w:r>
        </w:p>
        <w:p w14:paraId="3E04C767" w14:textId="77777777" w:rsidR="00060EE7" w:rsidRDefault="00FA171D">
          <w:pPr>
            <w:pStyle w:val="14"/>
            <w:tabs>
              <w:tab w:val="clear" w:pos="420"/>
              <w:tab w:val="left" w:pos="398"/>
            </w:tabs>
            <w:rPr>
              <w:rFonts w:asciiTheme="minorHAnsi" w:eastAsiaTheme="minorEastAsia" w:hAnsiTheme="minorHAnsi" w:cstheme="minorBidi"/>
              <w:sz w:val="24"/>
              <w:szCs w:val="24"/>
            </w:rPr>
          </w:pPr>
          <w:r>
            <w:fldChar w:fldCharType="begin"/>
          </w:r>
          <w:r w:rsidR="002A5EF4">
            <w:instrText xml:space="preserve"> TOC \o "1-3" \h \z \u </w:instrText>
          </w:r>
          <w:r>
            <w:fldChar w:fldCharType="separate"/>
          </w:r>
          <w:r w:rsidR="00060EE7">
            <w:t>1</w:t>
          </w:r>
          <w:r w:rsidR="00060EE7">
            <w:rPr>
              <w:rFonts w:asciiTheme="minorHAnsi" w:eastAsiaTheme="minorEastAsia" w:hAnsiTheme="minorHAnsi" w:cstheme="minorBidi"/>
              <w:sz w:val="24"/>
              <w:szCs w:val="24"/>
            </w:rPr>
            <w:tab/>
          </w:r>
          <w:r w:rsidR="00060EE7">
            <w:rPr>
              <w:rFonts w:hint="eastAsia"/>
            </w:rPr>
            <w:t>引言</w:t>
          </w:r>
          <w:r w:rsidR="00060EE7">
            <w:tab/>
          </w:r>
          <w:r w:rsidR="00060EE7">
            <w:fldChar w:fldCharType="begin"/>
          </w:r>
          <w:r w:rsidR="00060EE7">
            <w:instrText xml:space="preserve"> PAGEREF _Toc366935704 \h </w:instrText>
          </w:r>
          <w:r w:rsidR="00060EE7">
            <w:fldChar w:fldCharType="separate"/>
          </w:r>
          <w:r w:rsidR="00060EE7">
            <w:t>2</w:t>
          </w:r>
          <w:r w:rsidR="00060EE7">
            <w:fldChar w:fldCharType="end"/>
          </w:r>
        </w:p>
        <w:p w14:paraId="58627E01"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rFonts w:hint="eastAsia"/>
              <w:noProof/>
            </w:rPr>
            <w:t>编写目的</w:t>
          </w:r>
          <w:r>
            <w:rPr>
              <w:noProof/>
            </w:rPr>
            <w:tab/>
          </w:r>
          <w:r>
            <w:rPr>
              <w:noProof/>
            </w:rPr>
            <w:fldChar w:fldCharType="begin"/>
          </w:r>
          <w:r>
            <w:rPr>
              <w:noProof/>
            </w:rPr>
            <w:instrText xml:space="preserve"> PAGEREF _Toc366935705 \h </w:instrText>
          </w:r>
          <w:r>
            <w:rPr>
              <w:noProof/>
            </w:rPr>
          </w:r>
          <w:r>
            <w:rPr>
              <w:noProof/>
            </w:rPr>
            <w:fldChar w:fldCharType="separate"/>
          </w:r>
          <w:r>
            <w:rPr>
              <w:noProof/>
            </w:rPr>
            <w:t>2</w:t>
          </w:r>
          <w:r>
            <w:rPr>
              <w:noProof/>
            </w:rPr>
            <w:fldChar w:fldCharType="end"/>
          </w:r>
        </w:p>
        <w:p w14:paraId="5588C00F"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rFonts w:hint="eastAsia"/>
              <w:noProof/>
            </w:rPr>
            <w:t>目标与背景</w:t>
          </w:r>
          <w:r>
            <w:rPr>
              <w:noProof/>
            </w:rPr>
            <w:tab/>
          </w:r>
          <w:r>
            <w:rPr>
              <w:noProof/>
            </w:rPr>
            <w:fldChar w:fldCharType="begin"/>
          </w:r>
          <w:r>
            <w:rPr>
              <w:noProof/>
            </w:rPr>
            <w:instrText xml:space="preserve"> PAGEREF _Toc366935706 \h </w:instrText>
          </w:r>
          <w:r>
            <w:rPr>
              <w:noProof/>
            </w:rPr>
          </w:r>
          <w:r>
            <w:rPr>
              <w:noProof/>
            </w:rPr>
            <w:fldChar w:fldCharType="separate"/>
          </w:r>
          <w:r>
            <w:rPr>
              <w:noProof/>
            </w:rPr>
            <w:t>2</w:t>
          </w:r>
          <w:r>
            <w:rPr>
              <w:noProof/>
            </w:rPr>
            <w:fldChar w:fldCharType="end"/>
          </w:r>
        </w:p>
        <w:p w14:paraId="7A3CD52A"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rFonts w:hint="eastAsia"/>
              <w:noProof/>
            </w:rPr>
            <w:t>假定和约束</w:t>
          </w:r>
          <w:r>
            <w:rPr>
              <w:noProof/>
            </w:rPr>
            <w:tab/>
          </w:r>
          <w:r>
            <w:rPr>
              <w:noProof/>
            </w:rPr>
            <w:fldChar w:fldCharType="begin"/>
          </w:r>
          <w:r>
            <w:rPr>
              <w:noProof/>
            </w:rPr>
            <w:instrText xml:space="preserve"> PAGEREF _Toc366935707 \h </w:instrText>
          </w:r>
          <w:r>
            <w:rPr>
              <w:noProof/>
            </w:rPr>
          </w:r>
          <w:r>
            <w:rPr>
              <w:noProof/>
            </w:rPr>
            <w:fldChar w:fldCharType="separate"/>
          </w:r>
          <w:r>
            <w:rPr>
              <w:noProof/>
            </w:rPr>
            <w:t>2</w:t>
          </w:r>
          <w:r>
            <w:rPr>
              <w:noProof/>
            </w:rPr>
            <w:fldChar w:fldCharType="end"/>
          </w:r>
        </w:p>
        <w:p w14:paraId="0ACAA4AC"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rFonts w:hint="eastAsia"/>
              <w:noProof/>
            </w:rPr>
            <w:t>文档编写约定</w:t>
          </w:r>
          <w:r>
            <w:rPr>
              <w:noProof/>
            </w:rPr>
            <w:tab/>
          </w:r>
          <w:r>
            <w:rPr>
              <w:noProof/>
            </w:rPr>
            <w:fldChar w:fldCharType="begin"/>
          </w:r>
          <w:r>
            <w:rPr>
              <w:noProof/>
            </w:rPr>
            <w:instrText xml:space="preserve"> PAGEREF _Toc366935708 \h </w:instrText>
          </w:r>
          <w:r>
            <w:rPr>
              <w:noProof/>
            </w:rPr>
          </w:r>
          <w:r>
            <w:rPr>
              <w:noProof/>
            </w:rPr>
            <w:fldChar w:fldCharType="separate"/>
          </w:r>
          <w:r>
            <w:rPr>
              <w:noProof/>
            </w:rPr>
            <w:t>3</w:t>
          </w:r>
          <w:r>
            <w:rPr>
              <w:noProof/>
            </w:rPr>
            <w:fldChar w:fldCharType="end"/>
          </w:r>
        </w:p>
        <w:p w14:paraId="1B1C0A11"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rFonts w:hint="eastAsia"/>
              <w:noProof/>
            </w:rPr>
            <w:t>参考资料</w:t>
          </w:r>
          <w:r>
            <w:rPr>
              <w:noProof/>
            </w:rPr>
            <w:tab/>
          </w:r>
          <w:r>
            <w:rPr>
              <w:noProof/>
            </w:rPr>
            <w:fldChar w:fldCharType="begin"/>
          </w:r>
          <w:r>
            <w:rPr>
              <w:noProof/>
            </w:rPr>
            <w:instrText xml:space="preserve"> PAGEREF _Toc366935709 \h </w:instrText>
          </w:r>
          <w:r>
            <w:rPr>
              <w:noProof/>
            </w:rPr>
          </w:r>
          <w:r>
            <w:rPr>
              <w:noProof/>
            </w:rPr>
            <w:fldChar w:fldCharType="separate"/>
          </w:r>
          <w:r>
            <w:rPr>
              <w:noProof/>
            </w:rPr>
            <w:t>3</w:t>
          </w:r>
          <w:r>
            <w:rPr>
              <w:noProof/>
            </w:rPr>
            <w:fldChar w:fldCharType="end"/>
          </w:r>
        </w:p>
        <w:p w14:paraId="1DBAEEC4" w14:textId="77777777" w:rsidR="00060EE7" w:rsidRDefault="00060EE7">
          <w:pPr>
            <w:pStyle w:val="14"/>
            <w:tabs>
              <w:tab w:val="clear" w:pos="420"/>
              <w:tab w:val="left" w:pos="398"/>
            </w:tabs>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rPr>
              <w:rFonts w:hint="eastAsia"/>
            </w:rPr>
            <w:t>需求综述</w:t>
          </w:r>
          <w:r>
            <w:tab/>
          </w:r>
          <w:r>
            <w:fldChar w:fldCharType="begin"/>
          </w:r>
          <w:r>
            <w:instrText xml:space="preserve"> PAGEREF _Toc366935710 \h </w:instrText>
          </w:r>
          <w:r>
            <w:fldChar w:fldCharType="separate"/>
          </w:r>
          <w:r>
            <w:t>4</w:t>
          </w:r>
          <w:r>
            <w:fldChar w:fldCharType="end"/>
          </w:r>
        </w:p>
        <w:p w14:paraId="27669EB6"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rFonts w:hint="eastAsia"/>
              <w:noProof/>
            </w:rPr>
            <w:t>业务流程分析</w:t>
          </w:r>
          <w:r>
            <w:rPr>
              <w:noProof/>
            </w:rPr>
            <w:tab/>
          </w:r>
          <w:r>
            <w:rPr>
              <w:noProof/>
            </w:rPr>
            <w:fldChar w:fldCharType="begin"/>
          </w:r>
          <w:r>
            <w:rPr>
              <w:noProof/>
            </w:rPr>
            <w:instrText xml:space="preserve"> PAGEREF _Toc366935711 \h </w:instrText>
          </w:r>
          <w:r>
            <w:rPr>
              <w:noProof/>
            </w:rPr>
          </w:r>
          <w:r>
            <w:rPr>
              <w:noProof/>
            </w:rPr>
            <w:fldChar w:fldCharType="separate"/>
          </w:r>
          <w:r>
            <w:rPr>
              <w:noProof/>
            </w:rPr>
            <w:t>4</w:t>
          </w:r>
          <w:r>
            <w:rPr>
              <w:noProof/>
            </w:rPr>
            <w:fldChar w:fldCharType="end"/>
          </w:r>
        </w:p>
        <w:p w14:paraId="26E366DD" w14:textId="77777777" w:rsidR="00060EE7" w:rsidRDefault="00060EE7" w:rsidP="00060EE7">
          <w:pPr>
            <w:pStyle w:val="32"/>
            <w:tabs>
              <w:tab w:val="left" w:pos="1724"/>
            </w:tabs>
            <w:rPr>
              <w:rFonts w:asciiTheme="minorHAnsi" w:eastAsiaTheme="minorEastAsia" w:hAnsiTheme="minorHAnsi" w:cstheme="minorBidi"/>
              <w:sz w:val="24"/>
              <w:szCs w:val="24"/>
            </w:rPr>
          </w:pPr>
          <w:r w:rsidRPr="00483831">
            <w:t>2.1.1</w:t>
          </w:r>
          <w:r>
            <w:rPr>
              <w:rFonts w:asciiTheme="minorHAnsi" w:eastAsiaTheme="minorEastAsia" w:hAnsiTheme="minorHAnsi" w:cstheme="minorBidi"/>
              <w:sz w:val="24"/>
              <w:szCs w:val="24"/>
            </w:rPr>
            <w:tab/>
          </w:r>
          <w:r w:rsidRPr="00464E6D">
            <w:rPr>
              <w:rFonts w:eastAsiaTheme="minorEastAsia" w:hint="eastAsia"/>
            </w:rPr>
            <w:t>商户资料审核业务流程图</w:t>
          </w:r>
          <w:r>
            <w:tab/>
          </w:r>
          <w:r>
            <w:fldChar w:fldCharType="begin"/>
          </w:r>
          <w:r>
            <w:instrText xml:space="preserve"> PAGEREF _Toc366935712 \h </w:instrText>
          </w:r>
          <w:r>
            <w:fldChar w:fldCharType="separate"/>
          </w:r>
          <w:r>
            <w:t>4</w:t>
          </w:r>
          <w:r>
            <w:fldChar w:fldCharType="end"/>
          </w:r>
        </w:p>
        <w:p w14:paraId="7CEDEF58" w14:textId="77777777" w:rsidR="00060EE7" w:rsidRDefault="00060EE7">
          <w:pPr>
            <w:pStyle w:val="14"/>
            <w:tabs>
              <w:tab w:val="clear" w:pos="420"/>
              <w:tab w:val="left" w:pos="398"/>
            </w:tabs>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rPr>
              <w:rFonts w:hint="eastAsia"/>
            </w:rPr>
            <w:t>功能需求</w:t>
          </w:r>
          <w:r>
            <w:tab/>
          </w:r>
          <w:r>
            <w:fldChar w:fldCharType="begin"/>
          </w:r>
          <w:r>
            <w:instrText xml:space="preserve"> PAGEREF _Toc366935713 \h </w:instrText>
          </w:r>
          <w:r>
            <w:fldChar w:fldCharType="separate"/>
          </w:r>
          <w:r>
            <w:t>5</w:t>
          </w:r>
          <w:r>
            <w:fldChar w:fldCharType="end"/>
          </w:r>
        </w:p>
        <w:p w14:paraId="4F03F29C"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rFonts w:hint="eastAsia"/>
              <w:noProof/>
            </w:rPr>
            <w:t>登录／注册功能</w:t>
          </w:r>
          <w:r>
            <w:rPr>
              <w:noProof/>
            </w:rPr>
            <w:tab/>
          </w:r>
          <w:r>
            <w:rPr>
              <w:noProof/>
            </w:rPr>
            <w:fldChar w:fldCharType="begin"/>
          </w:r>
          <w:r>
            <w:rPr>
              <w:noProof/>
            </w:rPr>
            <w:instrText xml:space="preserve"> PAGEREF _Toc366935714 \h </w:instrText>
          </w:r>
          <w:r>
            <w:rPr>
              <w:noProof/>
            </w:rPr>
          </w:r>
          <w:r>
            <w:rPr>
              <w:noProof/>
            </w:rPr>
            <w:fldChar w:fldCharType="separate"/>
          </w:r>
          <w:r>
            <w:rPr>
              <w:noProof/>
            </w:rPr>
            <w:t>6</w:t>
          </w:r>
          <w:r>
            <w:rPr>
              <w:noProof/>
            </w:rPr>
            <w:fldChar w:fldCharType="end"/>
          </w:r>
        </w:p>
        <w:p w14:paraId="657F3D63" w14:textId="77777777" w:rsidR="00060EE7" w:rsidRDefault="00060EE7" w:rsidP="00060EE7">
          <w:pPr>
            <w:pStyle w:val="32"/>
            <w:tabs>
              <w:tab w:val="left" w:pos="1724"/>
            </w:tabs>
            <w:rPr>
              <w:rFonts w:asciiTheme="minorHAnsi" w:eastAsiaTheme="minorEastAsia" w:hAnsiTheme="minorHAnsi" w:cstheme="minorBidi"/>
              <w:sz w:val="24"/>
              <w:szCs w:val="24"/>
            </w:rPr>
          </w:pPr>
          <w:r w:rsidRPr="00464E6D">
            <w:rPr>
              <w:b/>
            </w:rPr>
            <w:t>3.1.1</w:t>
          </w:r>
          <w:r>
            <w:rPr>
              <w:rFonts w:asciiTheme="minorHAnsi" w:eastAsiaTheme="minorEastAsia" w:hAnsiTheme="minorHAnsi" w:cstheme="minorBidi"/>
              <w:sz w:val="24"/>
              <w:szCs w:val="24"/>
            </w:rPr>
            <w:tab/>
          </w:r>
          <w:r w:rsidRPr="00464E6D">
            <w:rPr>
              <w:rFonts w:hint="eastAsia"/>
              <w:b/>
            </w:rPr>
            <w:t>登录</w:t>
          </w:r>
          <w:r>
            <w:tab/>
          </w:r>
          <w:r>
            <w:fldChar w:fldCharType="begin"/>
          </w:r>
          <w:r>
            <w:instrText xml:space="preserve"> PAGEREF _Toc366935715 \h </w:instrText>
          </w:r>
          <w:r>
            <w:fldChar w:fldCharType="separate"/>
          </w:r>
          <w:r>
            <w:t>6</w:t>
          </w:r>
          <w:r>
            <w:fldChar w:fldCharType="end"/>
          </w:r>
        </w:p>
        <w:p w14:paraId="5D62DC53" w14:textId="77777777" w:rsidR="00060EE7" w:rsidRDefault="00060EE7" w:rsidP="00060EE7">
          <w:pPr>
            <w:pStyle w:val="32"/>
            <w:tabs>
              <w:tab w:val="left" w:pos="1724"/>
            </w:tabs>
            <w:rPr>
              <w:rFonts w:asciiTheme="minorHAnsi" w:eastAsiaTheme="minorEastAsia" w:hAnsiTheme="minorHAnsi" w:cstheme="minorBidi"/>
              <w:sz w:val="24"/>
              <w:szCs w:val="24"/>
            </w:rPr>
          </w:pPr>
          <w:r w:rsidRPr="00464E6D">
            <w:rPr>
              <w:b/>
            </w:rPr>
            <w:t>3.1.2</w:t>
          </w:r>
          <w:r>
            <w:rPr>
              <w:rFonts w:asciiTheme="minorHAnsi" w:eastAsiaTheme="minorEastAsia" w:hAnsiTheme="minorHAnsi" w:cstheme="minorBidi"/>
              <w:sz w:val="24"/>
              <w:szCs w:val="24"/>
            </w:rPr>
            <w:tab/>
          </w:r>
          <w:r>
            <w:rPr>
              <w:rFonts w:hint="eastAsia"/>
            </w:rPr>
            <w:t>忘记密码</w:t>
          </w:r>
          <w:r>
            <w:tab/>
          </w:r>
          <w:r>
            <w:fldChar w:fldCharType="begin"/>
          </w:r>
          <w:r>
            <w:instrText xml:space="preserve"> PAGEREF _Toc366935716 \h </w:instrText>
          </w:r>
          <w:r>
            <w:fldChar w:fldCharType="separate"/>
          </w:r>
          <w:r>
            <w:t>6</w:t>
          </w:r>
          <w:r>
            <w:fldChar w:fldCharType="end"/>
          </w:r>
        </w:p>
        <w:p w14:paraId="34AB426E" w14:textId="77777777" w:rsidR="00060EE7" w:rsidRDefault="00060EE7" w:rsidP="00060EE7">
          <w:pPr>
            <w:pStyle w:val="32"/>
            <w:tabs>
              <w:tab w:val="left" w:pos="1724"/>
            </w:tabs>
            <w:rPr>
              <w:rFonts w:asciiTheme="minorHAnsi" w:eastAsiaTheme="minorEastAsia" w:hAnsiTheme="minorHAnsi" w:cstheme="minorBidi"/>
              <w:sz w:val="24"/>
              <w:szCs w:val="24"/>
            </w:rPr>
          </w:pPr>
          <w:r w:rsidRPr="00464E6D">
            <w:rPr>
              <w:b/>
            </w:rPr>
            <w:t>3.1.3</w:t>
          </w:r>
          <w:r>
            <w:rPr>
              <w:rFonts w:asciiTheme="minorHAnsi" w:eastAsiaTheme="minorEastAsia" w:hAnsiTheme="minorHAnsi" w:cstheme="minorBidi"/>
              <w:sz w:val="24"/>
              <w:szCs w:val="24"/>
            </w:rPr>
            <w:tab/>
          </w:r>
          <w:r>
            <w:rPr>
              <w:rFonts w:hint="eastAsia"/>
            </w:rPr>
            <w:t>注册</w:t>
          </w:r>
          <w:r>
            <w:tab/>
          </w:r>
          <w:r>
            <w:fldChar w:fldCharType="begin"/>
          </w:r>
          <w:r>
            <w:instrText xml:space="preserve"> PAGEREF _Toc366935717 \h </w:instrText>
          </w:r>
          <w:r>
            <w:fldChar w:fldCharType="separate"/>
          </w:r>
          <w:r>
            <w:t>6</w:t>
          </w:r>
          <w:r>
            <w:fldChar w:fldCharType="end"/>
          </w:r>
        </w:p>
        <w:p w14:paraId="29204D7B"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rFonts w:hint="eastAsia"/>
              <w:noProof/>
            </w:rPr>
            <w:t>电商平台首页</w:t>
          </w:r>
          <w:r>
            <w:rPr>
              <w:noProof/>
            </w:rPr>
            <w:tab/>
          </w:r>
          <w:r>
            <w:rPr>
              <w:noProof/>
            </w:rPr>
            <w:fldChar w:fldCharType="begin"/>
          </w:r>
          <w:r>
            <w:rPr>
              <w:noProof/>
            </w:rPr>
            <w:instrText xml:space="preserve"> PAGEREF _Toc366935718 \h </w:instrText>
          </w:r>
          <w:r>
            <w:rPr>
              <w:noProof/>
            </w:rPr>
          </w:r>
          <w:r>
            <w:rPr>
              <w:noProof/>
            </w:rPr>
            <w:fldChar w:fldCharType="separate"/>
          </w:r>
          <w:r>
            <w:rPr>
              <w:noProof/>
            </w:rPr>
            <w:t>7</w:t>
          </w:r>
          <w:r>
            <w:rPr>
              <w:noProof/>
            </w:rPr>
            <w:fldChar w:fldCharType="end"/>
          </w:r>
        </w:p>
        <w:p w14:paraId="57492127"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rFonts w:hint="eastAsia"/>
              <w:noProof/>
            </w:rPr>
            <w:t>商品详情及店铺详情页</w:t>
          </w:r>
          <w:r>
            <w:rPr>
              <w:noProof/>
            </w:rPr>
            <w:tab/>
          </w:r>
          <w:r>
            <w:rPr>
              <w:noProof/>
            </w:rPr>
            <w:fldChar w:fldCharType="begin"/>
          </w:r>
          <w:r>
            <w:rPr>
              <w:noProof/>
            </w:rPr>
            <w:instrText xml:space="preserve"> PAGEREF _Toc366935719 \h </w:instrText>
          </w:r>
          <w:r>
            <w:rPr>
              <w:noProof/>
            </w:rPr>
          </w:r>
          <w:r>
            <w:rPr>
              <w:noProof/>
            </w:rPr>
            <w:fldChar w:fldCharType="separate"/>
          </w:r>
          <w:r>
            <w:rPr>
              <w:noProof/>
            </w:rPr>
            <w:t>7</w:t>
          </w:r>
          <w:r>
            <w:rPr>
              <w:noProof/>
            </w:rPr>
            <w:fldChar w:fldCharType="end"/>
          </w:r>
        </w:p>
        <w:p w14:paraId="2B89BB39"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3.4</w:t>
          </w:r>
          <w:r>
            <w:rPr>
              <w:rFonts w:asciiTheme="minorHAnsi" w:eastAsiaTheme="minorEastAsia" w:hAnsiTheme="minorHAnsi" w:cstheme="minorBidi"/>
              <w:noProof/>
              <w:sz w:val="24"/>
              <w:szCs w:val="24"/>
            </w:rPr>
            <w:tab/>
          </w:r>
          <w:r>
            <w:rPr>
              <w:rFonts w:hint="eastAsia"/>
              <w:noProof/>
            </w:rPr>
            <w:t>购买</w:t>
          </w:r>
          <w:r>
            <w:rPr>
              <w:noProof/>
            </w:rPr>
            <w:tab/>
          </w:r>
          <w:r>
            <w:rPr>
              <w:noProof/>
            </w:rPr>
            <w:fldChar w:fldCharType="begin"/>
          </w:r>
          <w:r>
            <w:rPr>
              <w:noProof/>
            </w:rPr>
            <w:instrText xml:space="preserve"> PAGEREF _Toc366935720 \h </w:instrText>
          </w:r>
          <w:r>
            <w:rPr>
              <w:noProof/>
            </w:rPr>
          </w:r>
          <w:r>
            <w:rPr>
              <w:noProof/>
            </w:rPr>
            <w:fldChar w:fldCharType="separate"/>
          </w:r>
          <w:r>
            <w:rPr>
              <w:noProof/>
            </w:rPr>
            <w:t>8</w:t>
          </w:r>
          <w:r>
            <w:rPr>
              <w:noProof/>
            </w:rPr>
            <w:fldChar w:fldCharType="end"/>
          </w:r>
        </w:p>
        <w:p w14:paraId="5DE03C51"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3.5</w:t>
          </w:r>
          <w:r>
            <w:rPr>
              <w:rFonts w:asciiTheme="minorHAnsi" w:eastAsiaTheme="minorEastAsia" w:hAnsiTheme="minorHAnsi" w:cstheme="minorBidi"/>
              <w:noProof/>
              <w:sz w:val="24"/>
              <w:szCs w:val="24"/>
            </w:rPr>
            <w:tab/>
          </w:r>
          <w:r>
            <w:rPr>
              <w:rFonts w:hint="eastAsia"/>
              <w:noProof/>
            </w:rPr>
            <w:t>结算</w:t>
          </w:r>
          <w:r>
            <w:rPr>
              <w:noProof/>
            </w:rPr>
            <w:tab/>
          </w:r>
          <w:r>
            <w:rPr>
              <w:noProof/>
            </w:rPr>
            <w:fldChar w:fldCharType="begin"/>
          </w:r>
          <w:r>
            <w:rPr>
              <w:noProof/>
            </w:rPr>
            <w:instrText xml:space="preserve"> PAGEREF _Toc366935721 \h </w:instrText>
          </w:r>
          <w:r>
            <w:rPr>
              <w:noProof/>
            </w:rPr>
          </w:r>
          <w:r>
            <w:rPr>
              <w:noProof/>
            </w:rPr>
            <w:fldChar w:fldCharType="separate"/>
          </w:r>
          <w:r>
            <w:rPr>
              <w:noProof/>
            </w:rPr>
            <w:t>9</w:t>
          </w:r>
          <w:r>
            <w:rPr>
              <w:noProof/>
            </w:rPr>
            <w:fldChar w:fldCharType="end"/>
          </w:r>
        </w:p>
        <w:p w14:paraId="7E76DB9E"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3.6</w:t>
          </w:r>
          <w:r>
            <w:rPr>
              <w:rFonts w:asciiTheme="minorHAnsi" w:eastAsiaTheme="minorEastAsia" w:hAnsiTheme="minorHAnsi" w:cstheme="minorBidi"/>
              <w:noProof/>
              <w:sz w:val="24"/>
              <w:szCs w:val="24"/>
            </w:rPr>
            <w:tab/>
          </w:r>
          <w:r>
            <w:rPr>
              <w:rFonts w:hint="eastAsia"/>
              <w:noProof/>
            </w:rPr>
            <w:t>个人中心（用户）</w:t>
          </w:r>
          <w:r>
            <w:rPr>
              <w:noProof/>
            </w:rPr>
            <w:tab/>
          </w:r>
          <w:r>
            <w:rPr>
              <w:noProof/>
            </w:rPr>
            <w:fldChar w:fldCharType="begin"/>
          </w:r>
          <w:r>
            <w:rPr>
              <w:noProof/>
            </w:rPr>
            <w:instrText xml:space="preserve"> PAGEREF _Toc366935722 \h </w:instrText>
          </w:r>
          <w:r>
            <w:rPr>
              <w:noProof/>
            </w:rPr>
          </w:r>
          <w:r>
            <w:rPr>
              <w:noProof/>
            </w:rPr>
            <w:fldChar w:fldCharType="separate"/>
          </w:r>
          <w:r>
            <w:rPr>
              <w:noProof/>
            </w:rPr>
            <w:t>10</w:t>
          </w:r>
          <w:r>
            <w:rPr>
              <w:noProof/>
            </w:rPr>
            <w:fldChar w:fldCharType="end"/>
          </w:r>
        </w:p>
        <w:p w14:paraId="30D447B1"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3.7</w:t>
          </w:r>
          <w:r>
            <w:rPr>
              <w:rFonts w:asciiTheme="minorHAnsi" w:eastAsiaTheme="minorEastAsia" w:hAnsiTheme="minorHAnsi" w:cstheme="minorBidi"/>
              <w:noProof/>
              <w:sz w:val="24"/>
              <w:szCs w:val="24"/>
            </w:rPr>
            <w:tab/>
          </w:r>
          <w:r>
            <w:rPr>
              <w:rFonts w:hint="eastAsia"/>
              <w:noProof/>
            </w:rPr>
            <w:t>个人中心（商户）</w:t>
          </w:r>
          <w:r>
            <w:rPr>
              <w:noProof/>
            </w:rPr>
            <w:tab/>
          </w:r>
          <w:r>
            <w:rPr>
              <w:noProof/>
            </w:rPr>
            <w:fldChar w:fldCharType="begin"/>
          </w:r>
          <w:r>
            <w:rPr>
              <w:noProof/>
            </w:rPr>
            <w:instrText xml:space="preserve"> PAGEREF _Toc366935723 \h </w:instrText>
          </w:r>
          <w:r>
            <w:rPr>
              <w:noProof/>
            </w:rPr>
          </w:r>
          <w:r>
            <w:rPr>
              <w:noProof/>
            </w:rPr>
            <w:fldChar w:fldCharType="separate"/>
          </w:r>
          <w:r>
            <w:rPr>
              <w:noProof/>
            </w:rPr>
            <w:t>10</w:t>
          </w:r>
          <w:r>
            <w:rPr>
              <w:noProof/>
            </w:rPr>
            <w:fldChar w:fldCharType="end"/>
          </w:r>
        </w:p>
        <w:p w14:paraId="5ACF1E8D" w14:textId="77777777" w:rsidR="00060EE7" w:rsidRDefault="00060EE7" w:rsidP="00060EE7">
          <w:pPr>
            <w:pStyle w:val="24"/>
            <w:tabs>
              <w:tab w:val="clear" w:pos="1050"/>
              <w:tab w:val="left" w:pos="1035"/>
            </w:tabs>
            <w:rPr>
              <w:rFonts w:asciiTheme="minorHAnsi" w:eastAsiaTheme="minorEastAsia" w:hAnsiTheme="minorHAnsi" w:cstheme="minorBidi"/>
              <w:noProof/>
              <w:sz w:val="24"/>
              <w:szCs w:val="24"/>
            </w:rPr>
          </w:pPr>
          <w:r>
            <w:rPr>
              <w:noProof/>
            </w:rPr>
            <w:t>3.8</w:t>
          </w:r>
          <w:r>
            <w:rPr>
              <w:rFonts w:asciiTheme="minorHAnsi" w:eastAsiaTheme="minorEastAsia" w:hAnsiTheme="minorHAnsi" w:cstheme="minorBidi"/>
              <w:noProof/>
              <w:sz w:val="24"/>
              <w:szCs w:val="24"/>
            </w:rPr>
            <w:tab/>
          </w:r>
          <w:r>
            <w:rPr>
              <w:rFonts w:hint="eastAsia"/>
              <w:noProof/>
            </w:rPr>
            <w:t>平台管理</w:t>
          </w:r>
          <w:r>
            <w:rPr>
              <w:noProof/>
            </w:rPr>
            <w:tab/>
          </w:r>
          <w:r>
            <w:rPr>
              <w:noProof/>
            </w:rPr>
            <w:fldChar w:fldCharType="begin"/>
          </w:r>
          <w:r>
            <w:rPr>
              <w:noProof/>
            </w:rPr>
            <w:instrText xml:space="preserve"> PAGEREF _Toc366935724 \h </w:instrText>
          </w:r>
          <w:r>
            <w:rPr>
              <w:noProof/>
            </w:rPr>
          </w:r>
          <w:r>
            <w:rPr>
              <w:noProof/>
            </w:rPr>
            <w:fldChar w:fldCharType="separate"/>
          </w:r>
          <w:r>
            <w:rPr>
              <w:noProof/>
            </w:rPr>
            <w:t>11</w:t>
          </w:r>
          <w:r>
            <w:rPr>
              <w:noProof/>
            </w:rPr>
            <w:fldChar w:fldCharType="end"/>
          </w:r>
        </w:p>
        <w:p w14:paraId="4BEDF7E2" w14:textId="77777777" w:rsidR="00953BA8" w:rsidRDefault="00FA171D">
          <w:pPr>
            <w:rPr>
              <w:b/>
              <w:bCs/>
              <w:lang w:val="zh-CN"/>
            </w:rPr>
          </w:pPr>
          <w:r>
            <w:rPr>
              <w:b/>
              <w:bCs/>
              <w:lang w:val="zh-CN"/>
            </w:rPr>
            <w:fldChar w:fldCharType="end"/>
          </w:r>
        </w:p>
        <w:p w14:paraId="7EDBEC5C" w14:textId="77777777" w:rsidR="00953BA8" w:rsidRDefault="00953BA8">
          <w:pPr>
            <w:rPr>
              <w:b/>
              <w:bCs/>
              <w:lang w:val="zh-CN"/>
            </w:rPr>
          </w:pPr>
        </w:p>
        <w:p w14:paraId="56078148" w14:textId="77777777" w:rsidR="00953BA8" w:rsidRDefault="00953BA8">
          <w:pPr>
            <w:rPr>
              <w:b/>
              <w:bCs/>
              <w:lang w:val="zh-CN"/>
            </w:rPr>
          </w:pPr>
        </w:p>
        <w:p w14:paraId="78F77B4C" w14:textId="77777777" w:rsidR="00953BA8" w:rsidRDefault="00953BA8">
          <w:pPr>
            <w:rPr>
              <w:b/>
              <w:bCs/>
              <w:lang w:val="zh-CN"/>
            </w:rPr>
          </w:pPr>
        </w:p>
        <w:p w14:paraId="49421223" w14:textId="77777777" w:rsidR="00953BA8" w:rsidRDefault="00953BA8">
          <w:pPr>
            <w:rPr>
              <w:b/>
              <w:bCs/>
              <w:lang w:val="zh-CN"/>
            </w:rPr>
          </w:pPr>
        </w:p>
        <w:p w14:paraId="06BEA88D" w14:textId="77777777" w:rsidR="00953BA8" w:rsidRDefault="00953BA8">
          <w:pPr>
            <w:rPr>
              <w:b/>
              <w:bCs/>
              <w:lang w:val="zh-CN"/>
            </w:rPr>
          </w:pPr>
        </w:p>
        <w:p w14:paraId="5B54E8E9" w14:textId="77777777" w:rsidR="00953BA8" w:rsidRDefault="00953BA8">
          <w:pPr>
            <w:rPr>
              <w:b/>
              <w:bCs/>
              <w:lang w:val="zh-CN"/>
            </w:rPr>
          </w:pPr>
        </w:p>
        <w:p w14:paraId="63781B9E" w14:textId="77777777" w:rsidR="00953BA8" w:rsidRDefault="00953BA8">
          <w:pPr>
            <w:rPr>
              <w:b/>
              <w:bCs/>
              <w:lang w:val="zh-CN"/>
            </w:rPr>
          </w:pPr>
        </w:p>
        <w:p w14:paraId="11C86899" w14:textId="77777777" w:rsidR="00953BA8" w:rsidRDefault="00953BA8">
          <w:pPr>
            <w:rPr>
              <w:b/>
              <w:bCs/>
              <w:lang w:val="zh-CN"/>
            </w:rPr>
          </w:pPr>
        </w:p>
        <w:p w14:paraId="50617425" w14:textId="77777777" w:rsidR="00953BA8" w:rsidRDefault="00953BA8">
          <w:pPr>
            <w:rPr>
              <w:b/>
              <w:bCs/>
              <w:lang w:val="zh-CN"/>
            </w:rPr>
          </w:pPr>
        </w:p>
        <w:p w14:paraId="45B1A2FB" w14:textId="77777777" w:rsidR="00953BA8" w:rsidRDefault="00953BA8">
          <w:pPr>
            <w:rPr>
              <w:b/>
              <w:bCs/>
              <w:lang w:val="zh-CN"/>
            </w:rPr>
          </w:pPr>
        </w:p>
        <w:p w14:paraId="4AC65478" w14:textId="77777777" w:rsidR="00953BA8" w:rsidRDefault="00953BA8">
          <w:pPr>
            <w:rPr>
              <w:b/>
              <w:bCs/>
              <w:lang w:val="zh-CN"/>
            </w:rPr>
          </w:pPr>
        </w:p>
        <w:p w14:paraId="35A35EE7" w14:textId="77777777" w:rsidR="00953BA8" w:rsidRDefault="00953BA8">
          <w:pPr>
            <w:rPr>
              <w:b/>
              <w:bCs/>
              <w:lang w:val="zh-CN"/>
            </w:rPr>
          </w:pPr>
        </w:p>
        <w:p w14:paraId="577C9F8E" w14:textId="77777777" w:rsidR="00953BA8" w:rsidRDefault="00953BA8">
          <w:pPr>
            <w:rPr>
              <w:b/>
              <w:bCs/>
              <w:lang w:val="zh-CN"/>
            </w:rPr>
          </w:pPr>
        </w:p>
        <w:p w14:paraId="6301EA0B" w14:textId="77777777" w:rsidR="00953BA8" w:rsidRDefault="00953BA8">
          <w:pPr>
            <w:rPr>
              <w:b/>
              <w:bCs/>
              <w:lang w:val="zh-CN"/>
            </w:rPr>
          </w:pPr>
        </w:p>
        <w:p w14:paraId="5B7C9192" w14:textId="77777777" w:rsidR="00953BA8" w:rsidRDefault="00953BA8">
          <w:pPr>
            <w:rPr>
              <w:b/>
              <w:bCs/>
              <w:lang w:val="zh-CN"/>
            </w:rPr>
          </w:pPr>
        </w:p>
        <w:p w14:paraId="715595C0" w14:textId="034B67DB" w:rsidR="002A5EF4" w:rsidRDefault="004B6C6B"/>
      </w:sdtContent>
    </w:sdt>
    <w:p w14:paraId="7B5EDDCF" w14:textId="77777777" w:rsidR="004D4650" w:rsidRDefault="004D4650" w:rsidP="00F24844">
      <w:pPr>
        <w:pStyle w:val="10"/>
        <w:spacing w:line="360" w:lineRule="auto"/>
      </w:pPr>
      <w:bookmarkStart w:id="2" w:name="_Toc432427402"/>
      <w:bookmarkStart w:id="3" w:name="_Toc366935704"/>
      <w:bookmarkEnd w:id="1"/>
      <w:r>
        <w:rPr>
          <w:rFonts w:hint="eastAsia"/>
        </w:rPr>
        <w:lastRenderedPageBreak/>
        <w:t>引言</w:t>
      </w:r>
      <w:bookmarkEnd w:id="2"/>
      <w:bookmarkEnd w:id="3"/>
    </w:p>
    <w:p w14:paraId="0170402B" w14:textId="77777777" w:rsidR="004D4650" w:rsidRDefault="004D4650" w:rsidP="00F24844">
      <w:pPr>
        <w:pStyle w:val="20"/>
        <w:spacing w:line="360" w:lineRule="auto"/>
      </w:pPr>
      <w:bookmarkStart w:id="4" w:name="_Toc432427403"/>
      <w:bookmarkStart w:id="5" w:name="_Toc366935705"/>
      <w:r>
        <w:rPr>
          <w:rFonts w:hint="eastAsia"/>
        </w:rPr>
        <w:t>编写目的</w:t>
      </w:r>
      <w:bookmarkEnd w:id="4"/>
      <w:bookmarkEnd w:id="5"/>
    </w:p>
    <w:p w14:paraId="4A5A6FBD" w14:textId="7766835C" w:rsidR="00646313" w:rsidRPr="00646313" w:rsidRDefault="00646313" w:rsidP="00E833A3">
      <w:pPr>
        <w:widowControl/>
        <w:spacing w:line="360" w:lineRule="auto"/>
        <w:ind w:firstLineChars="200" w:firstLine="420"/>
        <w:jc w:val="left"/>
        <w:rPr>
          <w:rFonts w:cs="宋体"/>
          <w:color w:val="000000"/>
          <w:szCs w:val="21"/>
        </w:rPr>
      </w:pPr>
      <w:r w:rsidRPr="00646313">
        <w:rPr>
          <w:rFonts w:cs="宋体" w:hint="eastAsia"/>
          <w:color w:val="000000"/>
          <w:szCs w:val="21"/>
        </w:rPr>
        <w:t>本文档描述</w:t>
      </w:r>
      <w:r w:rsidR="004A64BF">
        <w:rPr>
          <w:rFonts w:cs="宋体" w:hint="eastAsia"/>
          <w:color w:val="000000"/>
          <w:szCs w:val="21"/>
        </w:rPr>
        <w:t>集中营</w:t>
      </w:r>
      <w:r w:rsidR="004A64BF">
        <w:rPr>
          <w:rFonts w:eastAsia="PMingLiU" w:cs="宋体" w:hint="eastAsia"/>
          <w:color w:val="000000"/>
          <w:szCs w:val="21"/>
        </w:rPr>
        <w:t>电商平台</w:t>
      </w:r>
      <w:r w:rsidRPr="00646313">
        <w:rPr>
          <w:rFonts w:cs="宋体" w:hint="eastAsia"/>
          <w:color w:val="000000"/>
          <w:szCs w:val="21"/>
        </w:rPr>
        <w:t>的业务需求框架，以期相关人员对系统的整体需求达成共识，并作为该项目立项、设计、编码、测试的基准。</w:t>
      </w:r>
    </w:p>
    <w:p w14:paraId="0A7D6F65" w14:textId="77777777" w:rsidR="00646313" w:rsidRPr="00646313" w:rsidRDefault="00646313" w:rsidP="00E833A3">
      <w:pPr>
        <w:widowControl/>
        <w:spacing w:line="360" w:lineRule="auto"/>
        <w:ind w:firstLineChars="200" w:firstLine="420"/>
        <w:jc w:val="left"/>
        <w:rPr>
          <w:rFonts w:cs="宋体"/>
          <w:color w:val="000000"/>
          <w:szCs w:val="21"/>
        </w:rPr>
      </w:pPr>
      <w:r w:rsidRPr="00646313">
        <w:rPr>
          <w:rFonts w:cs="宋体" w:hint="eastAsia"/>
          <w:color w:val="000000"/>
          <w:szCs w:val="21"/>
        </w:rPr>
        <w:t>本文预期读者包括但不限于以下人员：</w:t>
      </w:r>
    </w:p>
    <w:p w14:paraId="3E940618" w14:textId="77777777" w:rsidR="00646313" w:rsidRPr="00646313" w:rsidRDefault="00646313" w:rsidP="00CC289D">
      <w:pPr>
        <w:widowControl/>
        <w:numPr>
          <w:ilvl w:val="0"/>
          <w:numId w:val="33"/>
        </w:numPr>
        <w:spacing w:line="360" w:lineRule="auto"/>
        <w:jc w:val="left"/>
        <w:rPr>
          <w:rFonts w:cs="宋体"/>
          <w:color w:val="000000"/>
          <w:szCs w:val="21"/>
        </w:rPr>
      </w:pPr>
      <w:r w:rsidRPr="00646313">
        <w:rPr>
          <w:rFonts w:cs="宋体" w:hint="eastAsia"/>
          <w:color w:val="000000"/>
          <w:szCs w:val="21"/>
        </w:rPr>
        <w:t>系统分析、设计人员</w:t>
      </w:r>
    </w:p>
    <w:p w14:paraId="4FBAA6C7" w14:textId="77777777" w:rsidR="00646313" w:rsidRPr="00646313" w:rsidRDefault="00646313" w:rsidP="00CC289D">
      <w:pPr>
        <w:widowControl/>
        <w:numPr>
          <w:ilvl w:val="0"/>
          <w:numId w:val="33"/>
        </w:numPr>
        <w:spacing w:line="360" w:lineRule="auto"/>
        <w:jc w:val="left"/>
        <w:rPr>
          <w:rFonts w:cs="宋体"/>
          <w:color w:val="000000"/>
          <w:szCs w:val="21"/>
        </w:rPr>
      </w:pPr>
      <w:r w:rsidRPr="00646313">
        <w:rPr>
          <w:rFonts w:cs="宋体" w:hint="eastAsia"/>
          <w:color w:val="000000"/>
          <w:szCs w:val="21"/>
        </w:rPr>
        <w:t>开发人员</w:t>
      </w:r>
    </w:p>
    <w:p w14:paraId="469CF4E3" w14:textId="77777777" w:rsidR="00646313" w:rsidRDefault="00646313" w:rsidP="00CC289D">
      <w:pPr>
        <w:widowControl/>
        <w:numPr>
          <w:ilvl w:val="0"/>
          <w:numId w:val="33"/>
        </w:numPr>
        <w:spacing w:line="360" w:lineRule="auto"/>
        <w:jc w:val="left"/>
        <w:rPr>
          <w:rFonts w:cs="宋体"/>
          <w:color w:val="000000"/>
          <w:szCs w:val="21"/>
        </w:rPr>
      </w:pPr>
      <w:r w:rsidRPr="00646313">
        <w:rPr>
          <w:rFonts w:cs="宋体" w:hint="eastAsia"/>
          <w:color w:val="000000"/>
          <w:szCs w:val="21"/>
        </w:rPr>
        <w:t>测试人员</w:t>
      </w:r>
    </w:p>
    <w:p w14:paraId="12F0E607" w14:textId="77777777" w:rsidR="00613507" w:rsidRDefault="00613507" w:rsidP="00613507">
      <w:pPr>
        <w:widowControl/>
        <w:spacing w:line="360" w:lineRule="auto"/>
        <w:jc w:val="left"/>
        <w:rPr>
          <w:rFonts w:cs="宋体"/>
          <w:color w:val="000000"/>
          <w:szCs w:val="21"/>
        </w:rPr>
      </w:pPr>
    </w:p>
    <w:p w14:paraId="3EB565D9" w14:textId="77777777" w:rsidR="00613507" w:rsidRPr="00646313" w:rsidRDefault="00613507" w:rsidP="00613507">
      <w:pPr>
        <w:widowControl/>
        <w:spacing w:line="360" w:lineRule="auto"/>
        <w:jc w:val="left"/>
        <w:rPr>
          <w:rFonts w:cs="宋体"/>
          <w:color w:val="000000"/>
          <w:szCs w:val="21"/>
        </w:rPr>
      </w:pPr>
    </w:p>
    <w:p w14:paraId="0E6B8514" w14:textId="77777777" w:rsidR="004D4650" w:rsidRDefault="008974F2" w:rsidP="00F24844">
      <w:pPr>
        <w:pStyle w:val="20"/>
        <w:spacing w:line="360" w:lineRule="auto"/>
      </w:pPr>
      <w:bookmarkStart w:id="6" w:name="_Toc432427404"/>
      <w:bookmarkStart w:id="7" w:name="_Toc366935706"/>
      <w:r>
        <w:rPr>
          <w:rFonts w:hint="eastAsia"/>
        </w:rPr>
        <w:t>目标与</w:t>
      </w:r>
      <w:r w:rsidR="004D4650">
        <w:rPr>
          <w:rFonts w:hint="eastAsia"/>
        </w:rPr>
        <w:t>背景</w:t>
      </w:r>
      <w:bookmarkEnd w:id="6"/>
      <w:bookmarkEnd w:id="7"/>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1"/>
        <w:gridCol w:w="2743"/>
        <w:gridCol w:w="1097"/>
        <w:gridCol w:w="2356"/>
      </w:tblGrid>
      <w:tr w:rsidR="004D4650" w14:paraId="24654EA1" w14:textId="77777777" w:rsidTr="005E3977">
        <w:trPr>
          <w:cantSplit/>
        </w:trPr>
        <w:tc>
          <w:tcPr>
            <w:tcW w:w="1291" w:type="dxa"/>
          </w:tcPr>
          <w:p w14:paraId="4DDD1739" w14:textId="77777777" w:rsidR="004D4650" w:rsidRDefault="0077375D" w:rsidP="00F24844">
            <w:pPr>
              <w:spacing w:line="360" w:lineRule="auto"/>
              <w:jc w:val="center"/>
            </w:pPr>
            <w:r>
              <w:rPr>
                <w:rFonts w:hint="eastAsia"/>
              </w:rPr>
              <w:t>项目</w:t>
            </w:r>
            <w:r w:rsidR="004D4650">
              <w:rPr>
                <w:rFonts w:hint="eastAsia"/>
              </w:rPr>
              <w:t>名称</w:t>
            </w:r>
          </w:p>
        </w:tc>
        <w:tc>
          <w:tcPr>
            <w:tcW w:w="6196" w:type="dxa"/>
            <w:gridSpan w:val="3"/>
            <w:vAlign w:val="center"/>
          </w:tcPr>
          <w:p w14:paraId="35D0C012" w14:textId="40FA2B5B" w:rsidR="004D4650" w:rsidRPr="000B464A" w:rsidRDefault="00F65FFD" w:rsidP="00F65FFD">
            <w:pPr>
              <w:spacing w:line="360" w:lineRule="auto"/>
            </w:pPr>
            <w:proofErr w:type="spellStart"/>
            <w:r>
              <w:rPr>
                <w:rFonts w:hint="eastAsia"/>
              </w:rPr>
              <w:t>Eshop</w:t>
            </w:r>
            <w:proofErr w:type="spellEnd"/>
          </w:p>
        </w:tc>
      </w:tr>
      <w:tr w:rsidR="004D4650" w14:paraId="7A24CC5D" w14:textId="77777777" w:rsidTr="005E3977">
        <w:trPr>
          <w:cantSplit/>
        </w:trPr>
        <w:tc>
          <w:tcPr>
            <w:tcW w:w="1291" w:type="dxa"/>
          </w:tcPr>
          <w:p w14:paraId="5D863307" w14:textId="77777777" w:rsidR="004D4650" w:rsidRDefault="0077375D" w:rsidP="00F24844">
            <w:pPr>
              <w:spacing w:line="360" w:lineRule="auto"/>
              <w:jc w:val="center"/>
            </w:pPr>
            <w:r>
              <w:rPr>
                <w:rFonts w:hint="eastAsia"/>
              </w:rPr>
              <w:t>项目简称</w:t>
            </w:r>
          </w:p>
        </w:tc>
        <w:tc>
          <w:tcPr>
            <w:tcW w:w="2743" w:type="dxa"/>
            <w:vAlign w:val="center"/>
          </w:tcPr>
          <w:p w14:paraId="00608AC2" w14:textId="266FE06D" w:rsidR="004D4650" w:rsidRPr="000B464A" w:rsidRDefault="00F0301B" w:rsidP="00F24844">
            <w:pPr>
              <w:spacing w:line="360" w:lineRule="auto"/>
            </w:pPr>
            <w:r>
              <w:rPr>
                <w:rFonts w:hint="eastAsia"/>
              </w:rPr>
              <w:t>电商平台</w:t>
            </w:r>
          </w:p>
        </w:tc>
        <w:tc>
          <w:tcPr>
            <w:tcW w:w="1097" w:type="dxa"/>
            <w:vAlign w:val="center"/>
          </w:tcPr>
          <w:p w14:paraId="12B7E795" w14:textId="77777777" w:rsidR="004D4650" w:rsidRDefault="0077375D" w:rsidP="00F24844">
            <w:pPr>
              <w:spacing w:line="360" w:lineRule="auto"/>
            </w:pPr>
            <w:r>
              <w:rPr>
                <w:rFonts w:hint="eastAsia"/>
              </w:rPr>
              <w:t>项目编号</w:t>
            </w:r>
          </w:p>
        </w:tc>
        <w:tc>
          <w:tcPr>
            <w:tcW w:w="2356" w:type="dxa"/>
            <w:vAlign w:val="center"/>
          </w:tcPr>
          <w:p w14:paraId="343BEDF6" w14:textId="77777777" w:rsidR="004D4650" w:rsidRPr="000B464A" w:rsidRDefault="004D4650" w:rsidP="00F24844">
            <w:pPr>
              <w:spacing w:line="360" w:lineRule="auto"/>
            </w:pPr>
          </w:p>
        </w:tc>
      </w:tr>
      <w:tr w:rsidR="004D4650" w14:paraId="65C840CA" w14:textId="77777777" w:rsidTr="005E3977">
        <w:trPr>
          <w:cantSplit/>
        </w:trPr>
        <w:tc>
          <w:tcPr>
            <w:tcW w:w="1291" w:type="dxa"/>
          </w:tcPr>
          <w:p w14:paraId="70C10192" w14:textId="77777777" w:rsidR="004D4650" w:rsidRDefault="004D4650" w:rsidP="00F24844">
            <w:pPr>
              <w:spacing w:line="360" w:lineRule="auto"/>
              <w:jc w:val="center"/>
            </w:pPr>
            <w:r>
              <w:rPr>
                <w:rFonts w:hint="eastAsia"/>
              </w:rPr>
              <w:t>任务提出者</w:t>
            </w:r>
          </w:p>
        </w:tc>
        <w:tc>
          <w:tcPr>
            <w:tcW w:w="6196" w:type="dxa"/>
            <w:gridSpan w:val="3"/>
            <w:vAlign w:val="center"/>
          </w:tcPr>
          <w:p w14:paraId="37662C8F" w14:textId="107EBC8D" w:rsidR="004D4650" w:rsidRPr="000B464A" w:rsidRDefault="00F0301B" w:rsidP="00F24844">
            <w:pPr>
              <w:spacing w:line="360" w:lineRule="auto"/>
            </w:pPr>
            <w:r>
              <w:rPr>
                <w:rFonts w:hint="eastAsia"/>
              </w:rPr>
              <w:t>包梅锦</w:t>
            </w:r>
          </w:p>
        </w:tc>
      </w:tr>
      <w:tr w:rsidR="004D4650" w14:paraId="1B9DD670" w14:textId="77777777" w:rsidTr="005E3977">
        <w:trPr>
          <w:cantSplit/>
        </w:trPr>
        <w:tc>
          <w:tcPr>
            <w:tcW w:w="1291" w:type="dxa"/>
          </w:tcPr>
          <w:p w14:paraId="4E6A733A" w14:textId="77777777" w:rsidR="004D4650" w:rsidRDefault="004D4650" w:rsidP="00F24844">
            <w:pPr>
              <w:spacing w:line="360" w:lineRule="auto"/>
              <w:jc w:val="center"/>
            </w:pPr>
            <w:r>
              <w:rPr>
                <w:rFonts w:hint="eastAsia"/>
              </w:rPr>
              <w:t>开发者</w:t>
            </w:r>
          </w:p>
        </w:tc>
        <w:tc>
          <w:tcPr>
            <w:tcW w:w="6196" w:type="dxa"/>
            <w:gridSpan w:val="3"/>
            <w:vAlign w:val="center"/>
          </w:tcPr>
          <w:p w14:paraId="64D35CD9" w14:textId="4511BADF" w:rsidR="004D4650" w:rsidRPr="000B464A" w:rsidRDefault="00F0301B" w:rsidP="00F24844">
            <w:pPr>
              <w:spacing w:line="360" w:lineRule="auto"/>
            </w:pPr>
            <w:r>
              <w:rPr>
                <w:rFonts w:hint="eastAsia"/>
              </w:rPr>
              <w:t>王将、侯凯、宋雪、余苗</w:t>
            </w:r>
          </w:p>
        </w:tc>
      </w:tr>
      <w:tr w:rsidR="004D4650" w14:paraId="4829C0CB" w14:textId="77777777" w:rsidTr="005E3977">
        <w:trPr>
          <w:cantSplit/>
        </w:trPr>
        <w:tc>
          <w:tcPr>
            <w:tcW w:w="1291" w:type="dxa"/>
          </w:tcPr>
          <w:p w14:paraId="113845DB" w14:textId="304C0B5C" w:rsidR="004D4650" w:rsidRDefault="00F0301B" w:rsidP="00F24844">
            <w:pPr>
              <w:spacing w:line="360" w:lineRule="auto"/>
              <w:jc w:val="center"/>
            </w:pPr>
            <w:r>
              <w:rPr>
                <w:rFonts w:hint="eastAsia"/>
              </w:rPr>
              <w:t>设计</w:t>
            </w:r>
          </w:p>
        </w:tc>
        <w:tc>
          <w:tcPr>
            <w:tcW w:w="6196" w:type="dxa"/>
            <w:gridSpan w:val="3"/>
            <w:vAlign w:val="center"/>
          </w:tcPr>
          <w:p w14:paraId="36DC9AC1" w14:textId="2AEF6B5A" w:rsidR="004D4650" w:rsidRPr="000B464A" w:rsidRDefault="00F0301B" w:rsidP="00F24844">
            <w:pPr>
              <w:spacing w:line="360" w:lineRule="auto"/>
            </w:pPr>
            <w:r>
              <w:rPr>
                <w:rFonts w:hint="eastAsia"/>
              </w:rPr>
              <w:t>尹魏方</w:t>
            </w:r>
          </w:p>
        </w:tc>
      </w:tr>
      <w:tr w:rsidR="004D4650" w14:paraId="69FD6B4A" w14:textId="77777777" w:rsidTr="005E3977">
        <w:trPr>
          <w:cantSplit/>
        </w:trPr>
        <w:tc>
          <w:tcPr>
            <w:tcW w:w="1291" w:type="dxa"/>
          </w:tcPr>
          <w:p w14:paraId="04D60E0E" w14:textId="27CCED53" w:rsidR="004D4650" w:rsidRDefault="00F0301B" w:rsidP="00F24844">
            <w:pPr>
              <w:spacing w:line="360" w:lineRule="auto"/>
              <w:jc w:val="center"/>
            </w:pPr>
            <w:r>
              <w:rPr>
                <w:rFonts w:hint="eastAsia"/>
              </w:rPr>
              <w:t>用户</w:t>
            </w:r>
          </w:p>
        </w:tc>
        <w:tc>
          <w:tcPr>
            <w:tcW w:w="6196" w:type="dxa"/>
            <w:gridSpan w:val="3"/>
            <w:vAlign w:val="center"/>
          </w:tcPr>
          <w:p w14:paraId="22E5EE8D" w14:textId="7BB95666" w:rsidR="004D4650" w:rsidRDefault="00F0301B" w:rsidP="00F24844">
            <w:pPr>
              <w:spacing w:line="360" w:lineRule="auto"/>
            </w:pPr>
            <w:r>
              <w:rPr>
                <w:rFonts w:hint="eastAsia"/>
              </w:rPr>
              <w:t>自然人</w:t>
            </w:r>
          </w:p>
        </w:tc>
      </w:tr>
    </w:tbl>
    <w:p w14:paraId="4C5A4559" w14:textId="56CFDA5A" w:rsidR="005E3977" w:rsidRDefault="00F0301B" w:rsidP="00F0301B">
      <w:pPr>
        <w:pStyle w:val="a5"/>
        <w:spacing w:line="360" w:lineRule="auto"/>
        <w:ind w:left="0" w:firstLineChars="200" w:firstLine="420"/>
      </w:pPr>
      <w:r>
        <w:rPr>
          <w:rFonts w:hint="eastAsia"/>
        </w:rPr>
        <w:t>本项目以学习为目的进行的一次项目模拟开发流程，目标是为了提升自己的专业技能，然后升职加薪～！</w:t>
      </w:r>
      <w:r>
        <w:t xml:space="preserve"> </w:t>
      </w:r>
    </w:p>
    <w:p w14:paraId="3E234106" w14:textId="44FB8616" w:rsidR="005E3977" w:rsidRDefault="00F0301B" w:rsidP="00F24844">
      <w:pPr>
        <w:pStyle w:val="a5"/>
        <w:spacing w:line="360" w:lineRule="auto"/>
        <w:ind w:left="0" w:firstLineChars="200" w:firstLine="420"/>
      </w:pPr>
      <w:r>
        <w:rPr>
          <w:rFonts w:hint="eastAsia"/>
        </w:rPr>
        <w:t>快乐学习，我们在路上！</w:t>
      </w:r>
    </w:p>
    <w:p w14:paraId="698246EA" w14:textId="77777777" w:rsidR="008974F2" w:rsidRDefault="008974F2" w:rsidP="00F24844">
      <w:pPr>
        <w:pStyle w:val="20"/>
        <w:spacing w:line="360" w:lineRule="auto"/>
      </w:pPr>
      <w:bookmarkStart w:id="8" w:name="_Toc432427405"/>
      <w:bookmarkStart w:id="9" w:name="_Toc366935707"/>
      <w:r w:rsidRPr="008974F2">
        <w:rPr>
          <w:rFonts w:hint="eastAsia"/>
        </w:rPr>
        <w:t>假定和约束</w:t>
      </w:r>
      <w:bookmarkEnd w:id="8"/>
      <w:bookmarkEnd w:id="9"/>
    </w:p>
    <w:p w14:paraId="023D1FE4" w14:textId="77777777" w:rsidR="00F0301B" w:rsidRDefault="00F0301B" w:rsidP="00F0301B">
      <w:pPr>
        <w:ind w:firstLineChars="200" w:firstLine="420"/>
      </w:pPr>
      <w:r>
        <w:rPr>
          <w:rFonts w:hint="eastAsia"/>
        </w:rPr>
        <w:t>本项目在大的环境安全稳定运行的情况下的开发周期为</w:t>
      </w:r>
      <w:r>
        <w:rPr>
          <w:rFonts w:hint="eastAsia"/>
        </w:rPr>
        <w:t>3</w:t>
      </w:r>
      <w:r>
        <w:rPr>
          <w:rFonts w:hint="eastAsia"/>
        </w:rPr>
        <w:t>个月；</w:t>
      </w:r>
    </w:p>
    <w:p w14:paraId="7DFD11F1" w14:textId="77777777" w:rsidR="00F0301B" w:rsidRDefault="00F0301B" w:rsidP="00F0301B">
      <w:pPr>
        <w:ind w:firstLineChars="200" w:firstLine="420"/>
      </w:pPr>
      <w:r>
        <w:rPr>
          <w:rFonts w:hint="eastAsia"/>
        </w:rPr>
        <w:t>需求分析</w:t>
      </w:r>
      <w:r>
        <w:rPr>
          <w:rFonts w:hint="eastAsia"/>
        </w:rPr>
        <w:t>+</w:t>
      </w:r>
      <w:r>
        <w:rPr>
          <w:rFonts w:hint="eastAsia"/>
        </w:rPr>
        <w:t>原型设计时间周期为</w:t>
      </w:r>
      <w:r>
        <w:rPr>
          <w:rFonts w:hint="eastAsia"/>
        </w:rPr>
        <w:t>3</w:t>
      </w:r>
      <w:r>
        <w:rPr>
          <w:rFonts w:hint="eastAsia"/>
        </w:rPr>
        <w:t>周；</w:t>
      </w:r>
    </w:p>
    <w:p w14:paraId="70A63985" w14:textId="51C9C9DD" w:rsidR="00F0301B" w:rsidRDefault="00F0301B" w:rsidP="00F0301B">
      <w:pPr>
        <w:ind w:firstLineChars="200" w:firstLine="420"/>
      </w:pPr>
      <w:r>
        <w:rPr>
          <w:rFonts w:hint="eastAsia"/>
        </w:rPr>
        <w:t>具体代码</w:t>
      </w:r>
      <w:r w:rsidR="001E14FE">
        <w:rPr>
          <w:rFonts w:hint="eastAsia"/>
        </w:rPr>
        <w:t>编写</w:t>
      </w:r>
      <w:r>
        <w:rPr>
          <w:rFonts w:hint="eastAsia"/>
        </w:rPr>
        <w:t>，功能实施，最后软件测试和项目总结，完成项目为</w:t>
      </w:r>
      <w:r>
        <w:rPr>
          <w:rFonts w:hint="eastAsia"/>
        </w:rPr>
        <w:t>8</w:t>
      </w:r>
      <w:r>
        <w:rPr>
          <w:rFonts w:hint="eastAsia"/>
        </w:rPr>
        <w:t>周。</w:t>
      </w:r>
    </w:p>
    <w:p w14:paraId="33F99489" w14:textId="77777777" w:rsidR="00F0301B" w:rsidRDefault="00F0301B" w:rsidP="00F0301B">
      <w:pPr>
        <w:ind w:firstLineChars="200" w:firstLine="420"/>
      </w:pPr>
      <w:r>
        <w:rPr>
          <w:rFonts w:hint="eastAsia"/>
        </w:rPr>
        <w:t>对设备的要求：要求计算机运行良好，整套设备系统经济适用。</w:t>
      </w:r>
    </w:p>
    <w:p w14:paraId="08C410EF" w14:textId="77777777" w:rsidR="00F0301B" w:rsidRPr="00E70902" w:rsidRDefault="00F0301B" w:rsidP="00F0301B">
      <w:pPr>
        <w:ind w:firstLineChars="200" w:firstLine="420"/>
      </w:pPr>
      <w:r>
        <w:rPr>
          <w:rFonts w:hint="eastAsia"/>
        </w:rPr>
        <w:t>特别说明：本项目以学习为主要目的，平台建立后不做现实盈利运行，部分功能不作完善，不承担相应的社会责任。后期若有后续功能完善，再作具体说明和约束。</w:t>
      </w:r>
    </w:p>
    <w:p w14:paraId="436EC98D" w14:textId="77777777" w:rsidR="00F0301B" w:rsidRDefault="00F0301B" w:rsidP="00F0301B">
      <w:pPr>
        <w:ind w:firstLineChars="200" w:firstLine="420"/>
      </w:pPr>
    </w:p>
    <w:p w14:paraId="7288F4CD" w14:textId="77777777" w:rsidR="00F0301B" w:rsidRDefault="00F0301B" w:rsidP="00F0301B">
      <w:pPr>
        <w:ind w:firstLineChars="200" w:firstLine="420"/>
      </w:pPr>
    </w:p>
    <w:p w14:paraId="5873410E" w14:textId="77777777" w:rsidR="00E70902" w:rsidRPr="00E70902" w:rsidRDefault="00E70902" w:rsidP="00F0301B">
      <w:pPr>
        <w:spacing w:line="360" w:lineRule="auto"/>
      </w:pPr>
    </w:p>
    <w:p w14:paraId="589388E1" w14:textId="6BE3963B" w:rsidR="0057633C" w:rsidRDefault="0057633C" w:rsidP="00F24844">
      <w:pPr>
        <w:pStyle w:val="20"/>
        <w:spacing w:line="360" w:lineRule="auto"/>
      </w:pPr>
      <w:bookmarkStart w:id="10" w:name="_Toc432427407"/>
      <w:bookmarkStart w:id="11" w:name="_Toc366935708"/>
      <w:r>
        <w:rPr>
          <w:rFonts w:hint="eastAsia"/>
        </w:rPr>
        <w:lastRenderedPageBreak/>
        <w:t>文档编</w:t>
      </w:r>
      <w:r w:rsidR="003E0C2D">
        <w:rPr>
          <w:rFonts w:hint="eastAsia"/>
        </w:rPr>
        <w:t>写</w:t>
      </w:r>
      <w:r>
        <w:rPr>
          <w:rFonts w:hint="eastAsia"/>
        </w:rPr>
        <w:t>约定</w:t>
      </w:r>
      <w:bookmarkEnd w:id="10"/>
      <w:bookmarkEnd w:id="11"/>
    </w:p>
    <w:p w14:paraId="0280FEE4" w14:textId="09B124F6" w:rsidR="001E14FE" w:rsidRDefault="001E14FE" w:rsidP="001E14FE">
      <w:pPr>
        <w:pStyle w:val="a1"/>
      </w:pPr>
      <w:r>
        <w:rPr>
          <w:rFonts w:hint="eastAsia"/>
        </w:rPr>
        <w:t>待补充</w:t>
      </w:r>
    </w:p>
    <w:p w14:paraId="29BF34DD" w14:textId="77777777" w:rsidR="001E14FE" w:rsidRPr="001E14FE" w:rsidRDefault="001E14FE" w:rsidP="001E14FE">
      <w:pPr>
        <w:pStyle w:val="a1"/>
      </w:pPr>
    </w:p>
    <w:p w14:paraId="1FED0148" w14:textId="77777777" w:rsidR="004D4650" w:rsidRDefault="004D4650" w:rsidP="00F24844">
      <w:pPr>
        <w:pStyle w:val="20"/>
        <w:spacing w:line="360" w:lineRule="auto"/>
      </w:pPr>
      <w:bookmarkStart w:id="12" w:name="_Toc432427408"/>
      <w:bookmarkStart w:id="13" w:name="_Toc366935709"/>
      <w:r>
        <w:rPr>
          <w:rFonts w:hint="eastAsia"/>
        </w:rPr>
        <w:t>参考资料</w:t>
      </w:r>
      <w:bookmarkEnd w:id="12"/>
      <w:bookmarkEnd w:id="13"/>
    </w:p>
    <w:p w14:paraId="6256F1DC" w14:textId="0DBF648C" w:rsidR="00CD1C9A" w:rsidRDefault="001E14FE" w:rsidP="00F24844">
      <w:pPr>
        <w:spacing w:line="360" w:lineRule="auto"/>
        <w:ind w:firstLineChars="200" w:firstLine="420"/>
      </w:pPr>
      <w:r>
        <w:rPr>
          <w:rFonts w:hint="eastAsia"/>
        </w:rPr>
        <w:t>待补充</w:t>
      </w:r>
    </w:p>
    <w:p w14:paraId="3C89626F" w14:textId="77777777" w:rsidR="004D4650" w:rsidRDefault="004D4650" w:rsidP="00F24844">
      <w:pPr>
        <w:pStyle w:val="10"/>
        <w:spacing w:line="360" w:lineRule="auto"/>
      </w:pPr>
      <w:bookmarkStart w:id="14" w:name="_Toc432427409"/>
      <w:bookmarkStart w:id="15" w:name="_Toc366935710"/>
      <w:r>
        <w:rPr>
          <w:rFonts w:hint="eastAsia"/>
        </w:rPr>
        <w:lastRenderedPageBreak/>
        <w:t>需求</w:t>
      </w:r>
      <w:r w:rsidR="00465D19">
        <w:rPr>
          <w:rFonts w:hint="eastAsia"/>
        </w:rPr>
        <w:t>综述</w:t>
      </w:r>
      <w:bookmarkEnd w:id="14"/>
      <w:bookmarkEnd w:id="15"/>
    </w:p>
    <w:p w14:paraId="7D920A2C" w14:textId="77777777" w:rsidR="0093581B" w:rsidRDefault="0093581B" w:rsidP="00F24844">
      <w:pPr>
        <w:pStyle w:val="20"/>
        <w:spacing w:line="360" w:lineRule="auto"/>
      </w:pPr>
      <w:bookmarkStart w:id="16" w:name="_Toc432427410"/>
      <w:bookmarkStart w:id="17" w:name="_Toc366935711"/>
      <w:r>
        <w:rPr>
          <w:rFonts w:hint="eastAsia"/>
        </w:rPr>
        <w:t>业务流程分析</w:t>
      </w:r>
      <w:bookmarkEnd w:id="16"/>
      <w:bookmarkEnd w:id="17"/>
    </w:p>
    <w:p w14:paraId="669D2F9F" w14:textId="56B9F32C" w:rsidR="0008388A" w:rsidRDefault="00F0301B" w:rsidP="00F24844">
      <w:pPr>
        <w:pStyle w:val="30"/>
        <w:spacing w:line="360" w:lineRule="auto"/>
      </w:pPr>
      <w:bookmarkStart w:id="18" w:name="_Toc366935712"/>
      <w:r>
        <w:rPr>
          <w:rFonts w:eastAsiaTheme="minorEastAsia" w:hint="eastAsia"/>
        </w:rPr>
        <w:t>商户资料审核业务流程图</w:t>
      </w:r>
      <w:bookmarkEnd w:id="18"/>
    </w:p>
    <w:p w14:paraId="3738C77F" w14:textId="0607184D" w:rsidR="00F05F1C" w:rsidRPr="00F05F1C" w:rsidRDefault="00F0301B" w:rsidP="00F05F1C">
      <w:pPr>
        <w:rPr>
          <w:rFonts w:ascii="宋体" w:hAnsi="宋体" w:cs="宋体"/>
          <w:kern w:val="0"/>
          <w:sz w:val="24"/>
          <w:szCs w:val="24"/>
        </w:rPr>
      </w:pPr>
      <w:r>
        <w:rPr>
          <w:noProof/>
        </w:rPr>
        <w:drawing>
          <wp:inline distT="0" distB="0" distL="0" distR="0" wp14:anchorId="38F66E08" wp14:editId="0BA9CA85">
            <wp:extent cx="4886364" cy="56718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630" cy="5672129"/>
                    </a:xfrm>
                    <a:prstGeom prst="rect">
                      <a:avLst/>
                    </a:prstGeom>
                    <a:noFill/>
                    <a:ln>
                      <a:noFill/>
                    </a:ln>
                  </pic:spPr>
                </pic:pic>
              </a:graphicData>
            </a:graphic>
          </wp:inline>
        </w:drawing>
      </w:r>
    </w:p>
    <w:p w14:paraId="184A19B9" w14:textId="77777777" w:rsidR="007D698D" w:rsidRDefault="007D698D" w:rsidP="00F24844">
      <w:pPr>
        <w:pStyle w:val="a1"/>
        <w:spacing w:line="360" w:lineRule="auto"/>
        <w:ind w:firstLineChars="0" w:firstLine="0"/>
        <w:rPr>
          <w:rFonts w:eastAsiaTheme="minorEastAsia"/>
        </w:rPr>
      </w:pPr>
    </w:p>
    <w:p w14:paraId="6DC985BA" w14:textId="05CA1035" w:rsidR="00470F60" w:rsidRDefault="00F0301B" w:rsidP="00F24844">
      <w:pPr>
        <w:pStyle w:val="a1"/>
        <w:spacing w:line="360" w:lineRule="auto"/>
        <w:ind w:firstLineChars="0" w:firstLine="0"/>
        <w:rPr>
          <w:rFonts w:eastAsiaTheme="minorEastAsia"/>
        </w:rPr>
      </w:pPr>
      <w:r>
        <w:rPr>
          <w:rFonts w:eastAsiaTheme="minorEastAsia" w:hint="eastAsia"/>
        </w:rPr>
        <w:t>等级折扣购买</w:t>
      </w:r>
      <w:r w:rsidR="00470F60">
        <w:rPr>
          <w:rFonts w:eastAsiaTheme="minorEastAsia" w:hint="eastAsia"/>
        </w:rPr>
        <w:t>流程图：</w:t>
      </w:r>
    </w:p>
    <w:p w14:paraId="671C2143" w14:textId="0BCB018C" w:rsidR="00470F60" w:rsidRPr="00470F60" w:rsidRDefault="00470F60" w:rsidP="00F24844">
      <w:pPr>
        <w:pStyle w:val="a1"/>
        <w:spacing w:line="360" w:lineRule="auto"/>
        <w:ind w:firstLineChars="0" w:firstLine="0"/>
        <w:rPr>
          <w:rFonts w:eastAsiaTheme="minorEastAsia"/>
        </w:rPr>
      </w:pPr>
    </w:p>
    <w:p w14:paraId="3D34E85F" w14:textId="7A06004B" w:rsidR="009E4134" w:rsidRPr="004041D2" w:rsidRDefault="00F0301B" w:rsidP="00C60754">
      <w:pPr>
        <w:pStyle w:val="a1"/>
        <w:ind w:firstLineChars="0" w:firstLine="0"/>
        <w:rPr>
          <w:rFonts w:eastAsia="PMingLiU"/>
          <w:lang w:eastAsia="zh-TW"/>
        </w:rPr>
      </w:pPr>
      <w:r>
        <w:rPr>
          <w:rFonts w:eastAsia="PMingLiU"/>
          <w:noProof/>
        </w:rPr>
        <w:lastRenderedPageBreak/>
        <w:drawing>
          <wp:inline distT="0" distB="0" distL="0" distR="0" wp14:anchorId="21F84490" wp14:editId="0CCAB4CD">
            <wp:extent cx="3528695" cy="4450092"/>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414" cy="4450999"/>
                    </a:xfrm>
                    <a:prstGeom prst="rect">
                      <a:avLst/>
                    </a:prstGeom>
                    <a:noFill/>
                    <a:ln>
                      <a:noFill/>
                    </a:ln>
                  </pic:spPr>
                </pic:pic>
              </a:graphicData>
            </a:graphic>
          </wp:inline>
        </w:drawing>
      </w:r>
    </w:p>
    <w:p w14:paraId="31C366F8" w14:textId="7068A7C1" w:rsidR="0088168F" w:rsidRDefault="006858EB" w:rsidP="006858EB">
      <w:pPr>
        <w:pStyle w:val="01LYJ"/>
        <w:spacing w:line="360" w:lineRule="auto"/>
        <w:rPr>
          <w:rFonts w:cs="宋体" w:hint="eastAsia"/>
          <w:kern w:val="0"/>
          <w:szCs w:val="21"/>
          <w:lang w:val="zh-CN"/>
        </w:rPr>
      </w:pPr>
      <w:bookmarkStart w:id="19" w:name="_Toc432427420"/>
      <w:r>
        <w:rPr>
          <w:rFonts w:cs="宋体" w:hint="eastAsia"/>
          <w:kern w:val="0"/>
          <w:szCs w:val="21"/>
          <w:lang w:val="zh-CN"/>
        </w:rPr>
        <w:t>个人中心（商户）：商品审核业务流程</w:t>
      </w:r>
    </w:p>
    <w:p w14:paraId="4BB13F4D" w14:textId="52A52AA6" w:rsidR="00F0301B" w:rsidRDefault="006858EB" w:rsidP="0088168F">
      <w:pPr>
        <w:pStyle w:val="01LYJ"/>
        <w:spacing w:line="360" w:lineRule="auto"/>
        <w:ind w:left="1266" w:firstLine="0"/>
        <w:rPr>
          <w:rFonts w:cs="宋体"/>
          <w:kern w:val="0"/>
          <w:szCs w:val="21"/>
          <w:lang w:val="zh-CN"/>
        </w:rPr>
      </w:pPr>
      <w:r w:rsidRPr="006858EB">
        <w:rPr>
          <w:rFonts w:cs="宋体"/>
          <w:kern w:val="0"/>
          <w:szCs w:val="21"/>
          <w:lang w:val="zh-CN"/>
        </w:rPr>
        <w:drawing>
          <wp:inline distT="0" distB="0" distL="0" distR="0" wp14:anchorId="25621266" wp14:editId="3E68A2B4">
            <wp:extent cx="3426177" cy="3533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6337" cy="3533305"/>
                    </a:xfrm>
                    <a:prstGeom prst="rect">
                      <a:avLst/>
                    </a:prstGeom>
                    <a:noFill/>
                    <a:ln>
                      <a:noFill/>
                    </a:ln>
                  </pic:spPr>
                </pic:pic>
              </a:graphicData>
            </a:graphic>
          </wp:inline>
        </w:drawing>
      </w:r>
    </w:p>
    <w:p w14:paraId="69D6472F" w14:textId="77777777" w:rsidR="00F0301B" w:rsidRDefault="00F0301B" w:rsidP="0088168F">
      <w:pPr>
        <w:pStyle w:val="01LYJ"/>
        <w:spacing w:line="360" w:lineRule="auto"/>
        <w:ind w:left="1266" w:firstLine="0"/>
        <w:rPr>
          <w:rFonts w:cs="宋体"/>
          <w:kern w:val="0"/>
          <w:szCs w:val="21"/>
          <w:lang w:val="zh-CN"/>
        </w:rPr>
      </w:pPr>
    </w:p>
    <w:p w14:paraId="7F98C2CA" w14:textId="5C56AC37" w:rsidR="006858EB" w:rsidRDefault="004B6C6B" w:rsidP="004B6C6B">
      <w:pPr>
        <w:pStyle w:val="01LYJ"/>
        <w:spacing w:line="360" w:lineRule="auto"/>
        <w:ind w:firstLine="0"/>
        <w:rPr>
          <w:rFonts w:cs="宋体" w:hint="eastAsia"/>
          <w:kern w:val="0"/>
          <w:szCs w:val="21"/>
          <w:lang w:val="zh-CN"/>
        </w:rPr>
      </w:pPr>
      <w:r>
        <w:rPr>
          <w:rFonts w:cs="宋体" w:hint="eastAsia"/>
          <w:kern w:val="0"/>
          <w:szCs w:val="21"/>
          <w:lang w:val="zh-CN"/>
        </w:rPr>
        <w:lastRenderedPageBreak/>
        <w:t>个人用户申请成为商户：申请流程</w:t>
      </w:r>
    </w:p>
    <w:p w14:paraId="0419AF66" w14:textId="63DC212A" w:rsidR="004B6C6B" w:rsidRDefault="004B6C6B" w:rsidP="004B6C6B">
      <w:pPr>
        <w:pStyle w:val="01LYJ"/>
        <w:spacing w:line="360" w:lineRule="auto"/>
        <w:ind w:firstLine="0"/>
        <w:rPr>
          <w:rFonts w:cs="宋体" w:hint="eastAsia"/>
          <w:kern w:val="0"/>
          <w:szCs w:val="21"/>
          <w:lang w:val="zh-CN"/>
        </w:rPr>
      </w:pPr>
      <w:r>
        <w:rPr>
          <w:rFonts w:cs="宋体"/>
          <w:noProof/>
          <w:kern w:val="0"/>
          <w:szCs w:val="21"/>
        </w:rPr>
        <w:drawing>
          <wp:inline distT="0" distB="0" distL="0" distR="0" wp14:anchorId="51F27952" wp14:editId="2018B4D4">
            <wp:extent cx="6188710" cy="48271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4827194"/>
                    </a:xfrm>
                    <a:prstGeom prst="rect">
                      <a:avLst/>
                    </a:prstGeom>
                    <a:noFill/>
                    <a:ln>
                      <a:noFill/>
                    </a:ln>
                  </pic:spPr>
                </pic:pic>
              </a:graphicData>
            </a:graphic>
          </wp:inline>
        </w:drawing>
      </w:r>
    </w:p>
    <w:p w14:paraId="02ADD5AF" w14:textId="77777777" w:rsidR="006858EB" w:rsidRDefault="006858EB" w:rsidP="0088168F">
      <w:pPr>
        <w:pStyle w:val="01LYJ"/>
        <w:spacing w:line="360" w:lineRule="auto"/>
        <w:ind w:left="1266" w:firstLine="0"/>
        <w:rPr>
          <w:rFonts w:cs="宋体"/>
          <w:kern w:val="0"/>
          <w:szCs w:val="21"/>
          <w:lang w:val="zh-CN"/>
        </w:rPr>
      </w:pPr>
    </w:p>
    <w:p w14:paraId="61EB4F19" w14:textId="77777777" w:rsidR="006858EB" w:rsidRDefault="006858EB" w:rsidP="0088168F">
      <w:pPr>
        <w:pStyle w:val="01LYJ"/>
        <w:spacing w:line="360" w:lineRule="auto"/>
        <w:ind w:left="1266" w:firstLine="0"/>
        <w:rPr>
          <w:rFonts w:cs="宋体"/>
          <w:kern w:val="0"/>
          <w:szCs w:val="21"/>
          <w:lang w:val="zh-CN"/>
        </w:rPr>
      </w:pPr>
    </w:p>
    <w:p w14:paraId="1B465897" w14:textId="77777777" w:rsidR="006858EB" w:rsidRDefault="006858EB" w:rsidP="0088168F">
      <w:pPr>
        <w:pStyle w:val="01LYJ"/>
        <w:spacing w:line="360" w:lineRule="auto"/>
        <w:ind w:left="1266" w:firstLine="0"/>
        <w:rPr>
          <w:rFonts w:cs="宋体"/>
          <w:kern w:val="0"/>
          <w:szCs w:val="21"/>
          <w:lang w:val="zh-CN"/>
        </w:rPr>
      </w:pPr>
    </w:p>
    <w:p w14:paraId="74C14F8D" w14:textId="77777777" w:rsidR="006858EB" w:rsidRDefault="006858EB" w:rsidP="0088168F">
      <w:pPr>
        <w:pStyle w:val="01LYJ"/>
        <w:spacing w:line="360" w:lineRule="auto"/>
        <w:ind w:left="1266" w:firstLine="0"/>
        <w:rPr>
          <w:rFonts w:cs="宋体"/>
          <w:kern w:val="0"/>
          <w:szCs w:val="21"/>
          <w:lang w:val="zh-CN"/>
        </w:rPr>
      </w:pPr>
    </w:p>
    <w:p w14:paraId="3715C4FE" w14:textId="77777777" w:rsidR="006858EB" w:rsidRDefault="006858EB" w:rsidP="0088168F">
      <w:pPr>
        <w:pStyle w:val="01LYJ"/>
        <w:spacing w:line="360" w:lineRule="auto"/>
        <w:ind w:left="1266" w:firstLine="0"/>
        <w:rPr>
          <w:rFonts w:cs="宋体"/>
          <w:kern w:val="0"/>
          <w:szCs w:val="21"/>
          <w:lang w:val="zh-CN"/>
        </w:rPr>
      </w:pPr>
    </w:p>
    <w:p w14:paraId="593305FC" w14:textId="77777777" w:rsidR="006858EB" w:rsidRDefault="006858EB" w:rsidP="0088168F">
      <w:pPr>
        <w:pStyle w:val="01LYJ"/>
        <w:spacing w:line="360" w:lineRule="auto"/>
        <w:ind w:left="1266" w:firstLine="0"/>
        <w:rPr>
          <w:rFonts w:cs="宋体"/>
          <w:kern w:val="0"/>
          <w:szCs w:val="21"/>
          <w:lang w:val="zh-CN"/>
        </w:rPr>
      </w:pPr>
    </w:p>
    <w:p w14:paraId="157979DA" w14:textId="77777777" w:rsidR="006858EB" w:rsidRDefault="006858EB" w:rsidP="0088168F">
      <w:pPr>
        <w:pStyle w:val="01LYJ"/>
        <w:spacing w:line="360" w:lineRule="auto"/>
        <w:ind w:left="1266" w:firstLine="0"/>
        <w:rPr>
          <w:rFonts w:cs="宋体"/>
          <w:kern w:val="0"/>
          <w:szCs w:val="21"/>
          <w:lang w:val="zh-CN"/>
        </w:rPr>
      </w:pPr>
    </w:p>
    <w:p w14:paraId="3052057F" w14:textId="77777777" w:rsidR="004D4650" w:rsidRDefault="004D4650" w:rsidP="00F24844">
      <w:pPr>
        <w:pStyle w:val="10"/>
        <w:spacing w:line="360" w:lineRule="auto"/>
      </w:pPr>
      <w:bookmarkStart w:id="20" w:name="_Toc432427433"/>
      <w:bookmarkStart w:id="21" w:name="_Toc366935713"/>
      <w:bookmarkEnd w:id="19"/>
      <w:r>
        <w:rPr>
          <w:rFonts w:hint="eastAsia"/>
        </w:rPr>
        <w:t>功能需求</w:t>
      </w:r>
      <w:bookmarkEnd w:id="20"/>
      <w:bookmarkEnd w:id="21"/>
    </w:p>
    <w:p w14:paraId="4C3E1D09" w14:textId="67D67A60" w:rsidR="00752DE9" w:rsidRPr="00752DE9" w:rsidRDefault="00752DE9" w:rsidP="00752DE9">
      <w:r w:rsidRPr="00752DE9">
        <w:rPr>
          <w:rFonts w:hint="eastAsia"/>
        </w:rPr>
        <w:t>本项目中涉及的验证码验证，统一采用</w:t>
      </w:r>
      <w:r w:rsidRPr="00752DE9">
        <w:rPr>
          <w:rFonts w:hint="eastAsia"/>
        </w:rPr>
        <w:t>4</w:t>
      </w:r>
      <w:r w:rsidRPr="00752DE9">
        <w:rPr>
          <w:rFonts w:hint="eastAsia"/>
        </w:rPr>
        <w:t>位数的数字</w:t>
      </w:r>
      <w:r w:rsidRPr="00752DE9">
        <w:rPr>
          <w:rFonts w:hint="eastAsia"/>
        </w:rPr>
        <w:t>+</w:t>
      </w:r>
      <w:r w:rsidRPr="00752DE9">
        <w:rPr>
          <w:rFonts w:hint="eastAsia"/>
        </w:rPr>
        <w:t>字母组成的验证码，不在单独项目后备注，下文统一简称“验证码”。</w:t>
      </w:r>
    </w:p>
    <w:p w14:paraId="55A9A4F7" w14:textId="222537A2" w:rsidR="00A320E0" w:rsidRDefault="00F0301B" w:rsidP="00F24844">
      <w:pPr>
        <w:pStyle w:val="20"/>
        <w:spacing w:line="360" w:lineRule="auto"/>
      </w:pPr>
      <w:bookmarkStart w:id="22" w:name="_Toc366935714"/>
      <w:r>
        <w:rPr>
          <w:rFonts w:hint="eastAsia"/>
        </w:rPr>
        <w:lastRenderedPageBreak/>
        <w:t>登录／注册功能</w:t>
      </w:r>
      <w:bookmarkEnd w:id="22"/>
    </w:p>
    <w:p w14:paraId="682A6AAD" w14:textId="650353C3" w:rsidR="004D0286" w:rsidRDefault="00F0301B" w:rsidP="00F24844">
      <w:pPr>
        <w:pStyle w:val="30"/>
        <w:spacing w:line="360" w:lineRule="auto"/>
        <w:rPr>
          <w:b/>
        </w:rPr>
      </w:pPr>
      <w:bookmarkStart w:id="23" w:name="_Toc366935715"/>
      <w:r>
        <w:rPr>
          <w:rFonts w:hint="eastAsia"/>
          <w:b/>
        </w:rPr>
        <w:t>登录</w:t>
      </w:r>
      <w:bookmarkEnd w:id="23"/>
    </w:p>
    <w:p w14:paraId="69A07490" w14:textId="77777777" w:rsidR="00774660" w:rsidRDefault="00774660" w:rsidP="00F24844">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3E2C0C06" w14:textId="694C78B1" w:rsidR="005B37AE" w:rsidRPr="00742783" w:rsidRDefault="00752DE9" w:rsidP="00742783">
      <w:r w:rsidRPr="00742783">
        <w:rPr>
          <w:rFonts w:hint="eastAsia"/>
        </w:rPr>
        <w:t>使用用户名登录，</w:t>
      </w:r>
      <w:r w:rsidR="00217222">
        <w:rPr>
          <w:rFonts w:hint="eastAsia"/>
        </w:rPr>
        <w:t>密码设置在</w:t>
      </w:r>
      <w:r w:rsidR="00217222">
        <w:rPr>
          <w:rFonts w:hint="eastAsia"/>
        </w:rPr>
        <w:t>6-16</w:t>
      </w:r>
      <w:r w:rsidR="00217222">
        <w:rPr>
          <w:rFonts w:hint="eastAsia"/>
        </w:rPr>
        <w:t>位字母和数字组合，不能有特殊字符，</w:t>
      </w:r>
      <w:r w:rsidRPr="00742783">
        <w:rPr>
          <w:rFonts w:hint="eastAsia"/>
        </w:rPr>
        <w:t>校验码校验。</w:t>
      </w:r>
    </w:p>
    <w:p w14:paraId="163877B9" w14:textId="46BBFC2F" w:rsidR="00774660" w:rsidRDefault="00774660" w:rsidP="00F210BE">
      <w:pPr>
        <w:spacing w:line="360" w:lineRule="auto"/>
        <w:rPr>
          <w:rFonts w:ascii="微软雅黑" w:eastAsia="微软雅黑" w:hAnsi="微软雅黑"/>
          <w:b/>
          <w:szCs w:val="21"/>
        </w:rPr>
      </w:pPr>
      <w:r w:rsidRPr="00F210BE">
        <w:rPr>
          <w:rFonts w:ascii="微软雅黑" w:eastAsia="微软雅黑" w:hAnsi="微软雅黑" w:hint="eastAsia"/>
          <w:b/>
          <w:szCs w:val="21"/>
        </w:rPr>
        <w:t>界面参考：</w:t>
      </w:r>
      <w:r w:rsidR="00723CE8">
        <w:rPr>
          <w:rFonts w:ascii="微软雅黑" w:eastAsia="微软雅黑" w:hAnsi="微软雅黑" w:hint="eastAsia"/>
          <w:b/>
          <w:szCs w:val="21"/>
        </w:rPr>
        <w:t>见原型或设计稿</w:t>
      </w:r>
    </w:p>
    <w:p w14:paraId="0F559F4B" w14:textId="65E792ED" w:rsidR="00E95297" w:rsidRDefault="00E95297" w:rsidP="00E95297">
      <w:pPr>
        <w:spacing w:line="360" w:lineRule="auto"/>
        <w:rPr>
          <w:rFonts w:ascii="微软雅黑" w:eastAsia="PMingLiU" w:hAnsi="微软雅黑"/>
          <w:b/>
          <w:szCs w:val="21"/>
        </w:rPr>
      </w:pPr>
      <w:r w:rsidRPr="00750450">
        <w:rPr>
          <w:rFonts w:ascii="微软雅黑" w:eastAsia="微软雅黑" w:hAnsi="微软雅黑" w:hint="eastAsia"/>
          <w:b/>
          <w:szCs w:val="21"/>
        </w:rPr>
        <w:t>输入描述：</w:t>
      </w:r>
      <w:r w:rsidR="00742783">
        <w:rPr>
          <w:rFonts w:ascii="微软雅黑" w:eastAsia="微软雅黑" w:hAnsi="微软雅黑" w:hint="eastAsia"/>
          <w:b/>
          <w:szCs w:val="21"/>
        </w:rPr>
        <w:t>待补充</w:t>
      </w:r>
    </w:p>
    <w:p w14:paraId="18407BE6" w14:textId="77777777" w:rsidR="00E95297" w:rsidRDefault="00E95297" w:rsidP="00E95297">
      <w:pPr>
        <w:spacing w:line="360" w:lineRule="auto"/>
        <w:rPr>
          <w:rFonts w:ascii="微软雅黑" w:eastAsia="PMingLiU" w:hAnsi="微软雅黑"/>
          <w:b/>
          <w:szCs w:val="21"/>
        </w:rPr>
      </w:pPr>
    </w:p>
    <w:p w14:paraId="6555BE56" w14:textId="77777777" w:rsidR="00B97769" w:rsidRPr="00F210BE" w:rsidRDefault="00B97769" w:rsidP="00F210BE">
      <w:pPr>
        <w:spacing w:line="360" w:lineRule="auto"/>
        <w:rPr>
          <w:rFonts w:ascii="微软雅黑" w:eastAsia="微软雅黑" w:hAnsi="微软雅黑"/>
          <w:szCs w:val="21"/>
        </w:rPr>
      </w:pPr>
    </w:p>
    <w:p w14:paraId="78BF069C" w14:textId="47E03BC0" w:rsidR="00196E63" w:rsidRDefault="00C24364" w:rsidP="00196E63">
      <w:pPr>
        <w:spacing w:line="360" w:lineRule="auto"/>
        <w:rPr>
          <w:rFonts w:ascii="微软雅黑" w:eastAsia="微软雅黑" w:hAnsi="微软雅黑"/>
          <w:b/>
          <w:szCs w:val="21"/>
        </w:rPr>
      </w:pPr>
      <w:r>
        <w:rPr>
          <w:rFonts w:ascii="微软雅黑" w:eastAsia="微软雅黑" w:hAnsi="微软雅黑" w:hint="eastAsia"/>
          <w:b/>
          <w:szCs w:val="21"/>
        </w:rPr>
        <w:t>测试要点：</w:t>
      </w:r>
      <w:r w:rsidR="00196E63">
        <w:rPr>
          <w:rFonts w:ascii="微软雅黑" w:eastAsia="微软雅黑" w:hAnsi="微软雅黑" w:hint="eastAsia"/>
          <w:b/>
          <w:szCs w:val="21"/>
        </w:rPr>
        <w:t>待补充</w:t>
      </w:r>
    </w:p>
    <w:p w14:paraId="1D4B929F" w14:textId="77777777" w:rsidR="00612600" w:rsidRDefault="00612600" w:rsidP="00196E63">
      <w:pPr>
        <w:spacing w:line="360" w:lineRule="auto"/>
        <w:rPr>
          <w:rFonts w:ascii="微软雅黑" w:eastAsia="微软雅黑" w:hAnsi="微软雅黑"/>
          <w:b/>
          <w:szCs w:val="21"/>
        </w:rPr>
      </w:pPr>
    </w:p>
    <w:p w14:paraId="61869F7E" w14:textId="77777777" w:rsidR="00742783" w:rsidRDefault="00742783" w:rsidP="00196E63">
      <w:pPr>
        <w:spacing w:line="360" w:lineRule="auto"/>
        <w:rPr>
          <w:rFonts w:ascii="微软雅黑" w:eastAsia="微软雅黑" w:hAnsi="微软雅黑"/>
          <w:b/>
          <w:szCs w:val="21"/>
        </w:rPr>
      </w:pPr>
    </w:p>
    <w:p w14:paraId="049EC2C7" w14:textId="145F36C7" w:rsidR="005B37AE" w:rsidRDefault="005B37AE" w:rsidP="005B37AE">
      <w:pPr>
        <w:pStyle w:val="30"/>
      </w:pPr>
      <w:bookmarkStart w:id="24" w:name="_Toc366935716"/>
      <w:r>
        <w:rPr>
          <w:rFonts w:hint="eastAsia"/>
        </w:rPr>
        <w:t>忘记密码</w:t>
      </w:r>
      <w:bookmarkEnd w:id="24"/>
    </w:p>
    <w:p w14:paraId="70657443" w14:textId="06202745" w:rsidR="005B37AE" w:rsidRPr="005B37AE" w:rsidRDefault="005B37AE" w:rsidP="005B37AE">
      <w:pPr>
        <w:pStyle w:val="a1"/>
      </w:pPr>
      <w:r>
        <w:rPr>
          <w:rFonts w:hint="eastAsia"/>
        </w:rPr>
        <w:t>验证码找回密码</w:t>
      </w:r>
    </w:p>
    <w:p w14:paraId="16B19343" w14:textId="77777777" w:rsidR="005B37AE" w:rsidRDefault="005B37AE" w:rsidP="005B37AE">
      <w:pPr>
        <w:spacing w:line="360" w:lineRule="auto"/>
        <w:rPr>
          <w:rFonts w:ascii="微软雅黑" w:eastAsia="微软雅黑" w:hAnsi="微软雅黑"/>
          <w:b/>
          <w:szCs w:val="21"/>
        </w:rPr>
      </w:pPr>
    </w:p>
    <w:p w14:paraId="254A7560" w14:textId="77777777" w:rsidR="005B37AE" w:rsidRDefault="005B37AE" w:rsidP="005B37AE">
      <w:pPr>
        <w:spacing w:line="360" w:lineRule="auto"/>
        <w:rPr>
          <w:rFonts w:ascii="微软雅黑" w:eastAsia="微软雅黑" w:hAnsi="微软雅黑"/>
          <w:b/>
          <w:szCs w:val="21"/>
        </w:rPr>
      </w:pPr>
      <w:r>
        <w:rPr>
          <w:rFonts w:ascii="微软雅黑" w:eastAsia="微软雅黑" w:hAnsi="微软雅黑" w:hint="eastAsia"/>
          <w:b/>
          <w:szCs w:val="21"/>
        </w:rPr>
        <w:t>操作者</w:t>
      </w:r>
      <w:r w:rsidRPr="00750450">
        <w:rPr>
          <w:rFonts w:ascii="微软雅黑" w:eastAsia="微软雅黑" w:hAnsi="微软雅黑" w:hint="eastAsia"/>
          <w:b/>
          <w:szCs w:val="21"/>
        </w:rPr>
        <w:t>：</w:t>
      </w:r>
    </w:p>
    <w:p w14:paraId="34859B2C" w14:textId="39A5E5FF" w:rsidR="005B37AE" w:rsidRPr="00C07C76" w:rsidRDefault="005B37AE" w:rsidP="005B37AE">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已经注册的用户</w:t>
      </w:r>
    </w:p>
    <w:p w14:paraId="77449FEC" w14:textId="77777777" w:rsidR="00612600" w:rsidRDefault="00612600" w:rsidP="00196E63">
      <w:pPr>
        <w:spacing w:line="360" w:lineRule="auto"/>
        <w:rPr>
          <w:rFonts w:ascii="微软雅黑" w:eastAsia="微软雅黑" w:hAnsi="微软雅黑"/>
          <w:b/>
          <w:szCs w:val="21"/>
        </w:rPr>
      </w:pPr>
    </w:p>
    <w:p w14:paraId="4116FF9C" w14:textId="77777777" w:rsidR="008C65AC" w:rsidRDefault="008C65AC" w:rsidP="00196E63">
      <w:pPr>
        <w:spacing w:line="360" w:lineRule="auto"/>
        <w:rPr>
          <w:rFonts w:ascii="微软雅黑" w:eastAsia="微软雅黑" w:hAnsi="微软雅黑"/>
          <w:b/>
          <w:szCs w:val="21"/>
        </w:rPr>
      </w:pPr>
    </w:p>
    <w:p w14:paraId="2A58EB13" w14:textId="5A516C0A" w:rsidR="008C65AC" w:rsidRDefault="008C65AC" w:rsidP="008C65AC">
      <w:pPr>
        <w:pStyle w:val="30"/>
      </w:pPr>
      <w:bookmarkStart w:id="25" w:name="_Toc366935717"/>
      <w:r>
        <w:rPr>
          <w:rFonts w:hint="eastAsia"/>
        </w:rPr>
        <w:t>注册</w:t>
      </w:r>
      <w:bookmarkEnd w:id="25"/>
    </w:p>
    <w:p w14:paraId="00AA8FC8" w14:textId="1F7134B8" w:rsidR="008C65AC" w:rsidRDefault="008C65AC" w:rsidP="008C65AC">
      <w:pPr>
        <w:pStyle w:val="a1"/>
      </w:pPr>
      <w:r>
        <w:rPr>
          <w:rFonts w:hint="eastAsia"/>
        </w:rPr>
        <w:t>用户名注册，</w:t>
      </w:r>
    </w:p>
    <w:p w14:paraId="6EB10805" w14:textId="77777777" w:rsidR="008C65AC" w:rsidRDefault="008C65AC" w:rsidP="008C65AC">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188DAC84" w14:textId="53214EBC" w:rsidR="008C65AC" w:rsidRDefault="008C65AC" w:rsidP="008C65AC">
      <w:pPr>
        <w:spacing w:line="360" w:lineRule="auto"/>
        <w:rPr>
          <w:rFonts w:ascii="微软雅黑" w:eastAsia="微软雅黑" w:hAnsi="微软雅黑"/>
          <w:szCs w:val="21"/>
        </w:rPr>
      </w:pPr>
      <w:r>
        <w:rPr>
          <w:rFonts w:ascii="微软雅黑" w:eastAsia="微软雅黑" w:hAnsi="微软雅黑" w:hint="eastAsia"/>
          <w:szCs w:val="21"/>
        </w:rPr>
        <w:t>用户名注册，输入密码、确认密码，验证码验证。</w:t>
      </w:r>
    </w:p>
    <w:p w14:paraId="15DD78F3" w14:textId="77777777" w:rsidR="008C65AC" w:rsidRDefault="008C65AC" w:rsidP="008C65AC">
      <w:pPr>
        <w:spacing w:line="360" w:lineRule="auto"/>
        <w:rPr>
          <w:rFonts w:ascii="微软雅黑" w:eastAsia="微软雅黑" w:hAnsi="微软雅黑"/>
          <w:b/>
          <w:szCs w:val="21"/>
        </w:rPr>
      </w:pPr>
      <w:r>
        <w:rPr>
          <w:rFonts w:ascii="微软雅黑" w:eastAsia="微软雅黑" w:hAnsi="微软雅黑" w:hint="eastAsia"/>
          <w:b/>
          <w:szCs w:val="21"/>
        </w:rPr>
        <w:lastRenderedPageBreak/>
        <w:t>操作者</w:t>
      </w:r>
      <w:r w:rsidRPr="00750450">
        <w:rPr>
          <w:rFonts w:ascii="微软雅黑" w:eastAsia="微软雅黑" w:hAnsi="微软雅黑" w:hint="eastAsia"/>
          <w:b/>
          <w:szCs w:val="21"/>
        </w:rPr>
        <w:t>：</w:t>
      </w:r>
    </w:p>
    <w:p w14:paraId="6C75B3CD" w14:textId="0CDB588B" w:rsidR="008C65AC" w:rsidRPr="00C07C76" w:rsidRDefault="008C65AC" w:rsidP="008C65AC">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没有注册的用户</w:t>
      </w:r>
    </w:p>
    <w:p w14:paraId="55002B25" w14:textId="40293DCF" w:rsidR="008C65AC" w:rsidRDefault="008C65AC" w:rsidP="008C65AC">
      <w:pPr>
        <w:spacing w:line="360" w:lineRule="auto"/>
      </w:pPr>
    </w:p>
    <w:p w14:paraId="0283FC0B" w14:textId="77777777" w:rsidR="008C65AC" w:rsidRPr="008C65AC" w:rsidRDefault="008C65AC" w:rsidP="008C65AC">
      <w:pPr>
        <w:pStyle w:val="a1"/>
      </w:pPr>
    </w:p>
    <w:p w14:paraId="1EB8097D" w14:textId="5A15775F" w:rsidR="00612600" w:rsidRPr="00244066" w:rsidRDefault="008C65AC" w:rsidP="00244066">
      <w:pPr>
        <w:pStyle w:val="20"/>
        <w:spacing w:line="360" w:lineRule="auto"/>
      </w:pPr>
      <w:bookmarkStart w:id="26" w:name="_Toc366935718"/>
      <w:r>
        <w:rPr>
          <w:rFonts w:hint="eastAsia"/>
        </w:rPr>
        <w:t>电商平台首页</w:t>
      </w:r>
      <w:bookmarkEnd w:id="26"/>
    </w:p>
    <w:p w14:paraId="53519460" w14:textId="7BB61AF0" w:rsidR="008C65AC" w:rsidRPr="008C65AC" w:rsidRDefault="00367578" w:rsidP="00367578">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5FB32151" w14:textId="77777777" w:rsidR="001E043F" w:rsidRDefault="001E043F" w:rsidP="001E043F">
      <w:pPr>
        <w:spacing w:line="360" w:lineRule="auto"/>
        <w:rPr>
          <w:rFonts w:ascii="微软雅黑" w:eastAsia="微软雅黑" w:hAnsi="微软雅黑"/>
          <w:szCs w:val="21"/>
        </w:rPr>
      </w:pPr>
      <w:r>
        <w:rPr>
          <w:rFonts w:ascii="微软雅黑" w:eastAsia="微软雅黑" w:hAnsi="微软雅黑" w:hint="eastAsia"/>
          <w:szCs w:val="21"/>
        </w:rPr>
        <w:t>推荐主图，商品分类导航，商品预览列表，搜索引擎，登录注册入口（已经登录的显示用户名称，可点击进入个人中心，此过程管理员端不显示）</w:t>
      </w:r>
    </w:p>
    <w:p w14:paraId="7930787F" w14:textId="0F0F7974" w:rsidR="00367578" w:rsidRDefault="00367578" w:rsidP="00367578">
      <w:pPr>
        <w:spacing w:line="360" w:lineRule="auto"/>
        <w:rPr>
          <w:rFonts w:ascii="微软雅黑" w:eastAsia="微软雅黑" w:hAnsi="微软雅黑"/>
          <w:b/>
          <w:szCs w:val="21"/>
        </w:rPr>
      </w:pPr>
      <w:r>
        <w:rPr>
          <w:rFonts w:ascii="微软雅黑" w:eastAsia="微软雅黑" w:hAnsi="微软雅黑" w:hint="eastAsia"/>
          <w:b/>
          <w:szCs w:val="21"/>
        </w:rPr>
        <w:t>操作者</w:t>
      </w:r>
      <w:r w:rsidRPr="00750450">
        <w:rPr>
          <w:rFonts w:ascii="微软雅黑" w:eastAsia="微软雅黑" w:hAnsi="微软雅黑" w:hint="eastAsia"/>
          <w:b/>
          <w:szCs w:val="21"/>
        </w:rPr>
        <w:t>：</w:t>
      </w:r>
    </w:p>
    <w:p w14:paraId="538B867D" w14:textId="36250AFD" w:rsidR="00367578" w:rsidRPr="00C07C76" w:rsidRDefault="008C65AC" w:rsidP="00367578">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所有角色</w:t>
      </w:r>
    </w:p>
    <w:p w14:paraId="454BD2F0" w14:textId="16673305" w:rsidR="00367578" w:rsidRDefault="00367578" w:rsidP="00367578">
      <w:pPr>
        <w:pStyle w:val="a1"/>
        <w:spacing w:line="360" w:lineRule="auto"/>
        <w:ind w:firstLineChars="0" w:firstLine="0"/>
        <w:rPr>
          <w:rFonts w:ascii="微软雅黑" w:eastAsia="微软雅黑" w:hAnsi="微软雅黑"/>
          <w:b/>
          <w:szCs w:val="21"/>
        </w:rPr>
      </w:pPr>
      <w:r w:rsidRPr="00750450">
        <w:rPr>
          <w:rFonts w:ascii="微软雅黑" w:eastAsia="微软雅黑" w:hAnsi="微软雅黑" w:hint="eastAsia"/>
          <w:b/>
          <w:szCs w:val="21"/>
        </w:rPr>
        <w:t>界面参考：</w:t>
      </w:r>
    </w:p>
    <w:p w14:paraId="101CF906" w14:textId="1595DBD1" w:rsidR="008C65AC" w:rsidRPr="008C65AC" w:rsidRDefault="00723CE8" w:rsidP="008C65AC">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原型或者设计页面。</w:t>
      </w:r>
    </w:p>
    <w:p w14:paraId="16B6BABE" w14:textId="39133505" w:rsidR="00367578" w:rsidRDefault="00B6424D" w:rsidP="008C65AC">
      <w:pPr>
        <w:spacing w:line="360" w:lineRule="auto"/>
        <w:rPr>
          <w:rFonts w:ascii="微软雅黑" w:eastAsia="微软雅黑" w:hAnsi="微软雅黑"/>
          <w:b/>
          <w:szCs w:val="21"/>
        </w:rPr>
      </w:pPr>
      <w:r>
        <w:rPr>
          <w:rFonts w:ascii="微软雅黑" w:eastAsia="微软雅黑" w:hAnsi="微软雅黑" w:hint="eastAsia"/>
          <w:b/>
          <w:szCs w:val="21"/>
        </w:rPr>
        <w:t>输入</w:t>
      </w:r>
      <w:r w:rsidRPr="00750450">
        <w:rPr>
          <w:rFonts w:ascii="微软雅黑" w:eastAsia="微软雅黑" w:hAnsi="微软雅黑" w:hint="eastAsia"/>
          <w:b/>
          <w:szCs w:val="21"/>
        </w:rPr>
        <w:t>描述：</w:t>
      </w:r>
      <w:r w:rsidR="008C65AC">
        <w:rPr>
          <w:rFonts w:ascii="微软雅黑" w:eastAsia="微软雅黑" w:hAnsi="微软雅黑" w:hint="eastAsia"/>
          <w:b/>
          <w:szCs w:val="21"/>
        </w:rPr>
        <w:t xml:space="preserve"> </w:t>
      </w:r>
    </w:p>
    <w:p w14:paraId="7AC06AB2" w14:textId="511C4CDC" w:rsidR="008C65AC" w:rsidRPr="008C65AC" w:rsidRDefault="008C65AC" w:rsidP="008C65AC">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7B26C936" w14:textId="77777777" w:rsidR="00367578" w:rsidRDefault="00367578" w:rsidP="00367578">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2BD24D27" w14:textId="1187283A" w:rsidR="008C65AC" w:rsidRPr="008C65AC" w:rsidRDefault="008C65AC" w:rsidP="008C65AC">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5DE6A0F7" w14:textId="77777777" w:rsidR="00827357" w:rsidRDefault="00827357" w:rsidP="00827357">
      <w:pPr>
        <w:pStyle w:val="a1"/>
        <w:ind w:firstLineChars="0" w:firstLine="0"/>
      </w:pPr>
    </w:p>
    <w:p w14:paraId="73BA0CDA" w14:textId="480A5262" w:rsidR="00E81FBF" w:rsidRPr="001E043F" w:rsidRDefault="001E043F" w:rsidP="001E043F">
      <w:pPr>
        <w:pStyle w:val="20"/>
        <w:spacing w:line="360" w:lineRule="auto"/>
      </w:pPr>
      <w:bookmarkStart w:id="27" w:name="_Toc366935719"/>
      <w:r w:rsidRPr="001E043F">
        <w:rPr>
          <w:rFonts w:hint="eastAsia"/>
        </w:rPr>
        <w:t>商品详情及店铺详情页</w:t>
      </w:r>
      <w:bookmarkEnd w:id="27"/>
    </w:p>
    <w:p w14:paraId="7FE93E85" w14:textId="77777777" w:rsidR="001E043F" w:rsidRPr="008C65AC" w:rsidRDefault="001E043F" w:rsidP="001E043F">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32106216" w14:textId="77777777" w:rsidR="001E043F" w:rsidRDefault="001E043F" w:rsidP="001E043F">
      <w:pPr>
        <w:spacing w:line="360" w:lineRule="auto"/>
        <w:rPr>
          <w:rFonts w:ascii="微软雅黑" w:eastAsia="微软雅黑" w:hAnsi="微软雅黑"/>
          <w:szCs w:val="21"/>
        </w:rPr>
      </w:pPr>
      <w:r>
        <w:rPr>
          <w:rFonts w:ascii="微软雅黑" w:eastAsia="微软雅黑" w:hAnsi="微软雅黑" w:hint="eastAsia"/>
          <w:szCs w:val="21"/>
        </w:rPr>
        <w:t>页头页脚：店铺信息（店铺名称，店铺等级，主推图），登录注册入口（已经登录的显示用户名称，可点击进入个人中心，此过程管理员端不显示）</w:t>
      </w:r>
    </w:p>
    <w:p w14:paraId="398FC3E1" w14:textId="77777777" w:rsidR="001E043F" w:rsidRDefault="001E043F" w:rsidP="001E043F">
      <w:pPr>
        <w:spacing w:line="360" w:lineRule="auto"/>
        <w:rPr>
          <w:rFonts w:ascii="微软雅黑" w:eastAsia="微软雅黑" w:hAnsi="微软雅黑"/>
          <w:szCs w:val="21"/>
        </w:rPr>
      </w:pPr>
      <w:r>
        <w:rPr>
          <w:rFonts w:ascii="微软雅黑" w:eastAsia="微软雅黑" w:hAnsi="微软雅黑" w:hint="eastAsia"/>
          <w:szCs w:val="21"/>
        </w:rPr>
        <w:t>中间区域：搜索引擎，商品分类导航，商品预览列表，推荐主图</w:t>
      </w:r>
    </w:p>
    <w:p w14:paraId="2CC2E31D" w14:textId="77777777" w:rsidR="001E043F" w:rsidRDefault="001E043F" w:rsidP="001E043F">
      <w:pPr>
        <w:spacing w:line="360" w:lineRule="auto"/>
        <w:rPr>
          <w:rFonts w:ascii="微软雅黑" w:eastAsia="微软雅黑" w:hAnsi="微软雅黑"/>
          <w:b/>
          <w:szCs w:val="21"/>
        </w:rPr>
      </w:pPr>
      <w:r>
        <w:rPr>
          <w:rFonts w:ascii="微软雅黑" w:eastAsia="微软雅黑" w:hAnsi="微软雅黑" w:hint="eastAsia"/>
          <w:b/>
          <w:szCs w:val="21"/>
        </w:rPr>
        <w:lastRenderedPageBreak/>
        <w:t>操作者</w:t>
      </w:r>
      <w:r w:rsidRPr="00750450">
        <w:rPr>
          <w:rFonts w:ascii="微软雅黑" w:eastAsia="微软雅黑" w:hAnsi="微软雅黑" w:hint="eastAsia"/>
          <w:b/>
          <w:szCs w:val="21"/>
        </w:rPr>
        <w:t>：</w:t>
      </w:r>
    </w:p>
    <w:p w14:paraId="4B8FA8A0" w14:textId="77777777" w:rsidR="001E043F" w:rsidRPr="00C07C76" w:rsidRDefault="001E043F" w:rsidP="001E043F">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所有角色</w:t>
      </w:r>
    </w:p>
    <w:p w14:paraId="6144DAD7" w14:textId="77777777" w:rsidR="001E043F" w:rsidRDefault="001E043F" w:rsidP="001E043F">
      <w:pPr>
        <w:pStyle w:val="a1"/>
        <w:spacing w:line="360" w:lineRule="auto"/>
        <w:ind w:firstLineChars="0" w:firstLine="0"/>
        <w:rPr>
          <w:rFonts w:ascii="微软雅黑" w:eastAsia="微软雅黑" w:hAnsi="微软雅黑"/>
          <w:b/>
          <w:szCs w:val="21"/>
        </w:rPr>
      </w:pPr>
      <w:r w:rsidRPr="00750450">
        <w:rPr>
          <w:rFonts w:ascii="微软雅黑" w:eastAsia="微软雅黑" w:hAnsi="微软雅黑" w:hint="eastAsia"/>
          <w:b/>
          <w:szCs w:val="21"/>
        </w:rPr>
        <w:t>界面参考：</w:t>
      </w:r>
    </w:p>
    <w:p w14:paraId="298C4658" w14:textId="20C69224" w:rsidR="001E043F" w:rsidRPr="008C65AC" w:rsidRDefault="004D5C45" w:rsidP="001E043F">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设计原型或</w:t>
      </w:r>
      <w:r w:rsidR="001E043F">
        <w:rPr>
          <w:rFonts w:ascii="微软雅黑" w:eastAsia="微软雅黑" w:hAnsi="微软雅黑" w:hint="eastAsia"/>
          <w:szCs w:val="21"/>
        </w:rPr>
        <w:t>淘宝</w:t>
      </w:r>
    </w:p>
    <w:p w14:paraId="05736874" w14:textId="77777777" w:rsidR="001E043F" w:rsidRDefault="001E043F" w:rsidP="001E043F">
      <w:pPr>
        <w:spacing w:line="360" w:lineRule="auto"/>
        <w:rPr>
          <w:rFonts w:ascii="微软雅黑" w:eastAsia="微软雅黑" w:hAnsi="微软雅黑"/>
          <w:b/>
          <w:szCs w:val="21"/>
        </w:rPr>
      </w:pPr>
      <w:r>
        <w:rPr>
          <w:rFonts w:ascii="微软雅黑" w:eastAsia="微软雅黑" w:hAnsi="微软雅黑" w:hint="eastAsia"/>
          <w:b/>
          <w:szCs w:val="21"/>
        </w:rPr>
        <w:t>输入</w:t>
      </w:r>
      <w:r w:rsidRPr="00750450">
        <w:rPr>
          <w:rFonts w:ascii="微软雅黑" w:eastAsia="微软雅黑" w:hAnsi="微软雅黑" w:hint="eastAsia"/>
          <w:b/>
          <w:szCs w:val="21"/>
        </w:rPr>
        <w:t>描述：</w:t>
      </w:r>
      <w:r>
        <w:rPr>
          <w:rFonts w:ascii="微软雅黑" w:eastAsia="微软雅黑" w:hAnsi="微软雅黑" w:hint="eastAsia"/>
          <w:b/>
          <w:szCs w:val="21"/>
        </w:rPr>
        <w:t xml:space="preserve"> </w:t>
      </w:r>
    </w:p>
    <w:p w14:paraId="377ACC62" w14:textId="77777777" w:rsidR="001E043F" w:rsidRPr="008C65AC" w:rsidRDefault="001E043F" w:rsidP="001E043F">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7CFFA5D0" w14:textId="77777777" w:rsidR="001E043F" w:rsidRDefault="001E043F" w:rsidP="001E043F">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76891113" w14:textId="77777777" w:rsidR="001E043F" w:rsidRDefault="001E043F" w:rsidP="001E043F">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30945F7F" w14:textId="77777777" w:rsidR="001E043F" w:rsidRPr="008C65AC" w:rsidRDefault="001E043F" w:rsidP="004D5C45">
      <w:pPr>
        <w:spacing w:line="360" w:lineRule="auto"/>
        <w:rPr>
          <w:rFonts w:ascii="微软雅黑" w:eastAsia="微软雅黑" w:hAnsi="微软雅黑"/>
          <w:szCs w:val="21"/>
        </w:rPr>
      </w:pPr>
    </w:p>
    <w:p w14:paraId="438C0154" w14:textId="38E51FE3" w:rsidR="00827357" w:rsidRPr="00F01FD9" w:rsidRDefault="001E043F" w:rsidP="001E043F">
      <w:pPr>
        <w:pStyle w:val="20"/>
        <w:spacing w:line="360" w:lineRule="auto"/>
      </w:pPr>
      <w:bookmarkStart w:id="28" w:name="_Toc366935720"/>
      <w:r>
        <w:rPr>
          <w:rFonts w:hint="eastAsia"/>
        </w:rPr>
        <w:t>购买</w:t>
      </w:r>
      <w:bookmarkEnd w:id="28"/>
    </w:p>
    <w:p w14:paraId="402A841A" w14:textId="77777777" w:rsidR="00480F60" w:rsidRDefault="00480F60" w:rsidP="00480F60">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3A1A9E3B" w14:textId="2C67443E" w:rsidR="00480F60" w:rsidRDefault="001E043F" w:rsidP="00480F60">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商品信息列表、订单确认</w:t>
      </w:r>
      <w:r w:rsidR="00480F60" w:rsidRPr="001E15B0">
        <w:rPr>
          <w:rFonts w:ascii="微软雅黑" w:eastAsia="微软雅黑" w:hAnsi="微软雅黑" w:hint="eastAsia"/>
          <w:szCs w:val="21"/>
        </w:rPr>
        <w:t>。</w:t>
      </w:r>
    </w:p>
    <w:p w14:paraId="10B1C40F" w14:textId="52E7708F" w:rsidR="001E043F" w:rsidRDefault="001E043F" w:rsidP="00480F60">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订单信息列表中体现购买数量及购买金额。</w:t>
      </w:r>
    </w:p>
    <w:p w14:paraId="2A350D89" w14:textId="77777777" w:rsidR="00480F60" w:rsidRDefault="00480F60" w:rsidP="00480F60">
      <w:pPr>
        <w:spacing w:line="360" w:lineRule="auto"/>
        <w:rPr>
          <w:rFonts w:ascii="微软雅黑" w:eastAsia="微软雅黑" w:hAnsi="微软雅黑"/>
          <w:b/>
          <w:szCs w:val="21"/>
        </w:rPr>
      </w:pPr>
      <w:r>
        <w:rPr>
          <w:rFonts w:ascii="微软雅黑" w:eastAsia="微软雅黑" w:hAnsi="微软雅黑" w:hint="eastAsia"/>
          <w:b/>
          <w:szCs w:val="21"/>
        </w:rPr>
        <w:t>操作者：</w:t>
      </w:r>
    </w:p>
    <w:p w14:paraId="5054FAEA" w14:textId="04D22D1B" w:rsidR="00480F60" w:rsidRPr="007D182D" w:rsidRDefault="0013435F" w:rsidP="00480F60">
      <w:pPr>
        <w:spacing w:line="360" w:lineRule="auto"/>
        <w:rPr>
          <w:rFonts w:ascii="微软雅黑" w:eastAsia="微软雅黑" w:hAnsi="微软雅黑"/>
          <w:szCs w:val="21"/>
        </w:rPr>
      </w:pPr>
      <w:r>
        <w:rPr>
          <w:rFonts w:ascii="微软雅黑" w:eastAsia="微软雅黑" w:hAnsi="微软雅黑" w:hint="eastAsia"/>
          <w:szCs w:val="21"/>
        </w:rPr>
        <w:t>普通用户</w:t>
      </w:r>
      <w:r w:rsidR="004D5C45">
        <w:rPr>
          <w:rFonts w:ascii="微软雅黑" w:eastAsia="微软雅黑" w:hAnsi="微软雅黑" w:hint="eastAsia"/>
          <w:szCs w:val="21"/>
        </w:rPr>
        <w:t>（商户和游客不能访问，游客在点击购买之后跳入登录/注册页面）</w:t>
      </w:r>
    </w:p>
    <w:p w14:paraId="672ABB0C" w14:textId="77777777" w:rsidR="00480F60" w:rsidRDefault="00480F60" w:rsidP="00480F60">
      <w:pPr>
        <w:spacing w:line="360" w:lineRule="auto"/>
        <w:rPr>
          <w:rFonts w:ascii="微软雅黑" w:eastAsia="微软雅黑" w:hAnsi="微软雅黑"/>
          <w:b/>
          <w:szCs w:val="21"/>
        </w:rPr>
      </w:pPr>
      <w:r w:rsidRPr="00750450">
        <w:rPr>
          <w:rFonts w:ascii="微软雅黑" w:eastAsia="微软雅黑" w:hAnsi="微软雅黑" w:hint="eastAsia"/>
          <w:b/>
          <w:szCs w:val="21"/>
        </w:rPr>
        <w:t>业务规则：</w:t>
      </w:r>
    </w:p>
    <w:p w14:paraId="6D56A59B" w14:textId="692778C4" w:rsidR="00A15B31" w:rsidRDefault="004D5C45" w:rsidP="00480F60">
      <w:pPr>
        <w:spacing w:line="360" w:lineRule="auto"/>
        <w:rPr>
          <w:rFonts w:ascii="微软雅黑" w:eastAsia="微软雅黑" w:hAnsi="微软雅黑"/>
          <w:szCs w:val="21"/>
        </w:rPr>
      </w:pPr>
      <w:r>
        <w:rPr>
          <w:rFonts w:ascii="微软雅黑" w:eastAsia="微软雅黑" w:hAnsi="微软雅黑" w:hint="eastAsia"/>
          <w:szCs w:val="21"/>
        </w:rPr>
        <w:t>订单提交</w:t>
      </w:r>
    </w:p>
    <w:p w14:paraId="299911AF" w14:textId="77777777" w:rsidR="00480F60" w:rsidRPr="00750450" w:rsidRDefault="00480F60" w:rsidP="00480F60">
      <w:pPr>
        <w:spacing w:line="360" w:lineRule="auto"/>
        <w:rPr>
          <w:rFonts w:ascii="微软雅黑" w:eastAsia="微软雅黑" w:hAnsi="微软雅黑"/>
          <w:b/>
          <w:szCs w:val="21"/>
        </w:rPr>
      </w:pPr>
      <w:r w:rsidRPr="00750450">
        <w:rPr>
          <w:rFonts w:ascii="微软雅黑" w:eastAsia="微软雅黑" w:hAnsi="微软雅黑" w:hint="eastAsia"/>
          <w:b/>
          <w:szCs w:val="21"/>
        </w:rPr>
        <w:t>界面参考：</w:t>
      </w:r>
      <w:r>
        <w:rPr>
          <w:rFonts w:ascii="微软雅黑" w:eastAsia="微软雅黑" w:hAnsi="微软雅黑"/>
          <w:b/>
          <w:szCs w:val="21"/>
        </w:rPr>
        <w:tab/>
      </w:r>
    </w:p>
    <w:p w14:paraId="704833BF" w14:textId="77777777" w:rsidR="00480F60" w:rsidRDefault="00480F60" w:rsidP="00480F60">
      <w:pPr>
        <w:pStyle w:val="a1"/>
        <w:spacing w:line="360" w:lineRule="auto"/>
        <w:rPr>
          <w:rFonts w:ascii="微软雅黑" w:eastAsia="微软雅黑" w:hAnsi="微软雅黑"/>
          <w:szCs w:val="21"/>
        </w:rPr>
      </w:pPr>
      <w:r>
        <w:rPr>
          <w:rFonts w:ascii="微软雅黑" w:eastAsia="微软雅黑" w:hAnsi="微软雅黑" w:hint="eastAsia"/>
          <w:b/>
          <w:szCs w:val="21"/>
        </w:rPr>
        <w:t xml:space="preserve">  </w:t>
      </w:r>
      <w:r>
        <w:rPr>
          <w:rFonts w:ascii="微软雅黑" w:eastAsia="微软雅黑" w:hAnsi="微软雅黑" w:hint="eastAsia"/>
          <w:szCs w:val="21"/>
        </w:rPr>
        <w:t>见原型</w:t>
      </w:r>
    </w:p>
    <w:p w14:paraId="1CF62A0A" w14:textId="77777777" w:rsidR="00480F60" w:rsidRDefault="00480F60" w:rsidP="00480F60">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355D4E2A" w14:textId="77777777" w:rsidR="004D5C45" w:rsidRDefault="004D5C45" w:rsidP="004D5C45">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3FAC6A2C" w14:textId="33EB6895" w:rsidR="004D5C45" w:rsidRPr="00F01FD9" w:rsidRDefault="004D5C45" w:rsidP="004D5C45">
      <w:pPr>
        <w:pStyle w:val="20"/>
        <w:spacing w:line="360" w:lineRule="auto"/>
      </w:pPr>
      <w:bookmarkStart w:id="29" w:name="_Toc366935721"/>
      <w:r>
        <w:rPr>
          <w:rFonts w:hint="eastAsia"/>
        </w:rPr>
        <w:lastRenderedPageBreak/>
        <w:t>结算</w:t>
      </w:r>
      <w:bookmarkEnd w:id="29"/>
    </w:p>
    <w:p w14:paraId="6C045A63" w14:textId="77777777" w:rsidR="004D5C45" w:rsidRDefault="004D5C45" w:rsidP="004D5C45">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40CB1710" w14:textId="42679F13" w:rsidR="004D5C45" w:rsidRDefault="004D5C45" w:rsidP="004D5C45">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订单提交后结算。</w:t>
      </w:r>
    </w:p>
    <w:p w14:paraId="30102EDD" w14:textId="69DD1FE4" w:rsidR="004D5C45" w:rsidRDefault="004D5C45" w:rsidP="004D5C45">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结算方式为余额或白条支付或2者组合方式支付，当用户余额不足时，跳转充值页面。</w:t>
      </w:r>
    </w:p>
    <w:p w14:paraId="4A4091A9" w14:textId="77777777" w:rsidR="004D5C45" w:rsidRDefault="004D5C45" w:rsidP="004D5C45">
      <w:pPr>
        <w:spacing w:line="360" w:lineRule="auto"/>
        <w:rPr>
          <w:rFonts w:ascii="微软雅黑" w:eastAsia="微软雅黑" w:hAnsi="微软雅黑"/>
          <w:b/>
          <w:szCs w:val="21"/>
        </w:rPr>
      </w:pPr>
      <w:r>
        <w:rPr>
          <w:rFonts w:ascii="微软雅黑" w:eastAsia="微软雅黑" w:hAnsi="微软雅黑" w:hint="eastAsia"/>
          <w:b/>
          <w:szCs w:val="21"/>
        </w:rPr>
        <w:t>操作者：</w:t>
      </w:r>
    </w:p>
    <w:p w14:paraId="2A20D9DC" w14:textId="631D6ACF" w:rsidR="004D5C45" w:rsidRPr="007D182D" w:rsidRDefault="004D5C45" w:rsidP="004D5C45">
      <w:pPr>
        <w:spacing w:line="360" w:lineRule="auto"/>
        <w:rPr>
          <w:rFonts w:ascii="微软雅黑" w:eastAsia="微软雅黑" w:hAnsi="微软雅黑"/>
          <w:szCs w:val="21"/>
        </w:rPr>
      </w:pPr>
      <w:r>
        <w:rPr>
          <w:rFonts w:ascii="微软雅黑" w:eastAsia="微软雅黑" w:hAnsi="微软雅黑" w:hint="eastAsia"/>
          <w:szCs w:val="21"/>
        </w:rPr>
        <w:t>普通用户（商户和游客不能访问）</w:t>
      </w:r>
    </w:p>
    <w:p w14:paraId="4952A21D" w14:textId="77777777" w:rsidR="004D5C45" w:rsidRDefault="004D5C45" w:rsidP="004D5C45">
      <w:pPr>
        <w:spacing w:line="360" w:lineRule="auto"/>
        <w:rPr>
          <w:rFonts w:ascii="微软雅黑" w:eastAsia="微软雅黑" w:hAnsi="微软雅黑"/>
          <w:b/>
          <w:szCs w:val="21"/>
        </w:rPr>
      </w:pPr>
      <w:r w:rsidRPr="00750450">
        <w:rPr>
          <w:rFonts w:ascii="微软雅黑" w:eastAsia="微软雅黑" w:hAnsi="微软雅黑" w:hint="eastAsia"/>
          <w:b/>
          <w:szCs w:val="21"/>
        </w:rPr>
        <w:t>业务规则：</w:t>
      </w:r>
    </w:p>
    <w:p w14:paraId="02222089" w14:textId="66F57F3E" w:rsidR="004D5C45" w:rsidRDefault="003723F2" w:rsidP="004D5C45">
      <w:pPr>
        <w:spacing w:line="360" w:lineRule="auto"/>
        <w:rPr>
          <w:rFonts w:ascii="微软雅黑" w:eastAsia="微软雅黑" w:hAnsi="微软雅黑"/>
          <w:szCs w:val="21"/>
        </w:rPr>
      </w:pPr>
      <w:r>
        <w:rPr>
          <w:rFonts w:ascii="微软雅黑" w:eastAsia="微软雅黑" w:hAnsi="微软雅黑" w:hint="eastAsia"/>
          <w:szCs w:val="21"/>
        </w:rPr>
        <w:t>结算</w:t>
      </w:r>
      <w:r w:rsidR="004D5C45">
        <w:rPr>
          <w:rFonts w:ascii="微软雅黑" w:eastAsia="微软雅黑" w:hAnsi="微软雅黑" w:hint="eastAsia"/>
          <w:szCs w:val="21"/>
        </w:rPr>
        <w:t>金额：商品价格减去用户等级折扣价格。（商品</w:t>
      </w:r>
      <w:r w:rsidR="005466EC">
        <w:rPr>
          <w:rFonts w:ascii="微软雅黑" w:eastAsia="微软雅黑" w:hAnsi="微软雅黑" w:hint="eastAsia"/>
          <w:szCs w:val="21"/>
        </w:rPr>
        <w:t xml:space="preserve">金额 </w:t>
      </w:r>
      <w:r w:rsidR="004D5C45">
        <w:rPr>
          <w:rFonts w:ascii="微软雅黑" w:eastAsia="微软雅黑" w:hAnsi="微软雅黑"/>
          <w:szCs w:val="21"/>
        </w:rPr>
        <w:t>–</w:t>
      </w:r>
      <w:r w:rsidR="004D5C45">
        <w:rPr>
          <w:rFonts w:ascii="微软雅黑" w:eastAsia="微软雅黑" w:hAnsi="微软雅黑" w:hint="eastAsia"/>
          <w:szCs w:val="21"/>
        </w:rPr>
        <w:t xml:space="preserve"> 等级折扣</w:t>
      </w:r>
      <w:r w:rsidR="005466EC">
        <w:rPr>
          <w:rFonts w:ascii="微软雅黑" w:eastAsia="微软雅黑" w:hAnsi="微软雅黑" w:hint="eastAsia"/>
          <w:szCs w:val="21"/>
        </w:rPr>
        <w:t>金额</w:t>
      </w:r>
      <w:r w:rsidR="004D5C45">
        <w:rPr>
          <w:rFonts w:ascii="微软雅黑" w:eastAsia="微软雅黑" w:hAnsi="微软雅黑" w:hint="eastAsia"/>
          <w:szCs w:val="21"/>
        </w:rPr>
        <w:t xml:space="preserve"> = 结算</w:t>
      </w:r>
      <w:r w:rsidR="005466EC">
        <w:rPr>
          <w:rFonts w:ascii="微软雅黑" w:eastAsia="微软雅黑" w:hAnsi="微软雅黑" w:hint="eastAsia"/>
          <w:szCs w:val="21"/>
        </w:rPr>
        <w:t>金额</w:t>
      </w:r>
      <w:r w:rsidR="004D5C45">
        <w:rPr>
          <w:rFonts w:ascii="微软雅黑" w:eastAsia="微软雅黑" w:hAnsi="微软雅黑" w:hint="eastAsia"/>
          <w:szCs w:val="21"/>
        </w:rPr>
        <w:t>）</w:t>
      </w:r>
    </w:p>
    <w:p w14:paraId="5103E9B6" w14:textId="7F90855C" w:rsidR="004D5C45" w:rsidRDefault="004D5C45" w:rsidP="004D5C45">
      <w:pPr>
        <w:spacing w:line="360" w:lineRule="auto"/>
        <w:rPr>
          <w:rFonts w:ascii="微软雅黑" w:eastAsia="微软雅黑" w:hAnsi="微软雅黑"/>
          <w:b/>
          <w:szCs w:val="21"/>
        </w:rPr>
      </w:pPr>
      <w:r w:rsidRPr="004D5C45">
        <w:rPr>
          <w:rFonts w:ascii="微软雅黑" w:eastAsia="微软雅黑" w:hAnsi="微软雅黑" w:hint="eastAsia"/>
          <w:b/>
          <w:szCs w:val="21"/>
        </w:rPr>
        <w:t>等级折扣规则：</w:t>
      </w:r>
    </w:p>
    <w:p w14:paraId="52D9BFE6" w14:textId="7CE9091A" w:rsidR="004D5C45" w:rsidRDefault="004D5C45" w:rsidP="004D5C45">
      <w:pPr>
        <w:spacing w:line="360" w:lineRule="auto"/>
        <w:rPr>
          <w:rFonts w:ascii="微软雅黑" w:eastAsia="微软雅黑" w:hAnsi="微软雅黑"/>
          <w:szCs w:val="21"/>
        </w:rPr>
      </w:pPr>
      <w:r>
        <w:rPr>
          <w:rFonts w:ascii="微软雅黑" w:eastAsia="微软雅黑" w:hAnsi="微软雅黑" w:hint="eastAsia"/>
          <w:szCs w:val="21"/>
        </w:rPr>
        <w:t>会员等级</w:t>
      </w:r>
      <w:r w:rsidR="00E5097C">
        <w:rPr>
          <w:rFonts w:ascii="微软雅黑" w:eastAsia="微软雅黑" w:hAnsi="微软雅黑" w:hint="eastAsia"/>
          <w:szCs w:val="21"/>
        </w:rPr>
        <w:t>积累原则：</w:t>
      </w:r>
      <w:r w:rsidR="00B000E1">
        <w:rPr>
          <w:rFonts w:ascii="微软雅黑" w:eastAsia="微软雅黑" w:hAnsi="微软雅黑" w:hint="eastAsia"/>
          <w:szCs w:val="21"/>
        </w:rPr>
        <w:t>用户每24小时内的首次登陆，记录1分；</w:t>
      </w:r>
    </w:p>
    <w:p w14:paraId="0F3FA496" w14:textId="0F492D7A" w:rsidR="00E5097C" w:rsidRDefault="00B000E1" w:rsidP="004D5C45">
      <w:pPr>
        <w:spacing w:line="360" w:lineRule="auto"/>
        <w:rPr>
          <w:rFonts w:ascii="微软雅黑" w:eastAsia="微软雅黑" w:hAnsi="微软雅黑"/>
          <w:szCs w:val="21"/>
        </w:rPr>
      </w:pPr>
      <w:r>
        <w:rPr>
          <w:rFonts w:ascii="微软雅黑" w:eastAsia="微软雅黑" w:hAnsi="微软雅黑" w:hint="eastAsia"/>
          <w:szCs w:val="21"/>
        </w:rPr>
        <w:t xml:space="preserve">                  订单完成后，满一元积1分，不足部分不计</w:t>
      </w:r>
      <w:r w:rsidR="00E5097C">
        <w:rPr>
          <w:rFonts w:ascii="微软雅黑" w:eastAsia="微软雅黑" w:hAnsi="微软雅黑" w:hint="eastAsia"/>
          <w:szCs w:val="21"/>
        </w:rPr>
        <w:t>，不封顶</w:t>
      </w:r>
      <w:r>
        <w:rPr>
          <w:rFonts w:ascii="微软雅黑" w:eastAsia="微软雅黑" w:hAnsi="微软雅黑" w:hint="eastAsia"/>
          <w:szCs w:val="21"/>
        </w:rPr>
        <w:t>；</w:t>
      </w:r>
    </w:p>
    <w:p w14:paraId="7B42C313" w14:textId="623849FE" w:rsidR="00B000E1" w:rsidRDefault="00B000E1" w:rsidP="004D5C45">
      <w:pPr>
        <w:spacing w:line="360" w:lineRule="auto"/>
        <w:rPr>
          <w:rFonts w:ascii="微软雅黑" w:eastAsia="微软雅黑" w:hAnsi="微软雅黑"/>
          <w:b/>
          <w:szCs w:val="21"/>
        </w:rPr>
      </w:pPr>
      <w:r>
        <w:rPr>
          <w:rFonts w:ascii="微软雅黑" w:eastAsia="微软雅黑" w:hAnsi="微软雅黑" w:hint="eastAsia"/>
          <w:szCs w:val="21"/>
        </w:rPr>
        <w:t>会员等级划分及优惠折扣</w:t>
      </w:r>
      <w:r w:rsidR="00E5097C">
        <w:rPr>
          <w:rFonts w:ascii="微软雅黑" w:eastAsia="微软雅黑" w:hAnsi="微软雅黑" w:hint="eastAsia"/>
          <w:szCs w:val="21"/>
        </w:rPr>
        <w:t>规则</w:t>
      </w:r>
      <w:r>
        <w:rPr>
          <w:rFonts w:ascii="微软雅黑" w:eastAsia="微软雅黑" w:hAnsi="微软雅黑" w:hint="eastAsia"/>
          <w:szCs w:val="21"/>
        </w:rPr>
        <w:t>：VIP1等级：0-999（含）积分</w:t>
      </w:r>
      <w:r w:rsidRPr="004D5C45">
        <w:rPr>
          <w:rFonts w:ascii="微软雅黑" w:eastAsia="微软雅黑" w:hAnsi="微软雅黑"/>
          <w:b/>
          <w:szCs w:val="21"/>
        </w:rPr>
        <w:t xml:space="preserve"> </w:t>
      </w:r>
      <w:r w:rsidRPr="00B000E1">
        <w:rPr>
          <w:rFonts w:ascii="微软雅黑" w:eastAsia="微软雅黑" w:hAnsi="微软雅黑" w:hint="eastAsia"/>
          <w:szCs w:val="21"/>
        </w:rPr>
        <w:t>，9.8折</w:t>
      </w:r>
      <w:r w:rsidR="00E5097C">
        <w:rPr>
          <w:rFonts w:ascii="微软雅黑" w:eastAsia="微软雅黑" w:hAnsi="微软雅黑" w:hint="eastAsia"/>
          <w:szCs w:val="21"/>
        </w:rPr>
        <w:t>；</w:t>
      </w:r>
    </w:p>
    <w:p w14:paraId="1648FA22" w14:textId="5BBAFBB7" w:rsidR="00B000E1" w:rsidRDefault="00B000E1" w:rsidP="00B000E1">
      <w:pPr>
        <w:spacing w:line="360" w:lineRule="auto"/>
        <w:ind w:firstLine="1480"/>
        <w:rPr>
          <w:rFonts w:ascii="微软雅黑" w:eastAsia="微软雅黑" w:hAnsi="微软雅黑"/>
          <w:szCs w:val="21"/>
        </w:rPr>
      </w:pPr>
      <w:r>
        <w:rPr>
          <w:rFonts w:ascii="微软雅黑" w:eastAsia="微软雅黑" w:hAnsi="微软雅黑" w:hint="eastAsia"/>
          <w:szCs w:val="21"/>
        </w:rPr>
        <w:t xml:space="preserve">        </w:t>
      </w:r>
      <w:r w:rsidR="00E5097C">
        <w:rPr>
          <w:rFonts w:ascii="微软雅黑" w:eastAsia="微软雅黑" w:hAnsi="微软雅黑" w:hint="eastAsia"/>
          <w:szCs w:val="21"/>
        </w:rPr>
        <w:t xml:space="preserve">   </w:t>
      </w:r>
      <w:r>
        <w:rPr>
          <w:rFonts w:ascii="微软雅黑" w:eastAsia="微软雅黑" w:hAnsi="微软雅黑" w:hint="eastAsia"/>
          <w:szCs w:val="21"/>
        </w:rPr>
        <w:t xml:space="preserve">  VIP2等级：1000（含）-1999（含）积分，9.5折</w:t>
      </w:r>
      <w:r w:rsidR="00E5097C">
        <w:rPr>
          <w:rFonts w:ascii="微软雅黑" w:eastAsia="微软雅黑" w:hAnsi="微软雅黑" w:hint="eastAsia"/>
          <w:szCs w:val="21"/>
        </w:rPr>
        <w:t>；</w:t>
      </w:r>
    </w:p>
    <w:p w14:paraId="3155CCF3" w14:textId="40956F89" w:rsidR="00B000E1" w:rsidRDefault="00B000E1" w:rsidP="00B000E1">
      <w:pPr>
        <w:spacing w:line="360" w:lineRule="auto"/>
        <w:ind w:firstLine="1480"/>
        <w:rPr>
          <w:rFonts w:ascii="微软雅黑" w:eastAsia="微软雅黑" w:hAnsi="微软雅黑"/>
          <w:szCs w:val="21"/>
        </w:rPr>
      </w:pPr>
      <w:r>
        <w:rPr>
          <w:rFonts w:ascii="微软雅黑" w:eastAsia="微软雅黑" w:hAnsi="微软雅黑" w:hint="eastAsia"/>
          <w:szCs w:val="21"/>
        </w:rPr>
        <w:t xml:space="preserve">      </w:t>
      </w:r>
      <w:r w:rsidR="00E5097C">
        <w:rPr>
          <w:rFonts w:ascii="微软雅黑" w:eastAsia="微软雅黑" w:hAnsi="微软雅黑" w:hint="eastAsia"/>
          <w:szCs w:val="21"/>
        </w:rPr>
        <w:t xml:space="preserve">   </w:t>
      </w:r>
      <w:r>
        <w:rPr>
          <w:rFonts w:ascii="微软雅黑" w:eastAsia="微软雅黑" w:hAnsi="微软雅黑" w:hint="eastAsia"/>
          <w:szCs w:val="21"/>
        </w:rPr>
        <w:t xml:space="preserve">    VIP3等级：</w:t>
      </w:r>
      <w:r w:rsidR="00E5097C">
        <w:rPr>
          <w:rFonts w:ascii="微软雅黑" w:eastAsia="微软雅黑" w:hAnsi="微软雅黑" w:hint="eastAsia"/>
          <w:szCs w:val="21"/>
        </w:rPr>
        <w:t>2000（含）-2999（含）积分，9.0折；</w:t>
      </w:r>
    </w:p>
    <w:p w14:paraId="0FA24910" w14:textId="73773AA0" w:rsidR="00B000E1" w:rsidRDefault="00E5097C" w:rsidP="00B000E1">
      <w:pPr>
        <w:spacing w:line="360" w:lineRule="auto"/>
        <w:ind w:firstLine="1480"/>
        <w:rPr>
          <w:rFonts w:ascii="微软雅黑" w:eastAsia="微软雅黑" w:hAnsi="微软雅黑"/>
          <w:szCs w:val="21"/>
        </w:rPr>
      </w:pPr>
      <w:r>
        <w:rPr>
          <w:rFonts w:ascii="微软雅黑" w:eastAsia="微软雅黑" w:hAnsi="微软雅黑" w:hint="eastAsia"/>
          <w:b/>
          <w:szCs w:val="21"/>
        </w:rPr>
        <w:t xml:space="preserve">             </w:t>
      </w:r>
      <w:r>
        <w:rPr>
          <w:rFonts w:ascii="微软雅黑" w:eastAsia="微软雅黑" w:hAnsi="微软雅黑" w:hint="eastAsia"/>
          <w:szCs w:val="21"/>
        </w:rPr>
        <w:t>VIP4等级：3000（含）-3999（含）积分，8.8折；</w:t>
      </w:r>
    </w:p>
    <w:p w14:paraId="5A4217A4" w14:textId="7488B9EC" w:rsidR="00E5097C" w:rsidRDefault="00E5097C" w:rsidP="00E5097C">
      <w:pPr>
        <w:spacing w:line="360" w:lineRule="auto"/>
        <w:ind w:firstLine="1480"/>
        <w:rPr>
          <w:rFonts w:ascii="微软雅黑" w:eastAsia="微软雅黑" w:hAnsi="微软雅黑"/>
          <w:szCs w:val="21"/>
        </w:rPr>
      </w:pPr>
      <w:r>
        <w:rPr>
          <w:rFonts w:ascii="微软雅黑" w:eastAsia="微软雅黑" w:hAnsi="微软雅黑" w:hint="eastAsia"/>
          <w:szCs w:val="21"/>
        </w:rPr>
        <w:t xml:space="preserve">             VIP5等级：4000（含）-4999（含）积分，8.5折；       </w:t>
      </w:r>
    </w:p>
    <w:p w14:paraId="729A141D" w14:textId="18FBCEF7" w:rsidR="00E5097C" w:rsidRPr="00E5097C" w:rsidRDefault="00E5097C" w:rsidP="00E5097C">
      <w:pPr>
        <w:spacing w:line="360" w:lineRule="auto"/>
        <w:ind w:firstLine="1480"/>
        <w:rPr>
          <w:rFonts w:ascii="微软雅黑" w:eastAsia="微软雅黑" w:hAnsi="微软雅黑"/>
          <w:szCs w:val="21"/>
        </w:rPr>
      </w:pPr>
      <w:r>
        <w:rPr>
          <w:rFonts w:ascii="微软雅黑" w:eastAsia="微软雅黑" w:hAnsi="微软雅黑" w:hint="eastAsia"/>
          <w:szCs w:val="21"/>
        </w:rPr>
        <w:t xml:space="preserve">             VVIP等级：大于5000积分的 （包含），8折； </w:t>
      </w:r>
    </w:p>
    <w:p w14:paraId="7246CDC1" w14:textId="77777777" w:rsidR="004D5C45" w:rsidRPr="00750450" w:rsidRDefault="004D5C45" w:rsidP="004D5C45">
      <w:pPr>
        <w:spacing w:line="360" w:lineRule="auto"/>
        <w:rPr>
          <w:rFonts w:ascii="微软雅黑" w:eastAsia="微软雅黑" w:hAnsi="微软雅黑"/>
          <w:b/>
          <w:szCs w:val="21"/>
        </w:rPr>
      </w:pPr>
      <w:r w:rsidRPr="00750450">
        <w:rPr>
          <w:rFonts w:ascii="微软雅黑" w:eastAsia="微软雅黑" w:hAnsi="微软雅黑" w:hint="eastAsia"/>
          <w:b/>
          <w:szCs w:val="21"/>
        </w:rPr>
        <w:t>界面参考：</w:t>
      </w:r>
      <w:r>
        <w:rPr>
          <w:rFonts w:ascii="微软雅黑" w:eastAsia="微软雅黑" w:hAnsi="微软雅黑"/>
          <w:b/>
          <w:szCs w:val="21"/>
        </w:rPr>
        <w:tab/>
      </w:r>
    </w:p>
    <w:p w14:paraId="215068D7" w14:textId="77777777" w:rsidR="004D5C45" w:rsidRDefault="004D5C45" w:rsidP="004D5C45">
      <w:pPr>
        <w:pStyle w:val="a1"/>
        <w:spacing w:line="360" w:lineRule="auto"/>
        <w:rPr>
          <w:rFonts w:ascii="微软雅黑" w:eastAsia="微软雅黑" w:hAnsi="微软雅黑"/>
          <w:szCs w:val="21"/>
        </w:rPr>
      </w:pPr>
      <w:r>
        <w:rPr>
          <w:rFonts w:ascii="微软雅黑" w:eastAsia="微软雅黑" w:hAnsi="微软雅黑" w:hint="eastAsia"/>
          <w:b/>
          <w:szCs w:val="21"/>
        </w:rPr>
        <w:t xml:space="preserve">  </w:t>
      </w:r>
      <w:r>
        <w:rPr>
          <w:rFonts w:ascii="微软雅黑" w:eastAsia="微软雅黑" w:hAnsi="微软雅黑" w:hint="eastAsia"/>
          <w:szCs w:val="21"/>
        </w:rPr>
        <w:t>见原型</w:t>
      </w:r>
    </w:p>
    <w:p w14:paraId="24D2D719" w14:textId="77777777" w:rsidR="004D5C45" w:rsidRDefault="004D5C45" w:rsidP="004D5C45">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4792AF80" w14:textId="77777777" w:rsidR="004D5C45" w:rsidRDefault="004D5C45" w:rsidP="004D5C45">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2AB77AA8" w14:textId="347CDDFF" w:rsidR="00223229" w:rsidRDefault="00223229" w:rsidP="004D5C45">
      <w:pPr>
        <w:spacing w:line="360" w:lineRule="auto"/>
      </w:pPr>
    </w:p>
    <w:p w14:paraId="659612C3" w14:textId="19F7AA37" w:rsidR="00E5097C" w:rsidRPr="00F01FD9" w:rsidRDefault="00E5097C" w:rsidP="00E5097C">
      <w:pPr>
        <w:pStyle w:val="20"/>
        <w:spacing w:line="360" w:lineRule="auto"/>
      </w:pPr>
      <w:bookmarkStart w:id="30" w:name="_Toc366935722"/>
      <w:r>
        <w:rPr>
          <w:rFonts w:hint="eastAsia"/>
        </w:rPr>
        <w:lastRenderedPageBreak/>
        <w:t>个人中心（用户）</w:t>
      </w:r>
      <w:bookmarkEnd w:id="30"/>
    </w:p>
    <w:p w14:paraId="3414098C" w14:textId="77777777" w:rsidR="00E5097C" w:rsidRDefault="00E5097C" w:rsidP="00E5097C">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7FBF0EAE" w14:textId="6E66002A" w:rsidR="00E5097C" w:rsidRDefault="00E5097C" w:rsidP="00E5097C">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个人中心</w:t>
      </w:r>
      <w:r w:rsidR="003723F2">
        <w:rPr>
          <w:rFonts w:ascii="微软雅黑" w:eastAsia="微软雅黑" w:hAnsi="微软雅黑" w:hint="eastAsia"/>
          <w:szCs w:val="21"/>
        </w:rPr>
        <w:t>（用户）</w:t>
      </w:r>
      <w:r>
        <w:rPr>
          <w:rFonts w:ascii="微软雅黑" w:eastAsia="微软雅黑" w:hAnsi="微软雅黑" w:hint="eastAsia"/>
          <w:szCs w:val="21"/>
        </w:rPr>
        <w:t>包含：个人信息，资产信息，订单信息白条额度，申请成为商户。</w:t>
      </w:r>
    </w:p>
    <w:p w14:paraId="12F12BB3" w14:textId="489EA4E0" w:rsidR="00E5097C" w:rsidRDefault="00E5097C" w:rsidP="00E5097C">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个人信息：用户名称，头像，签名，绑定的银行账户</w:t>
      </w:r>
      <w:r w:rsidR="003723F2">
        <w:rPr>
          <w:rFonts w:ascii="微软雅黑" w:eastAsia="微软雅黑" w:hAnsi="微软雅黑" w:hint="eastAsia"/>
          <w:szCs w:val="21"/>
        </w:rPr>
        <w:t>，积分等级</w:t>
      </w:r>
      <w:r>
        <w:rPr>
          <w:rFonts w:ascii="微软雅黑" w:eastAsia="微软雅黑" w:hAnsi="微软雅黑" w:hint="eastAsia"/>
          <w:szCs w:val="21"/>
        </w:rPr>
        <w:t>；</w:t>
      </w:r>
    </w:p>
    <w:p w14:paraId="37AE3198" w14:textId="34F6F14E" w:rsidR="00E5097C" w:rsidRDefault="003723F2" w:rsidP="00E5097C">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资产信息：当前余额，白条</w:t>
      </w:r>
      <w:r w:rsidR="00723CE8">
        <w:rPr>
          <w:rFonts w:ascii="微软雅黑" w:eastAsia="微软雅黑" w:hAnsi="微软雅黑" w:hint="eastAsia"/>
          <w:szCs w:val="21"/>
        </w:rPr>
        <w:t>额度及</w:t>
      </w:r>
      <w:r>
        <w:rPr>
          <w:rFonts w:ascii="微软雅黑" w:eastAsia="微软雅黑" w:hAnsi="微软雅黑" w:hint="eastAsia"/>
          <w:szCs w:val="21"/>
        </w:rPr>
        <w:t>剩余额度，充值</w:t>
      </w:r>
      <w:r w:rsidR="00723CE8">
        <w:rPr>
          <w:rFonts w:ascii="微软雅黑" w:eastAsia="微软雅黑" w:hAnsi="微软雅黑" w:hint="eastAsia"/>
          <w:szCs w:val="21"/>
        </w:rPr>
        <w:t>，还款</w:t>
      </w:r>
      <w:r>
        <w:rPr>
          <w:rFonts w:ascii="微软雅黑" w:eastAsia="微软雅黑" w:hAnsi="微软雅黑" w:hint="eastAsia"/>
          <w:szCs w:val="21"/>
        </w:rPr>
        <w:t>；</w:t>
      </w:r>
    </w:p>
    <w:p w14:paraId="2AFA225F" w14:textId="367DAB68" w:rsidR="003723F2" w:rsidRDefault="003723F2" w:rsidP="00E5097C">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订单信息：商品名称，商品价格，结算价格，交易时间（交易完成，则显示结算时间；交易</w:t>
      </w:r>
      <w:r w:rsidR="00723CE8">
        <w:rPr>
          <w:rFonts w:ascii="微软雅黑" w:eastAsia="微软雅黑" w:hAnsi="微软雅黑" w:hint="eastAsia"/>
          <w:szCs w:val="21"/>
        </w:rPr>
        <w:t>未完成则显示下单时间），订单状态（只包含：未完成、已经完成状态，用户可操作完成订单按钮。</w:t>
      </w:r>
      <w:r>
        <w:rPr>
          <w:rFonts w:ascii="微软雅黑" w:eastAsia="微软雅黑" w:hAnsi="微软雅黑" w:hint="eastAsia"/>
          <w:szCs w:val="21"/>
        </w:rPr>
        <w:t>）；</w:t>
      </w:r>
    </w:p>
    <w:p w14:paraId="10C0B765" w14:textId="50D67A24" w:rsidR="003723F2" w:rsidRDefault="00723CE8" w:rsidP="00723CE8">
      <w:pPr>
        <w:spacing w:line="360" w:lineRule="auto"/>
        <w:rPr>
          <w:rFonts w:ascii="微软雅黑" w:eastAsia="微软雅黑" w:hAnsi="微软雅黑"/>
          <w:szCs w:val="21"/>
        </w:rPr>
      </w:pPr>
      <w:r>
        <w:rPr>
          <w:rFonts w:ascii="微软雅黑" w:eastAsia="微软雅黑" w:hAnsi="微软雅黑" w:hint="eastAsia"/>
          <w:szCs w:val="21"/>
        </w:rPr>
        <w:t xml:space="preserve">   </w:t>
      </w:r>
      <w:r w:rsidR="003723F2">
        <w:rPr>
          <w:rFonts w:ascii="微软雅黑" w:eastAsia="微软雅黑" w:hAnsi="微软雅黑" w:hint="eastAsia"/>
          <w:szCs w:val="21"/>
        </w:rPr>
        <w:t>申请成为商户：完善</w:t>
      </w:r>
      <w:r w:rsidR="004B6C6B">
        <w:rPr>
          <w:rFonts w:ascii="微软雅黑" w:eastAsia="微软雅黑" w:hAnsi="微软雅黑" w:hint="eastAsia"/>
          <w:szCs w:val="21"/>
        </w:rPr>
        <w:t>企业</w:t>
      </w:r>
      <w:r w:rsidR="003723F2">
        <w:rPr>
          <w:rFonts w:ascii="微软雅黑" w:eastAsia="微软雅黑" w:hAnsi="微软雅黑" w:hint="eastAsia"/>
          <w:szCs w:val="21"/>
        </w:rPr>
        <w:t>信息，提交审核。</w:t>
      </w:r>
    </w:p>
    <w:p w14:paraId="11F71391" w14:textId="77777777" w:rsidR="00E5097C" w:rsidRDefault="00E5097C" w:rsidP="00E5097C">
      <w:pPr>
        <w:spacing w:line="360" w:lineRule="auto"/>
        <w:rPr>
          <w:rFonts w:ascii="微软雅黑" w:eastAsia="微软雅黑" w:hAnsi="微软雅黑"/>
          <w:b/>
          <w:szCs w:val="21"/>
        </w:rPr>
      </w:pPr>
      <w:r>
        <w:rPr>
          <w:rFonts w:ascii="微软雅黑" w:eastAsia="微软雅黑" w:hAnsi="微软雅黑" w:hint="eastAsia"/>
          <w:b/>
          <w:szCs w:val="21"/>
        </w:rPr>
        <w:t>操作者：</w:t>
      </w:r>
    </w:p>
    <w:p w14:paraId="4EB66629" w14:textId="77777777" w:rsidR="00E5097C" w:rsidRPr="007D182D" w:rsidRDefault="00E5097C" w:rsidP="00E5097C">
      <w:pPr>
        <w:spacing w:line="360" w:lineRule="auto"/>
        <w:rPr>
          <w:rFonts w:ascii="微软雅黑" w:eastAsia="微软雅黑" w:hAnsi="微软雅黑"/>
          <w:szCs w:val="21"/>
        </w:rPr>
      </w:pPr>
      <w:r>
        <w:rPr>
          <w:rFonts w:ascii="微软雅黑" w:eastAsia="微软雅黑" w:hAnsi="微软雅黑" w:hint="eastAsia"/>
          <w:szCs w:val="21"/>
        </w:rPr>
        <w:t>普通用户（商户和游客不能访问）</w:t>
      </w:r>
    </w:p>
    <w:p w14:paraId="7738FCD4" w14:textId="77777777" w:rsidR="00E5097C" w:rsidRPr="00750450" w:rsidRDefault="00E5097C" w:rsidP="00E5097C">
      <w:pPr>
        <w:spacing w:line="360" w:lineRule="auto"/>
        <w:rPr>
          <w:rFonts w:ascii="微软雅黑" w:eastAsia="微软雅黑" w:hAnsi="微软雅黑"/>
          <w:b/>
          <w:szCs w:val="21"/>
        </w:rPr>
      </w:pPr>
      <w:r w:rsidRPr="00750450">
        <w:rPr>
          <w:rFonts w:ascii="微软雅黑" w:eastAsia="微软雅黑" w:hAnsi="微软雅黑" w:hint="eastAsia"/>
          <w:b/>
          <w:szCs w:val="21"/>
        </w:rPr>
        <w:t>界面参考：</w:t>
      </w:r>
      <w:r>
        <w:rPr>
          <w:rFonts w:ascii="微软雅黑" w:eastAsia="微软雅黑" w:hAnsi="微软雅黑"/>
          <w:b/>
          <w:szCs w:val="21"/>
        </w:rPr>
        <w:tab/>
      </w:r>
    </w:p>
    <w:p w14:paraId="60484BF9" w14:textId="77777777" w:rsidR="00E5097C" w:rsidRDefault="00E5097C" w:rsidP="00E5097C">
      <w:pPr>
        <w:pStyle w:val="a1"/>
        <w:spacing w:line="360" w:lineRule="auto"/>
        <w:rPr>
          <w:rFonts w:ascii="微软雅黑" w:eastAsia="微软雅黑" w:hAnsi="微软雅黑"/>
          <w:szCs w:val="21"/>
        </w:rPr>
      </w:pPr>
      <w:r>
        <w:rPr>
          <w:rFonts w:ascii="微软雅黑" w:eastAsia="微软雅黑" w:hAnsi="微软雅黑" w:hint="eastAsia"/>
          <w:b/>
          <w:szCs w:val="21"/>
        </w:rPr>
        <w:t xml:space="preserve">  </w:t>
      </w:r>
      <w:r>
        <w:rPr>
          <w:rFonts w:ascii="微软雅黑" w:eastAsia="微软雅黑" w:hAnsi="微软雅黑" w:hint="eastAsia"/>
          <w:szCs w:val="21"/>
        </w:rPr>
        <w:t>见原型</w:t>
      </w:r>
    </w:p>
    <w:p w14:paraId="50976C25" w14:textId="77777777" w:rsidR="00E5097C" w:rsidRDefault="00E5097C" w:rsidP="00E5097C">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5C1C955E" w14:textId="77777777" w:rsidR="00E5097C" w:rsidRDefault="00E5097C" w:rsidP="00E5097C">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03569A61" w14:textId="77777777" w:rsidR="00E5097C" w:rsidRDefault="00E5097C" w:rsidP="004D5C45">
      <w:pPr>
        <w:spacing w:line="360" w:lineRule="auto"/>
      </w:pPr>
    </w:p>
    <w:p w14:paraId="0B844C4B" w14:textId="4A571EEF" w:rsidR="003723F2" w:rsidRPr="00F01FD9" w:rsidRDefault="003723F2" w:rsidP="003723F2">
      <w:pPr>
        <w:pStyle w:val="20"/>
        <w:spacing w:line="360" w:lineRule="auto"/>
      </w:pPr>
      <w:bookmarkStart w:id="31" w:name="_Toc366935723"/>
      <w:r>
        <w:rPr>
          <w:rFonts w:hint="eastAsia"/>
        </w:rPr>
        <w:t>个人中心（商户）</w:t>
      </w:r>
      <w:bookmarkEnd w:id="31"/>
    </w:p>
    <w:p w14:paraId="6D6F9796" w14:textId="77777777" w:rsidR="003723F2" w:rsidRDefault="003723F2" w:rsidP="003723F2">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6D173420" w14:textId="4958621E" w:rsidR="003723F2" w:rsidRDefault="003723F2" w:rsidP="003723F2">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个人中心（商户）包含：商户信息，商品</w:t>
      </w:r>
      <w:r w:rsidR="00D1603D">
        <w:rPr>
          <w:rFonts w:ascii="微软雅黑" w:eastAsia="微软雅黑" w:hAnsi="微软雅黑" w:hint="eastAsia"/>
          <w:szCs w:val="21"/>
        </w:rPr>
        <w:t>管理</w:t>
      </w:r>
      <w:r>
        <w:rPr>
          <w:rFonts w:ascii="微软雅黑" w:eastAsia="微软雅黑" w:hAnsi="微软雅黑" w:hint="eastAsia"/>
          <w:szCs w:val="21"/>
        </w:rPr>
        <w:t>，订单信息，资产信息。</w:t>
      </w:r>
    </w:p>
    <w:p w14:paraId="2E37995A" w14:textId="069D042E" w:rsidR="003723F2" w:rsidRDefault="003723F2" w:rsidP="003723F2">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个人信息：商户名称，头像，签名，绑定的银行账户，商户等级；</w:t>
      </w:r>
    </w:p>
    <w:p w14:paraId="5EB8FF06" w14:textId="28AC9DD0" w:rsidR="00D1603D" w:rsidRDefault="00D1603D" w:rsidP="003723F2">
      <w:pPr>
        <w:spacing w:line="360" w:lineRule="auto"/>
        <w:ind w:firstLineChars="177" w:firstLine="372"/>
        <w:rPr>
          <w:rFonts w:ascii="ヒラギノ角ゴ ProN W3" w:eastAsia="ヒラギノ角ゴ ProN W3" w:hAnsi="ヒラギノ角ゴ ProN W3" w:hint="eastAsia"/>
          <w:color w:val="000000"/>
        </w:rPr>
      </w:pPr>
      <w:r>
        <w:rPr>
          <w:rFonts w:ascii="微软雅黑" w:eastAsia="微软雅黑" w:hAnsi="微软雅黑" w:hint="eastAsia"/>
          <w:szCs w:val="21"/>
        </w:rPr>
        <w:t>商品管理（业务员权限）：</w:t>
      </w:r>
      <w:r w:rsidR="00187FD9" w:rsidRPr="00FD750F">
        <w:rPr>
          <w:rFonts w:ascii="ヒラギノ角ゴ ProN W3" w:eastAsia="ヒラギノ角ゴ ProN W3" w:hAnsi="ヒラギノ角ゴ ProN W3" w:hint="eastAsia"/>
          <w:color w:val="000000"/>
        </w:rPr>
        <w:t>新建商品，修改价格</w:t>
      </w:r>
      <w:r w:rsidR="00187FD9" w:rsidRPr="00FD750F">
        <w:rPr>
          <w:rFonts w:ascii="PingFang SC Regular" w:eastAsia="PingFang SC Regular" w:hAnsi="PingFang SC Regular" w:hint="eastAsia"/>
          <w:color w:val="000000"/>
        </w:rPr>
        <w:t>设</w:t>
      </w:r>
      <w:r w:rsidR="00187FD9" w:rsidRPr="00FD750F">
        <w:rPr>
          <w:rFonts w:ascii="ヒラギノ角ゴ ProN W3" w:eastAsia="ヒラギノ角ゴ ProN W3" w:hAnsi="ヒラギノ角ゴ ProN W3" w:hint="eastAsia"/>
          <w:color w:val="000000"/>
        </w:rPr>
        <w:t>定，</w:t>
      </w:r>
      <w:r w:rsidR="00187FD9" w:rsidRPr="00FD750F">
        <w:rPr>
          <w:rFonts w:ascii="PingFang SC Regular" w:eastAsia="PingFang SC Regular" w:hAnsi="PingFang SC Regular" w:hint="eastAsia"/>
          <w:color w:val="000000"/>
        </w:rPr>
        <w:t>货</w:t>
      </w:r>
      <w:r w:rsidR="00187FD9" w:rsidRPr="00FD750F">
        <w:rPr>
          <w:rFonts w:ascii="ヒラギノ角ゴ ProN W3" w:eastAsia="ヒラギノ角ゴ ProN W3" w:hAnsi="ヒラギノ角ゴ ProN W3" w:hint="eastAsia"/>
          <w:color w:val="000000"/>
        </w:rPr>
        <w:t>品数量，提交</w:t>
      </w:r>
      <w:r w:rsidR="00187FD9" w:rsidRPr="00FD750F">
        <w:rPr>
          <w:rFonts w:ascii="PingFang SC Regular" w:eastAsia="PingFang SC Regular" w:hAnsi="PingFang SC Regular" w:hint="eastAsia"/>
          <w:color w:val="000000"/>
        </w:rPr>
        <w:t>审</w:t>
      </w:r>
      <w:r w:rsidR="00187FD9" w:rsidRPr="00FD750F">
        <w:rPr>
          <w:rFonts w:ascii="ヒラギノ角ゴ ProN W3" w:eastAsia="ヒラギノ角ゴ ProN W3" w:hAnsi="ヒラギノ角ゴ ProN W3" w:hint="eastAsia"/>
          <w:color w:val="000000"/>
        </w:rPr>
        <w:t>核</w:t>
      </w:r>
    </w:p>
    <w:p w14:paraId="03F7986A" w14:textId="52E42FFB" w:rsidR="00187FD9" w:rsidRDefault="00187FD9" w:rsidP="00187FD9">
      <w:pPr>
        <w:spacing w:line="360" w:lineRule="auto"/>
        <w:rPr>
          <w:rFonts w:ascii="Microsoft YaHei" w:eastAsia="Microsoft YaHei" w:hAnsi="Microsoft YaHei" w:hint="eastAsia"/>
          <w:color w:val="000000"/>
        </w:rPr>
      </w:pPr>
      <w:r>
        <w:rPr>
          <w:rFonts w:ascii="微软雅黑" w:eastAsia="微软雅黑" w:hAnsi="微软雅黑" w:hint="eastAsia"/>
          <w:szCs w:val="21"/>
        </w:rPr>
        <w:t xml:space="preserve">   </w:t>
      </w:r>
      <w:r>
        <w:rPr>
          <w:rFonts w:ascii="微软雅黑" w:eastAsia="微软雅黑" w:hAnsi="微软雅黑" w:hint="eastAsia"/>
          <w:szCs w:val="21"/>
        </w:rPr>
        <w:t>商品管理（</w:t>
      </w:r>
      <w:r>
        <w:rPr>
          <w:rFonts w:ascii="微软雅黑" w:eastAsia="微软雅黑" w:hAnsi="微软雅黑" w:hint="eastAsia"/>
          <w:szCs w:val="21"/>
        </w:rPr>
        <w:t>审核</w:t>
      </w:r>
      <w:r>
        <w:rPr>
          <w:rFonts w:ascii="微软雅黑" w:eastAsia="微软雅黑" w:hAnsi="微软雅黑" w:hint="eastAsia"/>
          <w:szCs w:val="21"/>
        </w:rPr>
        <w:t>员权限）：</w:t>
      </w:r>
      <w:r w:rsidRPr="00182A54">
        <w:rPr>
          <w:rFonts w:ascii="Microsoft YaHei" w:eastAsia="Microsoft YaHei" w:hAnsi="Microsoft YaHei" w:hint="eastAsia"/>
          <w:color w:val="000000"/>
        </w:rPr>
        <w:t>审核</w:t>
      </w:r>
      <w:r>
        <w:rPr>
          <w:rFonts w:ascii="Microsoft YaHei" w:eastAsia="Microsoft YaHei" w:hAnsi="Microsoft YaHei" w:hint="eastAsia"/>
          <w:color w:val="000000"/>
        </w:rPr>
        <w:t>通过</w:t>
      </w:r>
      <w:r w:rsidRPr="00182A54">
        <w:rPr>
          <w:rFonts w:ascii="Microsoft YaHei" w:eastAsia="Microsoft YaHei" w:hAnsi="Microsoft YaHei" w:hint="eastAsia"/>
          <w:color w:val="000000"/>
        </w:rPr>
        <w:t>上架</w:t>
      </w:r>
      <w:r>
        <w:rPr>
          <w:rFonts w:ascii="Microsoft YaHei" w:eastAsia="Microsoft YaHei" w:hAnsi="Microsoft YaHei" w:hint="eastAsia"/>
          <w:color w:val="000000"/>
        </w:rPr>
        <w:t>，审核不通过则退回业务员重新编辑；</w:t>
      </w:r>
    </w:p>
    <w:p w14:paraId="2602D090" w14:textId="17118980" w:rsidR="003723F2" w:rsidRDefault="00187FD9" w:rsidP="00187FD9">
      <w:pPr>
        <w:spacing w:line="360" w:lineRule="auto"/>
        <w:rPr>
          <w:rFonts w:ascii="微软雅黑" w:eastAsia="微软雅黑" w:hAnsi="微软雅黑"/>
          <w:szCs w:val="21"/>
        </w:rPr>
      </w:pPr>
      <w:r>
        <w:rPr>
          <w:rFonts w:ascii="微软雅黑" w:eastAsia="微软雅黑" w:hAnsi="微软雅黑" w:hint="eastAsia"/>
          <w:szCs w:val="21"/>
        </w:rPr>
        <w:lastRenderedPageBreak/>
        <w:t xml:space="preserve">    </w:t>
      </w:r>
      <w:bookmarkStart w:id="32" w:name="_GoBack"/>
      <w:bookmarkEnd w:id="32"/>
      <w:r w:rsidR="003723F2">
        <w:rPr>
          <w:rFonts w:ascii="微软雅黑" w:eastAsia="微软雅黑" w:hAnsi="微软雅黑" w:hint="eastAsia"/>
          <w:szCs w:val="21"/>
        </w:rPr>
        <w:t>资产信息：当前余额，提现；</w:t>
      </w:r>
    </w:p>
    <w:p w14:paraId="5507E6FF" w14:textId="1C2D4EC9" w:rsidR="003723F2" w:rsidRDefault="003723F2" w:rsidP="003723F2">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订单信息：商品名称，商品价格，结算价格，交易时间（交易完成，则显示结算时间；交易未完成则显示下单时间），订单状态（只包含：未完成、已经完成状态。）。</w:t>
      </w:r>
    </w:p>
    <w:p w14:paraId="46D91448" w14:textId="7AB407EB" w:rsidR="003723F2" w:rsidRDefault="003723F2" w:rsidP="003723F2">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 xml:space="preserve"> </w:t>
      </w:r>
    </w:p>
    <w:p w14:paraId="10EBDBB6" w14:textId="77777777" w:rsidR="003723F2" w:rsidRDefault="003723F2" w:rsidP="003723F2">
      <w:pPr>
        <w:spacing w:line="360" w:lineRule="auto"/>
        <w:rPr>
          <w:rFonts w:ascii="微软雅黑" w:eastAsia="微软雅黑" w:hAnsi="微软雅黑"/>
          <w:b/>
          <w:szCs w:val="21"/>
        </w:rPr>
      </w:pPr>
      <w:r>
        <w:rPr>
          <w:rFonts w:ascii="微软雅黑" w:eastAsia="微软雅黑" w:hAnsi="微软雅黑" w:hint="eastAsia"/>
          <w:b/>
          <w:szCs w:val="21"/>
        </w:rPr>
        <w:t>操作者：</w:t>
      </w:r>
    </w:p>
    <w:p w14:paraId="43588885" w14:textId="0AE908FD" w:rsidR="003723F2" w:rsidRPr="007D182D" w:rsidRDefault="001E14FE" w:rsidP="003723F2">
      <w:pPr>
        <w:spacing w:line="360" w:lineRule="auto"/>
        <w:rPr>
          <w:rFonts w:ascii="微软雅黑" w:eastAsia="微软雅黑" w:hAnsi="微软雅黑"/>
          <w:szCs w:val="21"/>
        </w:rPr>
      </w:pPr>
      <w:r>
        <w:rPr>
          <w:rFonts w:ascii="微软雅黑" w:eastAsia="微软雅黑" w:hAnsi="微软雅黑" w:hint="eastAsia"/>
          <w:szCs w:val="21"/>
        </w:rPr>
        <w:t>商户（普通用户</w:t>
      </w:r>
      <w:r w:rsidR="003723F2">
        <w:rPr>
          <w:rFonts w:ascii="微软雅黑" w:eastAsia="微软雅黑" w:hAnsi="微软雅黑" w:hint="eastAsia"/>
          <w:szCs w:val="21"/>
        </w:rPr>
        <w:t>和游客不能访问）</w:t>
      </w:r>
    </w:p>
    <w:p w14:paraId="367A2105" w14:textId="77777777" w:rsidR="003723F2" w:rsidRPr="00750450" w:rsidRDefault="003723F2" w:rsidP="003723F2">
      <w:pPr>
        <w:spacing w:line="360" w:lineRule="auto"/>
        <w:rPr>
          <w:rFonts w:ascii="微软雅黑" w:eastAsia="微软雅黑" w:hAnsi="微软雅黑"/>
          <w:b/>
          <w:szCs w:val="21"/>
        </w:rPr>
      </w:pPr>
      <w:r w:rsidRPr="00750450">
        <w:rPr>
          <w:rFonts w:ascii="微软雅黑" w:eastAsia="微软雅黑" w:hAnsi="微软雅黑" w:hint="eastAsia"/>
          <w:b/>
          <w:szCs w:val="21"/>
        </w:rPr>
        <w:t>界面参考：</w:t>
      </w:r>
      <w:r>
        <w:rPr>
          <w:rFonts w:ascii="微软雅黑" w:eastAsia="微软雅黑" w:hAnsi="微软雅黑"/>
          <w:b/>
          <w:szCs w:val="21"/>
        </w:rPr>
        <w:tab/>
      </w:r>
    </w:p>
    <w:p w14:paraId="06519A55" w14:textId="77777777" w:rsidR="003723F2" w:rsidRDefault="003723F2" w:rsidP="003723F2">
      <w:pPr>
        <w:pStyle w:val="a1"/>
        <w:spacing w:line="360" w:lineRule="auto"/>
        <w:rPr>
          <w:rFonts w:ascii="微软雅黑" w:eastAsia="微软雅黑" w:hAnsi="微软雅黑"/>
          <w:szCs w:val="21"/>
        </w:rPr>
      </w:pPr>
      <w:r>
        <w:rPr>
          <w:rFonts w:ascii="微软雅黑" w:eastAsia="微软雅黑" w:hAnsi="微软雅黑" w:hint="eastAsia"/>
          <w:b/>
          <w:szCs w:val="21"/>
        </w:rPr>
        <w:t xml:space="preserve">  </w:t>
      </w:r>
      <w:r>
        <w:rPr>
          <w:rFonts w:ascii="微软雅黑" w:eastAsia="微软雅黑" w:hAnsi="微软雅黑" w:hint="eastAsia"/>
          <w:szCs w:val="21"/>
        </w:rPr>
        <w:t>见原型</w:t>
      </w:r>
    </w:p>
    <w:p w14:paraId="039A565F" w14:textId="77777777" w:rsidR="003723F2" w:rsidRDefault="003723F2" w:rsidP="003723F2">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52F0236C" w14:textId="77777777" w:rsidR="003723F2" w:rsidRDefault="003723F2" w:rsidP="003723F2">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2C6D24E6" w14:textId="77777777" w:rsidR="00E5097C" w:rsidRDefault="00E5097C" w:rsidP="004D5C45">
      <w:pPr>
        <w:spacing w:line="360" w:lineRule="auto"/>
      </w:pPr>
    </w:p>
    <w:p w14:paraId="36B2A58A" w14:textId="0795B0AD" w:rsidR="001E14FE" w:rsidRPr="00F01FD9" w:rsidRDefault="001E14FE" w:rsidP="001E14FE">
      <w:pPr>
        <w:pStyle w:val="20"/>
        <w:spacing w:line="360" w:lineRule="auto"/>
      </w:pPr>
      <w:bookmarkStart w:id="33" w:name="_Toc366935724"/>
      <w:r>
        <w:rPr>
          <w:rFonts w:hint="eastAsia"/>
        </w:rPr>
        <w:t>平台管理</w:t>
      </w:r>
      <w:bookmarkEnd w:id="33"/>
    </w:p>
    <w:p w14:paraId="7E8572E6" w14:textId="77777777" w:rsidR="001E14FE" w:rsidRDefault="001E14FE" w:rsidP="001E14FE">
      <w:pPr>
        <w:spacing w:line="360" w:lineRule="auto"/>
        <w:rPr>
          <w:rFonts w:ascii="微软雅黑" w:eastAsia="微软雅黑" w:hAnsi="微软雅黑"/>
          <w:b/>
          <w:szCs w:val="21"/>
        </w:rPr>
      </w:pPr>
      <w:r w:rsidRPr="00750450">
        <w:rPr>
          <w:rFonts w:ascii="微软雅黑" w:eastAsia="微软雅黑" w:hAnsi="微软雅黑" w:hint="eastAsia"/>
          <w:b/>
          <w:szCs w:val="21"/>
        </w:rPr>
        <w:t>需求描述：</w:t>
      </w:r>
    </w:p>
    <w:p w14:paraId="14A78BD5" w14:textId="375E539A" w:rsidR="001E14FE" w:rsidRDefault="001E14FE" w:rsidP="001E14FE">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商户审核</w:t>
      </w:r>
    </w:p>
    <w:p w14:paraId="0A65BBB6" w14:textId="53DFDEE1" w:rsidR="001E14FE" w:rsidRDefault="001E14FE" w:rsidP="001E14FE">
      <w:pPr>
        <w:spacing w:line="360" w:lineRule="auto"/>
        <w:ind w:firstLineChars="177" w:firstLine="372"/>
        <w:rPr>
          <w:rFonts w:ascii="微软雅黑" w:eastAsia="微软雅黑" w:hAnsi="微软雅黑"/>
          <w:szCs w:val="21"/>
        </w:rPr>
      </w:pPr>
      <w:r>
        <w:rPr>
          <w:rFonts w:ascii="微软雅黑" w:eastAsia="微软雅黑" w:hAnsi="微软雅黑" w:hint="eastAsia"/>
          <w:szCs w:val="21"/>
        </w:rPr>
        <w:t>对商户提供过来的资料进行审核，通过则商户成立；不通过则返回商户，商户修改资料之后重新提交。</w:t>
      </w:r>
    </w:p>
    <w:p w14:paraId="7BDEDB41" w14:textId="77777777" w:rsidR="001E14FE" w:rsidRDefault="001E14FE" w:rsidP="001E14FE">
      <w:pPr>
        <w:spacing w:line="360" w:lineRule="auto"/>
        <w:rPr>
          <w:rFonts w:ascii="微软雅黑" w:eastAsia="微软雅黑" w:hAnsi="微软雅黑"/>
          <w:b/>
          <w:szCs w:val="21"/>
        </w:rPr>
      </w:pPr>
      <w:r>
        <w:rPr>
          <w:rFonts w:ascii="微软雅黑" w:eastAsia="微软雅黑" w:hAnsi="微软雅黑" w:hint="eastAsia"/>
          <w:b/>
          <w:szCs w:val="21"/>
        </w:rPr>
        <w:t>操作者：</w:t>
      </w:r>
    </w:p>
    <w:p w14:paraId="2F8E37E9" w14:textId="7C56A8B3" w:rsidR="001E14FE" w:rsidRPr="007D182D" w:rsidRDefault="001E14FE" w:rsidP="001E14FE">
      <w:pPr>
        <w:spacing w:line="360" w:lineRule="auto"/>
        <w:rPr>
          <w:rFonts w:ascii="微软雅黑" w:eastAsia="微软雅黑" w:hAnsi="微软雅黑"/>
          <w:szCs w:val="21"/>
        </w:rPr>
      </w:pPr>
      <w:r>
        <w:rPr>
          <w:rFonts w:ascii="微软雅黑" w:eastAsia="微软雅黑" w:hAnsi="微软雅黑" w:hint="eastAsia"/>
          <w:szCs w:val="21"/>
        </w:rPr>
        <w:t xml:space="preserve">   仅管理员</w:t>
      </w:r>
    </w:p>
    <w:p w14:paraId="7E03C3AD" w14:textId="77777777" w:rsidR="001E14FE" w:rsidRPr="00750450" w:rsidRDefault="001E14FE" w:rsidP="001E14FE">
      <w:pPr>
        <w:spacing w:line="360" w:lineRule="auto"/>
        <w:rPr>
          <w:rFonts w:ascii="微软雅黑" w:eastAsia="微软雅黑" w:hAnsi="微软雅黑"/>
          <w:b/>
          <w:szCs w:val="21"/>
        </w:rPr>
      </w:pPr>
      <w:r w:rsidRPr="00750450">
        <w:rPr>
          <w:rFonts w:ascii="微软雅黑" w:eastAsia="微软雅黑" w:hAnsi="微软雅黑" w:hint="eastAsia"/>
          <w:b/>
          <w:szCs w:val="21"/>
        </w:rPr>
        <w:t>界面参考：</w:t>
      </w:r>
      <w:r>
        <w:rPr>
          <w:rFonts w:ascii="微软雅黑" w:eastAsia="微软雅黑" w:hAnsi="微软雅黑"/>
          <w:b/>
          <w:szCs w:val="21"/>
        </w:rPr>
        <w:tab/>
      </w:r>
    </w:p>
    <w:p w14:paraId="7176C279" w14:textId="77777777" w:rsidR="001E14FE" w:rsidRDefault="001E14FE" w:rsidP="001E14FE">
      <w:pPr>
        <w:pStyle w:val="a1"/>
        <w:spacing w:line="360" w:lineRule="auto"/>
        <w:rPr>
          <w:rFonts w:ascii="微软雅黑" w:eastAsia="微软雅黑" w:hAnsi="微软雅黑"/>
          <w:szCs w:val="21"/>
        </w:rPr>
      </w:pPr>
      <w:r>
        <w:rPr>
          <w:rFonts w:ascii="微软雅黑" w:eastAsia="微软雅黑" w:hAnsi="微软雅黑" w:hint="eastAsia"/>
          <w:b/>
          <w:szCs w:val="21"/>
        </w:rPr>
        <w:t xml:space="preserve">  </w:t>
      </w:r>
      <w:r>
        <w:rPr>
          <w:rFonts w:ascii="微软雅黑" w:eastAsia="微软雅黑" w:hAnsi="微软雅黑" w:hint="eastAsia"/>
          <w:szCs w:val="21"/>
        </w:rPr>
        <w:t>见原型</w:t>
      </w:r>
    </w:p>
    <w:p w14:paraId="740F9B42" w14:textId="77777777" w:rsidR="001E14FE" w:rsidRDefault="001E14FE" w:rsidP="001E14FE">
      <w:pPr>
        <w:spacing w:line="360" w:lineRule="auto"/>
        <w:rPr>
          <w:rFonts w:ascii="微软雅黑" w:eastAsia="微软雅黑" w:hAnsi="微软雅黑"/>
          <w:b/>
          <w:szCs w:val="21"/>
        </w:rPr>
      </w:pPr>
      <w:r>
        <w:rPr>
          <w:rFonts w:ascii="微软雅黑" w:eastAsia="微软雅黑" w:hAnsi="微软雅黑" w:hint="eastAsia"/>
          <w:b/>
          <w:szCs w:val="21"/>
        </w:rPr>
        <w:t>测试要点：</w:t>
      </w:r>
    </w:p>
    <w:p w14:paraId="15C42432" w14:textId="77777777" w:rsidR="001E14FE" w:rsidRDefault="001E14FE" w:rsidP="001E14FE">
      <w:pPr>
        <w:spacing w:line="360" w:lineRule="auto"/>
        <w:ind w:firstLineChars="202" w:firstLine="424"/>
        <w:rPr>
          <w:rFonts w:ascii="微软雅黑" w:eastAsia="微软雅黑" w:hAnsi="微软雅黑"/>
          <w:szCs w:val="21"/>
        </w:rPr>
      </w:pPr>
      <w:r>
        <w:rPr>
          <w:rFonts w:ascii="微软雅黑" w:eastAsia="微软雅黑" w:hAnsi="微软雅黑" w:hint="eastAsia"/>
          <w:szCs w:val="21"/>
        </w:rPr>
        <w:t>待补充</w:t>
      </w:r>
    </w:p>
    <w:p w14:paraId="20AD5753" w14:textId="77777777" w:rsidR="001E14FE" w:rsidRPr="00F77A7C" w:rsidRDefault="001E14FE" w:rsidP="001E14FE">
      <w:pPr>
        <w:spacing w:line="360" w:lineRule="auto"/>
      </w:pPr>
    </w:p>
    <w:p w14:paraId="006ED373" w14:textId="77777777" w:rsidR="001E14FE" w:rsidRPr="00F77A7C" w:rsidRDefault="001E14FE" w:rsidP="004D5C45">
      <w:pPr>
        <w:spacing w:line="360" w:lineRule="auto"/>
      </w:pPr>
    </w:p>
    <w:sectPr w:rsidR="001E14FE" w:rsidRPr="00F77A7C" w:rsidSect="004D17F4">
      <w:footerReference w:type="default" r:id="rId21"/>
      <w:pgSz w:w="11906" w:h="16838" w:code="9"/>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83E87" w14:textId="77777777" w:rsidR="004B6C6B" w:rsidRDefault="004B6C6B">
      <w:r>
        <w:separator/>
      </w:r>
    </w:p>
  </w:endnote>
  <w:endnote w:type="continuationSeparator" w:id="0">
    <w:p w14:paraId="3FE215F3" w14:textId="77777777" w:rsidR="004B6C6B" w:rsidRDefault="004B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仿宋体">
    <w:altName w:val="宋体"/>
    <w:charset w:val="86"/>
    <w:family w:val="swiss"/>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PMingLiU">
    <w:altName w:val="新細明體"/>
    <w:charset w:val="88"/>
    <w:family w:val="roman"/>
    <w:pitch w:val="variable"/>
    <w:sig w:usb0="A00002FF" w:usb1="28CFFCFA" w:usb2="00000016" w:usb3="00000000" w:csb0="00100001" w:csb1="00000000"/>
  </w:font>
  <w:font w:name="楷体_GB2312">
    <w:altName w:val="楷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ヒラギノ角ゴ ProN W3">
    <w:charset w:val="4E"/>
    <w:family w:val="auto"/>
    <w:pitch w:val="variable"/>
    <w:sig w:usb0="E00002FF" w:usb1="7AC7FFFF" w:usb2="00000012" w:usb3="00000000" w:csb0="0002000D" w:csb1="00000000"/>
  </w:font>
  <w:font w:name="PingFang SC Regular">
    <w:panose1 w:val="020B0400000000000000"/>
    <w:charset w:val="50"/>
    <w:family w:val="auto"/>
    <w:pitch w:val="variable"/>
    <w:sig w:usb0="A00002FF" w:usb1="7ACFFDFB" w:usb2="00000017" w:usb3="00000000" w:csb0="00040001" w:csb1="00000000"/>
  </w:font>
  <w:font w:name="Microsoft YaHei">
    <w:panose1 w:val="020B0503020204020204"/>
    <w:charset w:val="50"/>
    <w:family w:val="auto"/>
    <w:pitch w:val="variable"/>
    <w:sig w:usb0="80000287" w:usb1="2A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90E90" w14:textId="77777777" w:rsidR="004B6C6B" w:rsidRDefault="004B6C6B" w:rsidP="00A4627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870655A" w14:textId="77777777" w:rsidR="004B6C6B" w:rsidRDefault="004B6C6B" w:rsidP="00EC047A">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A1982" w14:textId="77777777" w:rsidR="004B6C6B" w:rsidRDefault="004B6C6B" w:rsidP="009A5AFA">
    <w:pPr>
      <w:pStyle w:val="a9"/>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A7D88" w14:textId="77777777" w:rsidR="004B6C6B" w:rsidRDefault="004B6C6B">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693C7" w14:textId="77777777" w:rsidR="004B6C6B" w:rsidRPr="001A51B0" w:rsidRDefault="004B6C6B" w:rsidP="001A51B0">
    <w:pPr>
      <w:pStyle w:val="a9"/>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529449"/>
      <w:docPartObj>
        <w:docPartGallery w:val="Page Numbers (Bottom of Page)"/>
        <w:docPartUnique/>
      </w:docPartObj>
    </w:sdtPr>
    <w:sdtContent>
      <w:sdt>
        <w:sdtPr>
          <w:id w:val="98381352"/>
          <w:docPartObj>
            <w:docPartGallery w:val="Page Numbers (Top of Page)"/>
            <w:docPartUnique/>
          </w:docPartObj>
        </w:sdtPr>
        <w:sdtContent>
          <w:p w14:paraId="12E62B26" w14:textId="77777777" w:rsidR="004B6C6B" w:rsidRDefault="004B6C6B" w:rsidP="003558BD">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87FD9">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87FD9">
              <w:rPr>
                <w:b/>
                <w:bCs/>
                <w:noProof/>
              </w:rPr>
              <w:t>15</w:t>
            </w:r>
            <w:r>
              <w:rPr>
                <w:b/>
                <w:bCs/>
                <w:sz w:val="24"/>
                <w:szCs w:val="24"/>
              </w:rPr>
              <w:fldChar w:fldCharType="end"/>
            </w:r>
          </w:p>
        </w:sdtContent>
      </w:sdt>
    </w:sdtContent>
  </w:sdt>
  <w:p w14:paraId="23121EA8" w14:textId="77777777" w:rsidR="004B6C6B" w:rsidRDefault="004B6C6B" w:rsidP="00EC047A">
    <w:pPr>
      <w:pStyle w:val="a9"/>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B4701" w14:textId="77777777" w:rsidR="004B6C6B" w:rsidRDefault="004B6C6B">
      <w:r>
        <w:separator/>
      </w:r>
    </w:p>
  </w:footnote>
  <w:footnote w:type="continuationSeparator" w:id="0">
    <w:p w14:paraId="34A86903" w14:textId="77777777" w:rsidR="004B6C6B" w:rsidRDefault="004B6C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85E38" w14:textId="77777777" w:rsidR="004B6C6B" w:rsidRDefault="004B6C6B">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EAF1C" w14:textId="77777777" w:rsidR="004B6C6B" w:rsidRDefault="004B6C6B">
    <w:pPr>
      <w:pStyle w:val="a7"/>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97507" w14:textId="77777777" w:rsidR="004B6C6B" w:rsidRDefault="004B6C6B">
    <w:pPr>
      <w:pStyle w:val="a7"/>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080"/>
      <w:gridCol w:w="1140"/>
    </w:tblGrid>
    <w:tr w:rsidR="004B6C6B" w:rsidRPr="001150DA" w14:paraId="0CAEB132" w14:textId="77777777" w:rsidTr="00062F0D">
      <w:tc>
        <w:tcPr>
          <w:tcW w:w="5760" w:type="dxa"/>
          <w:vMerge w:val="restart"/>
          <w:tcBorders>
            <w:top w:val="nil"/>
            <w:left w:val="nil"/>
          </w:tcBorders>
        </w:tcPr>
        <w:p w14:paraId="43C888C5" w14:textId="6946462C" w:rsidR="004B6C6B" w:rsidRPr="001150DA" w:rsidRDefault="004B6C6B" w:rsidP="00052D8B">
          <w:pPr>
            <w:pStyle w:val="a7"/>
            <w:pBdr>
              <w:bottom w:val="none" w:sz="0" w:space="0" w:color="auto"/>
            </w:pBdr>
            <w:jc w:val="both"/>
            <w:rPr>
              <w:b/>
              <w:bCs/>
            </w:rPr>
          </w:pPr>
          <w:r>
            <w:rPr>
              <w:rFonts w:hint="eastAsia"/>
              <w:b/>
              <w:bCs/>
            </w:rPr>
            <w:t>集中营电商平台</w:t>
          </w:r>
        </w:p>
      </w:tc>
      <w:tc>
        <w:tcPr>
          <w:tcW w:w="1080" w:type="dxa"/>
        </w:tcPr>
        <w:p w14:paraId="7F33D6C3" w14:textId="77777777" w:rsidR="004B6C6B" w:rsidRPr="001150DA" w:rsidRDefault="004B6C6B" w:rsidP="00052D8B">
          <w:pPr>
            <w:pStyle w:val="a7"/>
            <w:pBdr>
              <w:bottom w:val="none" w:sz="0" w:space="0" w:color="auto"/>
            </w:pBdr>
            <w:rPr>
              <w:b/>
              <w:bCs/>
            </w:rPr>
          </w:pPr>
          <w:r w:rsidRPr="001150DA">
            <w:rPr>
              <w:rFonts w:hint="eastAsia"/>
              <w:b/>
              <w:bCs/>
            </w:rPr>
            <w:t>编制部门</w:t>
          </w:r>
        </w:p>
      </w:tc>
      <w:tc>
        <w:tcPr>
          <w:tcW w:w="1140" w:type="dxa"/>
        </w:tcPr>
        <w:p w14:paraId="02C2F7F2" w14:textId="301D5BA7" w:rsidR="004B6C6B" w:rsidRPr="001150DA" w:rsidRDefault="004B6C6B" w:rsidP="00052D8B">
          <w:pPr>
            <w:pStyle w:val="a7"/>
            <w:pBdr>
              <w:bottom w:val="none" w:sz="0" w:space="0" w:color="auto"/>
            </w:pBdr>
            <w:jc w:val="right"/>
            <w:rPr>
              <w:b/>
              <w:bCs/>
            </w:rPr>
          </w:pPr>
          <w:r>
            <w:rPr>
              <w:rFonts w:hint="eastAsia"/>
              <w:b/>
              <w:bCs/>
            </w:rPr>
            <w:t>菜鸟学习</w:t>
          </w:r>
        </w:p>
      </w:tc>
    </w:tr>
    <w:tr w:rsidR="004B6C6B" w:rsidRPr="001150DA" w14:paraId="69D543A7" w14:textId="77777777" w:rsidTr="00062F0D">
      <w:tc>
        <w:tcPr>
          <w:tcW w:w="5760" w:type="dxa"/>
          <w:vMerge/>
          <w:tcBorders>
            <w:left w:val="nil"/>
            <w:bottom w:val="nil"/>
          </w:tcBorders>
        </w:tcPr>
        <w:p w14:paraId="24D07A13" w14:textId="77777777" w:rsidR="004B6C6B" w:rsidRPr="001150DA" w:rsidRDefault="004B6C6B" w:rsidP="00052D8B">
          <w:pPr>
            <w:pStyle w:val="a7"/>
            <w:pBdr>
              <w:bottom w:val="none" w:sz="0" w:space="0" w:color="auto"/>
            </w:pBdr>
            <w:jc w:val="right"/>
            <w:rPr>
              <w:b/>
              <w:bCs/>
            </w:rPr>
          </w:pPr>
        </w:p>
      </w:tc>
      <w:tc>
        <w:tcPr>
          <w:tcW w:w="1080" w:type="dxa"/>
        </w:tcPr>
        <w:p w14:paraId="6CE7EA21" w14:textId="77777777" w:rsidR="004B6C6B" w:rsidRPr="001150DA" w:rsidRDefault="004B6C6B" w:rsidP="00052D8B">
          <w:pPr>
            <w:pStyle w:val="a7"/>
            <w:pBdr>
              <w:bottom w:val="none" w:sz="0" w:space="0" w:color="auto"/>
            </w:pBdr>
            <w:rPr>
              <w:b/>
              <w:bCs/>
            </w:rPr>
          </w:pPr>
          <w:r w:rsidRPr="001150DA">
            <w:rPr>
              <w:rFonts w:hint="eastAsia"/>
              <w:b/>
              <w:bCs/>
            </w:rPr>
            <w:t>批准日期</w:t>
          </w:r>
        </w:p>
      </w:tc>
      <w:tc>
        <w:tcPr>
          <w:tcW w:w="1140" w:type="dxa"/>
        </w:tcPr>
        <w:p w14:paraId="180DF0A2" w14:textId="0CFC1BA3" w:rsidR="004B6C6B" w:rsidRPr="001150DA" w:rsidRDefault="004B6C6B" w:rsidP="00F879CF">
          <w:pPr>
            <w:pStyle w:val="a7"/>
            <w:pBdr>
              <w:bottom w:val="none" w:sz="0" w:space="0" w:color="auto"/>
            </w:pBdr>
            <w:jc w:val="right"/>
            <w:rPr>
              <w:b/>
              <w:bCs/>
            </w:rPr>
          </w:pPr>
          <w:r>
            <w:rPr>
              <w:b/>
              <w:bCs/>
            </w:rPr>
            <w:t>2017/9/13</w:t>
          </w:r>
        </w:p>
      </w:tc>
    </w:tr>
  </w:tbl>
  <w:p w14:paraId="35913E7A" w14:textId="77777777" w:rsidR="004B6C6B" w:rsidRPr="00D57176" w:rsidRDefault="004B6C6B" w:rsidP="006F5032">
    <w:pPr>
      <w:pStyle w:val="a7"/>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EE0A9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4793B17"/>
    <w:multiLevelType w:val="hybridMultilevel"/>
    <w:tmpl w:val="D93A4554"/>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C1230C"/>
    <w:multiLevelType w:val="hybridMultilevel"/>
    <w:tmpl w:val="5EECEA9E"/>
    <w:lvl w:ilvl="0" w:tplc="C65EB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8C6793"/>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694FA1"/>
    <w:multiLevelType w:val="multilevel"/>
    <w:tmpl w:val="126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83350"/>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3A3A13"/>
    <w:multiLevelType w:val="hybridMultilevel"/>
    <w:tmpl w:val="5782A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0E6D46"/>
    <w:multiLevelType w:val="hybridMultilevel"/>
    <w:tmpl w:val="5782A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8549AA"/>
    <w:multiLevelType w:val="hybridMultilevel"/>
    <w:tmpl w:val="76004DB8"/>
    <w:lvl w:ilvl="0" w:tplc="0409000F">
      <w:start w:val="1"/>
      <w:numFmt w:val="decimal"/>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211E394C"/>
    <w:multiLevelType w:val="hybridMultilevel"/>
    <w:tmpl w:val="0E089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D24E64"/>
    <w:multiLevelType w:val="hybridMultilevel"/>
    <w:tmpl w:val="5524C5CA"/>
    <w:lvl w:ilvl="0" w:tplc="04090001">
      <w:start w:val="1"/>
      <w:numFmt w:val="bullet"/>
      <w:lvlText w:val=""/>
      <w:lvlJc w:val="left"/>
      <w:pPr>
        <w:tabs>
          <w:tab w:val="num" w:pos="900"/>
        </w:tabs>
        <w:ind w:left="900" w:hanging="420"/>
      </w:pPr>
      <w:rPr>
        <w:rFonts w:ascii="Wingdings" w:hAnsi="Wingdings" w:hint="default"/>
      </w:rPr>
    </w:lvl>
    <w:lvl w:ilvl="1" w:tplc="FFFFFFFF" w:tentative="1">
      <w:start w:val="1"/>
      <w:numFmt w:val="lowerLetter"/>
      <w:lvlText w:val="%2)"/>
      <w:lvlJc w:val="left"/>
      <w:pPr>
        <w:ind w:left="982" w:hanging="420"/>
      </w:pPr>
    </w:lvl>
    <w:lvl w:ilvl="2" w:tplc="FFFFFFFF" w:tentative="1">
      <w:start w:val="1"/>
      <w:numFmt w:val="lowerRoman"/>
      <w:lvlText w:val="%3."/>
      <w:lvlJc w:val="right"/>
      <w:pPr>
        <w:ind w:left="1402" w:hanging="420"/>
      </w:pPr>
    </w:lvl>
    <w:lvl w:ilvl="3" w:tplc="FFFFFFFF" w:tentative="1">
      <w:start w:val="1"/>
      <w:numFmt w:val="decimal"/>
      <w:lvlText w:val="%4."/>
      <w:lvlJc w:val="left"/>
      <w:pPr>
        <w:ind w:left="1822" w:hanging="420"/>
      </w:pPr>
    </w:lvl>
    <w:lvl w:ilvl="4" w:tplc="FFFFFFFF" w:tentative="1">
      <w:start w:val="1"/>
      <w:numFmt w:val="lowerLetter"/>
      <w:lvlText w:val="%5)"/>
      <w:lvlJc w:val="left"/>
      <w:pPr>
        <w:ind w:left="2242" w:hanging="420"/>
      </w:pPr>
    </w:lvl>
    <w:lvl w:ilvl="5" w:tplc="FFFFFFFF" w:tentative="1">
      <w:start w:val="1"/>
      <w:numFmt w:val="lowerRoman"/>
      <w:lvlText w:val="%6."/>
      <w:lvlJc w:val="right"/>
      <w:pPr>
        <w:ind w:left="2662" w:hanging="420"/>
      </w:pPr>
    </w:lvl>
    <w:lvl w:ilvl="6" w:tplc="FFFFFFFF" w:tentative="1">
      <w:start w:val="1"/>
      <w:numFmt w:val="decimal"/>
      <w:lvlText w:val="%7."/>
      <w:lvlJc w:val="left"/>
      <w:pPr>
        <w:ind w:left="3082" w:hanging="420"/>
      </w:pPr>
    </w:lvl>
    <w:lvl w:ilvl="7" w:tplc="FFFFFFFF" w:tentative="1">
      <w:start w:val="1"/>
      <w:numFmt w:val="lowerLetter"/>
      <w:lvlText w:val="%8)"/>
      <w:lvlJc w:val="left"/>
      <w:pPr>
        <w:ind w:left="3502" w:hanging="420"/>
      </w:pPr>
    </w:lvl>
    <w:lvl w:ilvl="8" w:tplc="FFFFFFFF" w:tentative="1">
      <w:start w:val="1"/>
      <w:numFmt w:val="lowerRoman"/>
      <w:lvlText w:val="%9."/>
      <w:lvlJc w:val="right"/>
      <w:pPr>
        <w:ind w:left="3922" w:hanging="420"/>
      </w:pPr>
    </w:lvl>
  </w:abstractNum>
  <w:abstractNum w:abstractNumId="11">
    <w:nsid w:val="262D4166"/>
    <w:multiLevelType w:val="hybridMultilevel"/>
    <w:tmpl w:val="2B9699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986175"/>
    <w:multiLevelType w:val="hybridMultilevel"/>
    <w:tmpl w:val="356A6DD2"/>
    <w:lvl w:ilvl="0" w:tplc="04090013">
      <w:start w:val="1"/>
      <w:numFmt w:val="chineseCountingThousand"/>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26F25D34"/>
    <w:multiLevelType w:val="hybridMultilevel"/>
    <w:tmpl w:val="C88A1434"/>
    <w:lvl w:ilvl="0" w:tplc="0409000F">
      <w:start w:val="1"/>
      <w:numFmt w:val="decimal"/>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nsid w:val="2B7D21BE"/>
    <w:multiLevelType w:val="hybridMultilevel"/>
    <w:tmpl w:val="E89EB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BBA3CB4"/>
    <w:multiLevelType w:val="hybridMultilevel"/>
    <w:tmpl w:val="F1946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4541E8"/>
    <w:multiLevelType w:val="hybridMultilevel"/>
    <w:tmpl w:val="C64CDC94"/>
    <w:lvl w:ilvl="0" w:tplc="BBA42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5873AC"/>
    <w:multiLevelType w:val="hybridMultilevel"/>
    <w:tmpl w:val="D3C257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A73BB3"/>
    <w:multiLevelType w:val="hybridMultilevel"/>
    <w:tmpl w:val="E8DA82B8"/>
    <w:lvl w:ilvl="0" w:tplc="04090001">
      <w:start w:val="1"/>
      <w:numFmt w:val="bullet"/>
      <w:lvlText w:val=""/>
      <w:lvlJc w:val="left"/>
      <w:pPr>
        <w:tabs>
          <w:tab w:val="num" w:pos="900"/>
        </w:tabs>
        <w:ind w:left="900" w:hanging="420"/>
      </w:pPr>
      <w:rPr>
        <w:rFonts w:ascii="Wingdings" w:hAnsi="Wingdings" w:hint="default"/>
      </w:rPr>
    </w:lvl>
    <w:lvl w:ilvl="1" w:tplc="FFFFFFFF" w:tentative="1">
      <w:start w:val="1"/>
      <w:numFmt w:val="lowerLetter"/>
      <w:lvlText w:val="%2)"/>
      <w:lvlJc w:val="left"/>
      <w:pPr>
        <w:ind w:left="982" w:hanging="420"/>
      </w:pPr>
    </w:lvl>
    <w:lvl w:ilvl="2" w:tplc="FFFFFFFF" w:tentative="1">
      <w:start w:val="1"/>
      <w:numFmt w:val="lowerRoman"/>
      <w:lvlText w:val="%3."/>
      <w:lvlJc w:val="right"/>
      <w:pPr>
        <w:ind w:left="1402" w:hanging="420"/>
      </w:pPr>
    </w:lvl>
    <w:lvl w:ilvl="3" w:tplc="FFFFFFFF" w:tentative="1">
      <w:start w:val="1"/>
      <w:numFmt w:val="decimal"/>
      <w:lvlText w:val="%4."/>
      <w:lvlJc w:val="left"/>
      <w:pPr>
        <w:ind w:left="1822" w:hanging="420"/>
      </w:pPr>
    </w:lvl>
    <w:lvl w:ilvl="4" w:tplc="FFFFFFFF" w:tentative="1">
      <w:start w:val="1"/>
      <w:numFmt w:val="lowerLetter"/>
      <w:lvlText w:val="%5)"/>
      <w:lvlJc w:val="left"/>
      <w:pPr>
        <w:ind w:left="2242" w:hanging="420"/>
      </w:pPr>
    </w:lvl>
    <w:lvl w:ilvl="5" w:tplc="FFFFFFFF" w:tentative="1">
      <w:start w:val="1"/>
      <w:numFmt w:val="lowerRoman"/>
      <w:lvlText w:val="%6."/>
      <w:lvlJc w:val="right"/>
      <w:pPr>
        <w:ind w:left="2662" w:hanging="420"/>
      </w:pPr>
    </w:lvl>
    <w:lvl w:ilvl="6" w:tplc="FFFFFFFF" w:tentative="1">
      <w:start w:val="1"/>
      <w:numFmt w:val="decimal"/>
      <w:lvlText w:val="%7."/>
      <w:lvlJc w:val="left"/>
      <w:pPr>
        <w:ind w:left="3082" w:hanging="420"/>
      </w:pPr>
    </w:lvl>
    <w:lvl w:ilvl="7" w:tplc="FFFFFFFF" w:tentative="1">
      <w:start w:val="1"/>
      <w:numFmt w:val="lowerLetter"/>
      <w:lvlText w:val="%8)"/>
      <w:lvlJc w:val="left"/>
      <w:pPr>
        <w:ind w:left="3502" w:hanging="420"/>
      </w:pPr>
    </w:lvl>
    <w:lvl w:ilvl="8" w:tplc="FFFFFFFF" w:tentative="1">
      <w:start w:val="1"/>
      <w:numFmt w:val="lowerRoman"/>
      <w:lvlText w:val="%9."/>
      <w:lvlJc w:val="right"/>
      <w:pPr>
        <w:ind w:left="3922" w:hanging="420"/>
      </w:pPr>
    </w:lvl>
  </w:abstractNum>
  <w:abstractNum w:abstractNumId="19">
    <w:nsid w:val="34B546FF"/>
    <w:multiLevelType w:val="hybridMultilevel"/>
    <w:tmpl w:val="ADCC1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EC56DB"/>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D27E6D"/>
    <w:multiLevelType w:val="hybridMultilevel"/>
    <w:tmpl w:val="EEEA1D7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A17A0E"/>
    <w:multiLevelType w:val="multilevel"/>
    <w:tmpl w:val="F3A6E4AC"/>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ascii="Arial" w:hAnsi="Arial" w:cs="Arial" w:hint="default"/>
        <w:b/>
      </w:rPr>
    </w:lvl>
    <w:lvl w:ilvl="3">
      <w:start w:val="1"/>
      <w:numFmt w:val="decimal"/>
      <w:pStyle w:val="40"/>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pStyle w:val="50"/>
      <w:lvlText w:val="%1.%2.%3.%4.%5"/>
      <w:lvlJc w:val="left"/>
      <w:pPr>
        <w:tabs>
          <w:tab w:val="num" w:pos="1008"/>
        </w:tabs>
        <w:ind w:left="1008" w:hanging="1008"/>
      </w:pPr>
      <w:rPr>
        <w:rFonts w:hint="eastAsia"/>
      </w:rPr>
    </w:lvl>
    <w:lvl w:ilvl="5">
      <w:start w:val="1"/>
      <w:numFmt w:val="decimal"/>
      <w:pStyle w:val="60"/>
      <w:lvlText w:val="%1.%2.%3.%4.%5.%6"/>
      <w:lvlJc w:val="left"/>
      <w:pPr>
        <w:tabs>
          <w:tab w:val="num" w:pos="1152"/>
        </w:tabs>
        <w:ind w:left="1152" w:hanging="1152"/>
      </w:pPr>
      <w:rPr>
        <w:rFonts w:hint="eastAsia"/>
      </w:rPr>
    </w:lvl>
    <w:lvl w:ilvl="6">
      <w:start w:val="1"/>
      <w:numFmt w:val="decimal"/>
      <w:pStyle w:val="70"/>
      <w:lvlText w:val="%1.%2.%3.%4.%5.%6.%7"/>
      <w:lvlJc w:val="left"/>
      <w:pPr>
        <w:tabs>
          <w:tab w:val="num" w:pos="1296"/>
        </w:tabs>
        <w:ind w:left="1296" w:hanging="1296"/>
      </w:pPr>
      <w:rPr>
        <w:rFonts w:hint="eastAsia"/>
      </w:rPr>
    </w:lvl>
    <w:lvl w:ilvl="7">
      <w:start w:val="1"/>
      <w:numFmt w:val="decimal"/>
      <w:pStyle w:val="80"/>
      <w:lvlText w:val="%1.%2.%3.%4.%5.%6.%7.%8"/>
      <w:lvlJc w:val="left"/>
      <w:pPr>
        <w:tabs>
          <w:tab w:val="num" w:pos="1440"/>
        </w:tabs>
        <w:ind w:left="1440" w:hanging="1440"/>
      </w:pPr>
      <w:rPr>
        <w:rFonts w:hint="eastAsia"/>
      </w:rPr>
    </w:lvl>
    <w:lvl w:ilvl="8">
      <w:start w:val="1"/>
      <w:numFmt w:val="decimal"/>
      <w:pStyle w:val="90"/>
      <w:lvlText w:val="%1.%2.%3.%4.%5.%6.%7.%8.%9"/>
      <w:lvlJc w:val="left"/>
      <w:pPr>
        <w:tabs>
          <w:tab w:val="num" w:pos="1584"/>
        </w:tabs>
        <w:ind w:left="1584" w:hanging="1584"/>
      </w:pPr>
      <w:rPr>
        <w:rFonts w:hint="eastAsia"/>
      </w:rPr>
    </w:lvl>
  </w:abstractNum>
  <w:abstractNum w:abstractNumId="23">
    <w:nsid w:val="3EF32ED9"/>
    <w:multiLevelType w:val="hybridMultilevel"/>
    <w:tmpl w:val="DED669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52CF4"/>
    <w:multiLevelType w:val="hybridMultilevel"/>
    <w:tmpl w:val="ABA8E0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35424BE"/>
    <w:multiLevelType w:val="hybridMultilevel"/>
    <w:tmpl w:val="D93A4554"/>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616FB1"/>
    <w:multiLevelType w:val="hybridMultilevel"/>
    <w:tmpl w:val="488A6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8E2EE5"/>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6600E64"/>
    <w:multiLevelType w:val="hybridMultilevel"/>
    <w:tmpl w:val="67023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6B8336C"/>
    <w:multiLevelType w:val="hybridMultilevel"/>
    <w:tmpl w:val="329E54D2"/>
    <w:lvl w:ilvl="0" w:tplc="0409000F">
      <w:start w:val="1"/>
      <w:numFmt w:val="decimal"/>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nsid w:val="4A2B1114"/>
    <w:multiLevelType w:val="hybridMultilevel"/>
    <w:tmpl w:val="26A298AC"/>
    <w:lvl w:ilvl="0" w:tplc="A5704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A427F05"/>
    <w:multiLevelType w:val="hybridMultilevel"/>
    <w:tmpl w:val="63BA72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2">
    <w:nsid w:val="4AA27CCB"/>
    <w:multiLevelType w:val="hybridMultilevel"/>
    <w:tmpl w:val="3C726200"/>
    <w:lvl w:ilvl="0" w:tplc="20888A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D2137F4"/>
    <w:multiLevelType w:val="hybridMultilevel"/>
    <w:tmpl w:val="00484232"/>
    <w:lvl w:ilvl="0" w:tplc="2996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8D4628"/>
    <w:multiLevelType w:val="hybridMultilevel"/>
    <w:tmpl w:val="CD3857F6"/>
    <w:lvl w:ilvl="0" w:tplc="40766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0907A8F"/>
    <w:multiLevelType w:val="hybridMultilevel"/>
    <w:tmpl w:val="09C2D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29E5050"/>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76C1EF5"/>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96B1744"/>
    <w:multiLevelType w:val="hybridMultilevel"/>
    <w:tmpl w:val="F8AEB5E2"/>
    <w:lvl w:ilvl="0" w:tplc="ED568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A2D4856"/>
    <w:multiLevelType w:val="hybridMultilevel"/>
    <w:tmpl w:val="145664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0">
    <w:nsid w:val="5A6802DC"/>
    <w:multiLevelType w:val="hybridMultilevel"/>
    <w:tmpl w:val="5782A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E8D7F60"/>
    <w:multiLevelType w:val="multilevel"/>
    <w:tmpl w:val="E5E03FFC"/>
    <w:styleLink w:val="11"/>
    <w:lvl w:ilvl="0">
      <w:start w:val="1"/>
      <w:numFmt w:val="decimal"/>
      <w:lvlText w:val="%1"/>
      <w:lvlJc w:val="left"/>
      <w:pPr>
        <w:tabs>
          <w:tab w:val="num" w:pos="2125"/>
        </w:tabs>
        <w:ind w:left="2125" w:hanging="425"/>
      </w:pPr>
      <w:rPr>
        <w:rFonts w:hint="eastAsia"/>
      </w:rPr>
    </w:lvl>
    <w:lvl w:ilvl="1">
      <w:start w:val="1"/>
      <w:numFmt w:val="decimal"/>
      <w:lvlText w:val="%1.%2"/>
      <w:lvlJc w:val="left"/>
      <w:pPr>
        <w:tabs>
          <w:tab w:val="num" w:pos="2692"/>
        </w:tabs>
        <w:ind w:left="2692" w:hanging="567"/>
      </w:pPr>
      <w:rPr>
        <w:rFonts w:hint="eastAsia"/>
      </w:rPr>
    </w:lvl>
    <w:lvl w:ilvl="2">
      <w:start w:val="1"/>
      <w:numFmt w:val="decimal"/>
      <w:lvlText w:val="%1.%2.%3"/>
      <w:lvlJc w:val="left"/>
      <w:pPr>
        <w:tabs>
          <w:tab w:val="num" w:pos="3118"/>
        </w:tabs>
        <w:ind w:left="3118" w:hanging="567"/>
      </w:pPr>
      <w:rPr>
        <w:rFonts w:hint="eastAsia"/>
      </w:rPr>
    </w:lvl>
    <w:lvl w:ilvl="3">
      <w:start w:val="1"/>
      <w:numFmt w:val="decimal"/>
      <w:lvlText w:val="%1.%2.%3.%4"/>
      <w:lvlJc w:val="left"/>
      <w:pPr>
        <w:tabs>
          <w:tab w:val="num" w:pos="3684"/>
        </w:tabs>
        <w:ind w:left="3684" w:hanging="708"/>
      </w:pPr>
      <w:rPr>
        <w:rFonts w:hint="eastAsia"/>
      </w:rPr>
    </w:lvl>
    <w:lvl w:ilvl="4">
      <w:start w:val="1"/>
      <w:numFmt w:val="decimal"/>
      <w:lvlText w:val="%1.%2.%3.%4.%5"/>
      <w:lvlJc w:val="left"/>
      <w:pPr>
        <w:tabs>
          <w:tab w:val="num" w:pos="4251"/>
        </w:tabs>
        <w:ind w:left="4251" w:hanging="850"/>
      </w:pPr>
      <w:rPr>
        <w:rFonts w:hint="eastAsia"/>
      </w:rPr>
    </w:lvl>
    <w:lvl w:ilvl="5">
      <w:start w:val="1"/>
      <w:numFmt w:val="decimal"/>
      <w:lvlText w:val="%1.%2.%3.%4.%5.%6"/>
      <w:lvlJc w:val="left"/>
      <w:pPr>
        <w:tabs>
          <w:tab w:val="num" w:pos="4960"/>
        </w:tabs>
        <w:ind w:left="4960" w:hanging="1134"/>
      </w:pPr>
      <w:rPr>
        <w:rFonts w:hint="eastAsia"/>
      </w:rPr>
    </w:lvl>
    <w:lvl w:ilvl="6">
      <w:start w:val="1"/>
      <w:numFmt w:val="decimal"/>
      <w:lvlText w:val="%1.%2.%3.%4.%5.%6.%7"/>
      <w:lvlJc w:val="left"/>
      <w:pPr>
        <w:tabs>
          <w:tab w:val="num" w:pos="5527"/>
        </w:tabs>
        <w:ind w:left="5527" w:hanging="1276"/>
      </w:pPr>
      <w:rPr>
        <w:rFonts w:hint="eastAsia"/>
      </w:rPr>
    </w:lvl>
    <w:lvl w:ilvl="7">
      <w:start w:val="1"/>
      <w:numFmt w:val="decimal"/>
      <w:lvlText w:val="%1.%2.%3.%4.%5.%6.%7.%8"/>
      <w:lvlJc w:val="left"/>
      <w:pPr>
        <w:tabs>
          <w:tab w:val="num" w:pos="6094"/>
        </w:tabs>
        <w:ind w:left="6094" w:hanging="1418"/>
      </w:pPr>
      <w:rPr>
        <w:rFonts w:hint="eastAsia"/>
      </w:rPr>
    </w:lvl>
    <w:lvl w:ilvl="8">
      <w:start w:val="1"/>
      <w:numFmt w:val="decimal"/>
      <w:lvlText w:val="%1.%2.%3.%4.%5.%6.%7.%8.%9"/>
      <w:lvlJc w:val="left"/>
      <w:pPr>
        <w:tabs>
          <w:tab w:val="num" w:pos="6802"/>
        </w:tabs>
        <w:ind w:left="6802" w:hanging="1700"/>
      </w:pPr>
      <w:rPr>
        <w:rFonts w:hint="eastAsia"/>
      </w:rPr>
    </w:lvl>
  </w:abstractNum>
  <w:abstractNum w:abstractNumId="42">
    <w:nsid w:val="6079503F"/>
    <w:multiLevelType w:val="hybridMultilevel"/>
    <w:tmpl w:val="ABFE9E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1071EA4"/>
    <w:multiLevelType w:val="hybridMultilevel"/>
    <w:tmpl w:val="6C686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62C60323"/>
    <w:multiLevelType w:val="hybridMultilevel"/>
    <w:tmpl w:val="CEB8204E"/>
    <w:lvl w:ilvl="0" w:tplc="B16ABB30">
      <w:start w:val="1"/>
      <w:numFmt w:val="bullet"/>
      <w:pStyle w:val="a"/>
      <w:lvlText w:val=""/>
      <w:lvlJc w:val="left"/>
      <w:pPr>
        <w:ind w:left="2114" w:hanging="420"/>
      </w:pPr>
      <w:rPr>
        <w:rFonts w:ascii="Wingdings" w:hAnsi="Wingdings" w:hint="default"/>
      </w:rPr>
    </w:lvl>
    <w:lvl w:ilvl="1" w:tplc="04090003" w:tentative="1">
      <w:start w:val="1"/>
      <w:numFmt w:val="bullet"/>
      <w:lvlText w:val=""/>
      <w:lvlJc w:val="left"/>
      <w:pPr>
        <w:ind w:left="2534" w:hanging="420"/>
      </w:pPr>
      <w:rPr>
        <w:rFonts w:ascii="Wingdings" w:hAnsi="Wingdings" w:hint="default"/>
      </w:rPr>
    </w:lvl>
    <w:lvl w:ilvl="2" w:tplc="04090005" w:tentative="1">
      <w:start w:val="1"/>
      <w:numFmt w:val="bullet"/>
      <w:lvlText w:val=""/>
      <w:lvlJc w:val="left"/>
      <w:pPr>
        <w:ind w:left="2954" w:hanging="420"/>
      </w:pPr>
      <w:rPr>
        <w:rFonts w:ascii="Wingdings" w:hAnsi="Wingdings" w:hint="default"/>
      </w:rPr>
    </w:lvl>
    <w:lvl w:ilvl="3" w:tplc="04090001" w:tentative="1">
      <w:start w:val="1"/>
      <w:numFmt w:val="bullet"/>
      <w:lvlText w:val=""/>
      <w:lvlJc w:val="left"/>
      <w:pPr>
        <w:ind w:left="3374" w:hanging="420"/>
      </w:pPr>
      <w:rPr>
        <w:rFonts w:ascii="Wingdings" w:hAnsi="Wingdings" w:hint="default"/>
      </w:rPr>
    </w:lvl>
    <w:lvl w:ilvl="4" w:tplc="04090003" w:tentative="1">
      <w:start w:val="1"/>
      <w:numFmt w:val="bullet"/>
      <w:lvlText w:val=""/>
      <w:lvlJc w:val="left"/>
      <w:pPr>
        <w:ind w:left="3794" w:hanging="420"/>
      </w:pPr>
      <w:rPr>
        <w:rFonts w:ascii="Wingdings" w:hAnsi="Wingdings" w:hint="default"/>
      </w:rPr>
    </w:lvl>
    <w:lvl w:ilvl="5" w:tplc="04090005" w:tentative="1">
      <w:start w:val="1"/>
      <w:numFmt w:val="bullet"/>
      <w:lvlText w:val=""/>
      <w:lvlJc w:val="left"/>
      <w:pPr>
        <w:ind w:left="4214" w:hanging="420"/>
      </w:pPr>
      <w:rPr>
        <w:rFonts w:ascii="Wingdings" w:hAnsi="Wingdings" w:hint="default"/>
      </w:rPr>
    </w:lvl>
    <w:lvl w:ilvl="6" w:tplc="04090001" w:tentative="1">
      <w:start w:val="1"/>
      <w:numFmt w:val="bullet"/>
      <w:lvlText w:val=""/>
      <w:lvlJc w:val="left"/>
      <w:pPr>
        <w:ind w:left="4634" w:hanging="420"/>
      </w:pPr>
      <w:rPr>
        <w:rFonts w:ascii="Wingdings" w:hAnsi="Wingdings" w:hint="default"/>
      </w:rPr>
    </w:lvl>
    <w:lvl w:ilvl="7" w:tplc="04090003" w:tentative="1">
      <w:start w:val="1"/>
      <w:numFmt w:val="bullet"/>
      <w:lvlText w:val=""/>
      <w:lvlJc w:val="left"/>
      <w:pPr>
        <w:ind w:left="5054" w:hanging="420"/>
      </w:pPr>
      <w:rPr>
        <w:rFonts w:ascii="Wingdings" w:hAnsi="Wingdings" w:hint="default"/>
      </w:rPr>
    </w:lvl>
    <w:lvl w:ilvl="8" w:tplc="04090005" w:tentative="1">
      <w:start w:val="1"/>
      <w:numFmt w:val="bullet"/>
      <w:lvlText w:val=""/>
      <w:lvlJc w:val="left"/>
      <w:pPr>
        <w:ind w:left="5474" w:hanging="420"/>
      </w:pPr>
      <w:rPr>
        <w:rFonts w:ascii="Wingdings" w:hAnsi="Wingdings" w:hint="default"/>
      </w:rPr>
    </w:lvl>
  </w:abstractNum>
  <w:abstractNum w:abstractNumId="45">
    <w:nsid w:val="66A21EE2"/>
    <w:multiLevelType w:val="hybridMultilevel"/>
    <w:tmpl w:val="145664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6">
    <w:nsid w:val="683D30C4"/>
    <w:multiLevelType w:val="hybridMultilevel"/>
    <w:tmpl w:val="FA4CCB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DCD1C7B"/>
    <w:multiLevelType w:val="hybridMultilevel"/>
    <w:tmpl w:val="201C4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E9F120C"/>
    <w:multiLevelType w:val="hybridMultilevel"/>
    <w:tmpl w:val="FEB27C0A"/>
    <w:lvl w:ilvl="0" w:tplc="20888AA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6EBD18F2"/>
    <w:multiLevelType w:val="hybridMultilevel"/>
    <w:tmpl w:val="5A48D8B4"/>
    <w:lvl w:ilvl="0" w:tplc="20888AA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3543750"/>
    <w:multiLevelType w:val="hybridMultilevel"/>
    <w:tmpl w:val="D93A4554"/>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7415621"/>
    <w:multiLevelType w:val="hybridMultilevel"/>
    <w:tmpl w:val="14D0EE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77B93B2E"/>
    <w:multiLevelType w:val="hybridMultilevel"/>
    <w:tmpl w:val="39D2BF1A"/>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3">
    <w:nsid w:val="790335BF"/>
    <w:multiLevelType w:val="hybridMultilevel"/>
    <w:tmpl w:val="DED669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A696385"/>
    <w:multiLevelType w:val="hybridMultilevel"/>
    <w:tmpl w:val="6ECA9BC6"/>
    <w:lvl w:ilvl="0" w:tplc="04090001">
      <w:start w:val="1"/>
      <w:numFmt w:val="bullet"/>
      <w:lvlText w:val=""/>
      <w:lvlJc w:val="left"/>
      <w:pPr>
        <w:ind w:left="844" w:hanging="420"/>
      </w:pPr>
      <w:rPr>
        <w:rFonts w:ascii="Wingdings" w:hAnsi="Wingding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5">
    <w:nsid w:val="7CEB1768"/>
    <w:multiLevelType w:val="hybridMultilevel"/>
    <w:tmpl w:val="96EA1AB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6">
    <w:nsid w:val="7E2E0E81"/>
    <w:multiLevelType w:val="hybridMultilevel"/>
    <w:tmpl w:val="7E5AA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44"/>
  </w:num>
  <w:num w:numId="3">
    <w:abstractNumId w:val="41"/>
  </w:num>
  <w:num w:numId="4">
    <w:abstractNumId w:val="3"/>
  </w:num>
  <w:num w:numId="5">
    <w:abstractNumId w:val="25"/>
  </w:num>
  <w:num w:numId="6">
    <w:abstractNumId w:val="37"/>
  </w:num>
  <w:num w:numId="7">
    <w:abstractNumId w:val="1"/>
  </w:num>
  <w:num w:numId="8">
    <w:abstractNumId w:val="13"/>
  </w:num>
  <w:num w:numId="9">
    <w:abstractNumId w:val="46"/>
  </w:num>
  <w:num w:numId="10">
    <w:abstractNumId w:val="26"/>
  </w:num>
  <w:num w:numId="11">
    <w:abstractNumId w:val="28"/>
  </w:num>
  <w:num w:numId="12">
    <w:abstractNumId w:val="6"/>
  </w:num>
  <w:num w:numId="13">
    <w:abstractNumId w:val="55"/>
  </w:num>
  <w:num w:numId="14">
    <w:abstractNumId w:val="19"/>
  </w:num>
  <w:num w:numId="15">
    <w:abstractNumId w:val="54"/>
  </w:num>
  <w:num w:numId="16">
    <w:abstractNumId w:val="42"/>
  </w:num>
  <w:num w:numId="17">
    <w:abstractNumId w:val="14"/>
  </w:num>
  <w:num w:numId="18">
    <w:abstractNumId w:val="23"/>
  </w:num>
  <w:num w:numId="19">
    <w:abstractNumId w:val="15"/>
  </w:num>
  <w:num w:numId="20">
    <w:abstractNumId w:val="45"/>
  </w:num>
  <w:num w:numId="21">
    <w:abstractNumId w:val="29"/>
  </w:num>
  <w:num w:numId="22">
    <w:abstractNumId w:val="39"/>
  </w:num>
  <w:num w:numId="23">
    <w:abstractNumId w:val="53"/>
  </w:num>
  <w:num w:numId="24">
    <w:abstractNumId w:val="8"/>
  </w:num>
  <w:num w:numId="25">
    <w:abstractNumId w:val="36"/>
  </w:num>
  <w:num w:numId="26">
    <w:abstractNumId w:val="43"/>
  </w:num>
  <w:num w:numId="27">
    <w:abstractNumId w:val="24"/>
  </w:num>
  <w:num w:numId="28">
    <w:abstractNumId w:val="10"/>
  </w:num>
  <w:num w:numId="29">
    <w:abstractNumId w:val="18"/>
  </w:num>
  <w:num w:numId="30">
    <w:abstractNumId w:val="35"/>
  </w:num>
  <w:num w:numId="31">
    <w:abstractNumId w:val="34"/>
  </w:num>
  <w:num w:numId="32">
    <w:abstractNumId w:val="11"/>
  </w:num>
  <w:num w:numId="33">
    <w:abstractNumId w:val="31"/>
  </w:num>
  <w:num w:numId="34">
    <w:abstractNumId w:val="52"/>
  </w:num>
  <w:num w:numId="35">
    <w:abstractNumId w:val="47"/>
  </w:num>
  <w:num w:numId="36">
    <w:abstractNumId w:val="20"/>
  </w:num>
  <w:num w:numId="37">
    <w:abstractNumId w:val="40"/>
  </w:num>
  <w:num w:numId="38">
    <w:abstractNumId w:val="21"/>
  </w:num>
  <w:num w:numId="39">
    <w:abstractNumId w:val="9"/>
  </w:num>
  <w:num w:numId="40">
    <w:abstractNumId w:val="7"/>
  </w:num>
  <w:num w:numId="41">
    <w:abstractNumId w:val="30"/>
  </w:num>
  <w:num w:numId="42">
    <w:abstractNumId w:val="12"/>
  </w:num>
  <w:num w:numId="43">
    <w:abstractNumId w:val="5"/>
  </w:num>
  <w:num w:numId="44">
    <w:abstractNumId w:val="50"/>
  </w:num>
  <w:num w:numId="45">
    <w:abstractNumId w:val="27"/>
  </w:num>
  <w:num w:numId="46">
    <w:abstractNumId w:val="56"/>
  </w:num>
  <w:num w:numId="47">
    <w:abstractNumId w:val="38"/>
  </w:num>
  <w:num w:numId="48">
    <w:abstractNumId w:val="32"/>
  </w:num>
  <w:num w:numId="49">
    <w:abstractNumId w:val="48"/>
  </w:num>
  <w:num w:numId="50">
    <w:abstractNumId w:val="49"/>
  </w:num>
  <w:num w:numId="51">
    <w:abstractNumId w:val="2"/>
  </w:num>
  <w:num w:numId="52">
    <w:abstractNumId w:val="17"/>
  </w:num>
  <w:num w:numId="53">
    <w:abstractNumId w:val="33"/>
  </w:num>
  <w:num w:numId="54">
    <w:abstractNumId w:val="16"/>
  </w:num>
  <w:num w:numId="55">
    <w:abstractNumId w:val="4"/>
  </w:num>
  <w:num w:numId="56">
    <w:abstractNumId w:val="0"/>
  </w:num>
  <w:num w:numId="57">
    <w:abstractNumId w:val="0"/>
  </w:num>
  <w:num w:numId="58">
    <w:abstractNumId w:val="0"/>
  </w:num>
  <w:num w:numId="59">
    <w:abstractNumId w:val="51"/>
  </w:num>
  <w:num w:numId="60">
    <w:abstractNumId w:val="22"/>
  </w:num>
  <w:num w:numId="61">
    <w:abstractNumId w:val="22"/>
  </w:num>
  <w:num w:numId="62">
    <w:abstractNumId w:val="22"/>
  </w:num>
  <w:num w:numId="63">
    <w:abstractNumId w:val="22"/>
  </w:num>
  <w:num w:numId="64">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hideSpellingErrors/>
  <w:proofState w:spelling="clean" w:grammar="clean"/>
  <w:attachedTemplate r:id="rId1"/>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9208B9"/>
    <w:rsid w:val="000003EF"/>
    <w:rsid w:val="0000049B"/>
    <w:rsid w:val="00000515"/>
    <w:rsid w:val="00000726"/>
    <w:rsid w:val="0000086F"/>
    <w:rsid w:val="000009E1"/>
    <w:rsid w:val="00000ADF"/>
    <w:rsid w:val="00000CB5"/>
    <w:rsid w:val="00000F87"/>
    <w:rsid w:val="00000F8C"/>
    <w:rsid w:val="000011C8"/>
    <w:rsid w:val="0000128D"/>
    <w:rsid w:val="00001702"/>
    <w:rsid w:val="00001B01"/>
    <w:rsid w:val="00001D0E"/>
    <w:rsid w:val="00001F21"/>
    <w:rsid w:val="00002909"/>
    <w:rsid w:val="00003047"/>
    <w:rsid w:val="00003122"/>
    <w:rsid w:val="0000322A"/>
    <w:rsid w:val="00003259"/>
    <w:rsid w:val="00003950"/>
    <w:rsid w:val="00003D60"/>
    <w:rsid w:val="000046CC"/>
    <w:rsid w:val="0000495C"/>
    <w:rsid w:val="0000499C"/>
    <w:rsid w:val="00004A7E"/>
    <w:rsid w:val="00004BB7"/>
    <w:rsid w:val="00004C8D"/>
    <w:rsid w:val="00005110"/>
    <w:rsid w:val="00005122"/>
    <w:rsid w:val="00005328"/>
    <w:rsid w:val="000053C0"/>
    <w:rsid w:val="00005A8A"/>
    <w:rsid w:val="00005AA8"/>
    <w:rsid w:val="00005E18"/>
    <w:rsid w:val="00006293"/>
    <w:rsid w:val="000063BE"/>
    <w:rsid w:val="000065CE"/>
    <w:rsid w:val="00006C3F"/>
    <w:rsid w:val="0000752A"/>
    <w:rsid w:val="00007972"/>
    <w:rsid w:val="00007A1C"/>
    <w:rsid w:val="00007CCA"/>
    <w:rsid w:val="00007EB3"/>
    <w:rsid w:val="00007FA7"/>
    <w:rsid w:val="0001066B"/>
    <w:rsid w:val="0001098D"/>
    <w:rsid w:val="00010AF8"/>
    <w:rsid w:val="00010BB1"/>
    <w:rsid w:val="00010E0A"/>
    <w:rsid w:val="00010E3A"/>
    <w:rsid w:val="00010E85"/>
    <w:rsid w:val="000110CE"/>
    <w:rsid w:val="0001179B"/>
    <w:rsid w:val="00011972"/>
    <w:rsid w:val="00011A96"/>
    <w:rsid w:val="00012395"/>
    <w:rsid w:val="00012735"/>
    <w:rsid w:val="00012AA7"/>
    <w:rsid w:val="000135A0"/>
    <w:rsid w:val="00013963"/>
    <w:rsid w:val="00013DC0"/>
    <w:rsid w:val="00014434"/>
    <w:rsid w:val="00014797"/>
    <w:rsid w:val="000149B1"/>
    <w:rsid w:val="00014FDE"/>
    <w:rsid w:val="00015285"/>
    <w:rsid w:val="0001537C"/>
    <w:rsid w:val="000158A5"/>
    <w:rsid w:val="00015A31"/>
    <w:rsid w:val="00015B1A"/>
    <w:rsid w:val="00015CCD"/>
    <w:rsid w:val="0001607C"/>
    <w:rsid w:val="00016737"/>
    <w:rsid w:val="00016847"/>
    <w:rsid w:val="00016926"/>
    <w:rsid w:val="00017439"/>
    <w:rsid w:val="0001797A"/>
    <w:rsid w:val="00017E91"/>
    <w:rsid w:val="00020094"/>
    <w:rsid w:val="000206CF"/>
    <w:rsid w:val="00020AFE"/>
    <w:rsid w:val="00020B20"/>
    <w:rsid w:val="00020C31"/>
    <w:rsid w:val="00020EEF"/>
    <w:rsid w:val="00021714"/>
    <w:rsid w:val="000217C0"/>
    <w:rsid w:val="00021FD4"/>
    <w:rsid w:val="0002251F"/>
    <w:rsid w:val="000225CC"/>
    <w:rsid w:val="000228D6"/>
    <w:rsid w:val="00022D4A"/>
    <w:rsid w:val="000232B5"/>
    <w:rsid w:val="000232E6"/>
    <w:rsid w:val="0002362D"/>
    <w:rsid w:val="00023B48"/>
    <w:rsid w:val="00023B60"/>
    <w:rsid w:val="00023C95"/>
    <w:rsid w:val="0002420E"/>
    <w:rsid w:val="0002441A"/>
    <w:rsid w:val="000247AE"/>
    <w:rsid w:val="0002510C"/>
    <w:rsid w:val="00025360"/>
    <w:rsid w:val="000253DB"/>
    <w:rsid w:val="00025844"/>
    <w:rsid w:val="000258B9"/>
    <w:rsid w:val="00025D2C"/>
    <w:rsid w:val="00025DCF"/>
    <w:rsid w:val="00025E1D"/>
    <w:rsid w:val="00025F28"/>
    <w:rsid w:val="00026243"/>
    <w:rsid w:val="0002624B"/>
    <w:rsid w:val="00026A5C"/>
    <w:rsid w:val="00026BAC"/>
    <w:rsid w:val="00026E07"/>
    <w:rsid w:val="00026E56"/>
    <w:rsid w:val="00027374"/>
    <w:rsid w:val="00027397"/>
    <w:rsid w:val="00027993"/>
    <w:rsid w:val="00027D22"/>
    <w:rsid w:val="00027F64"/>
    <w:rsid w:val="00030AF9"/>
    <w:rsid w:val="0003101F"/>
    <w:rsid w:val="00031161"/>
    <w:rsid w:val="0003158B"/>
    <w:rsid w:val="000318D1"/>
    <w:rsid w:val="000329D9"/>
    <w:rsid w:val="00032D3A"/>
    <w:rsid w:val="00032D42"/>
    <w:rsid w:val="000332A4"/>
    <w:rsid w:val="000332A7"/>
    <w:rsid w:val="0003368B"/>
    <w:rsid w:val="000337D8"/>
    <w:rsid w:val="00033886"/>
    <w:rsid w:val="0003398A"/>
    <w:rsid w:val="00033A73"/>
    <w:rsid w:val="00033BCF"/>
    <w:rsid w:val="00033D13"/>
    <w:rsid w:val="00033E55"/>
    <w:rsid w:val="000342D0"/>
    <w:rsid w:val="00034560"/>
    <w:rsid w:val="00034F6D"/>
    <w:rsid w:val="0003523B"/>
    <w:rsid w:val="000352A3"/>
    <w:rsid w:val="00035562"/>
    <w:rsid w:val="000357C7"/>
    <w:rsid w:val="000358BB"/>
    <w:rsid w:val="00035D47"/>
    <w:rsid w:val="00036281"/>
    <w:rsid w:val="000365F6"/>
    <w:rsid w:val="00036E4E"/>
    <w:rsid w:val="00036E6F"/>
    <w:rsid w:val="00036FF7"/>
    <w:rsid w:val="0003742D"/>
    <w:rsid w:val="0003779F"/>
    <w:rsid w:val="00037C13"/>
    <w:rsid w:val="00037E07"/>
    <w:rsid w:val="000404B9"/>
    <w:rsid w:val="0004059E"/>
    <w:rsid w:val="0004070E"/>
    <w:rsid w:val="00040A4D"/>
    <w:rsid w:val="00040A6D"/>
    <w:rsid w:val="0004137F"/>
    <w:rsid w:val="000418DF"/>
    <w:rsid w:val="00042486"/>
    <w:rsid w:val="00042860"/>
    <w:rsid w:val="000428AC"/>
    <w:rsid w:val="000429F9"/>
    <w:rsid w:val="00042DA7"/>
    <w:rsid w:val="000431F9"/>
    <w:rsid w:val="0004393C"/>
    <w:rsid w:val="00044821"/>
    <w:rsid w:val="000449B3"/>
    <w:rsid w:val="00044A94"/>
    <w:rsid w:val="00044CAC"/>
    <w:rsid w:val="00044FD3"/>
    <w:rsid w:val="0004511C"/>
    <w:rsid w:val="00045673"/>
    <w:rsid w:val="00045839"/>
    <w:rsid w:val="00045FCC"/>
    <w:rsid w:val="00046942"/>
    <w:rsid w:val="0004694D"/>
    <w:rsid w:val="00046D87"/>
    <w:rsid w:val="0004703B"/>
    <w:rsid w:val="000470FC"/>
    <w:rsid w:val="0004725D"/>
    <w:rsid w:val="00047B64"/>
    <w:rsid w:val="00047B70"/>
    <w:rsid w:val="00047D4A"/>
    <w:rsid w:val="00047E84"/>
    <w:rsid w:val="0005018D"/>
    <w:rsid w:val="0005093E"/>
    <w:rsid w:val="00050CBE"/>
    <w:rsid w:val="00050DBC"/>
    <w:rsid w:val="00050E59"/>
    <w:rsid w:val="00050F39"/>
    <w:rsid w:val="000510A4"/>
    <w:rsid w:val="000515BD"/>
    <w:rsid w:val="00051633"/>
    <w:rsid w:val="00052557"/>
    <w:rsid w:val="00052B0C"/>
    <w:rsid w:val="00052CF1"/>
    <w:rsid w:val="00052D8B"/>
    <w:rsid w:val="00052F72"/>
    <w:rsid w:val="00053A71"/>
    <w:rsid w:val="00053B93"/>
    <w:rsid w:val="00053D52"/>
    <w:rsid w:val="00054589"/>
    <w:rsid w:val="00054EA7"/>
    <w:rsid w:val="0005579F"/>
    <w:rsid w:val="000557C1"/>
    <w:rsid w:val="00055C8F"/>
    <w:rsid w:val="00055CD2"/>
    <w:rsid w:val="00055CE2"/>
    <w:rsid w:val="000567E5"/>
    <w:rsid w:val="00056D75"/>
    <w:rsid w:val="000570A9"/>
    <w:rsid w:val="00057A17"/>
    <w:rsid w:val="00057E44"/>
    <w:rsid w:val="00057F98"/>
    <w:rsid w:val="00060DDE"/>
    <w:rsid w:val="00060E0D"/>
    <w:rsid w:val="00060EE7"/>
    <w:rsid w:val="00060F21"/>
    <w:rsid w:val="00061286"/>
    <w:rsid w:val="00061468"/>
    <w:rsid w:val="0006185C"/>
    <w:rsid w:val="00061894"/>
    <w:rsid w:val="00061B18"/>
    <w:rsid w:val="00061B49"/>
    <w:rsid w:val="00061EB2"/>
    <w:rsid w:val="00062DC0"/>
    <w:rsid w:val="00062F0D"/>
    <w:rsid w:val="00063075"/>
    <w:rsid w:val="000632DF"/>
    <w:rsid w:val="000637E8"/>
    <w:rsid w:val="00064BF9"/>
    <w:rsid w:val="00065231"/>
    <w:rsid w:val="00065367"/>
    <w:rsid w:val="000653AB"/>
    <w:rsid w:val="00065875"/>
    <w:rsid w:val="00065BB3"/>
    <w:rsid w:val="00065D11"/>
    <w:rsid w:val="00065EED"/>
    <w:rsid w:val="00065FAE"/>
    <w:rsid w:val="00066323"/>
    <w:rsid w:val="0006661F"/>
    <w:rsid w:val="00066B13"/>
    <w:rsid w:val="00066F85"/>
    <w:rsid w:val="0006716A"/>
    <w:rsid w:val="000671F3"/>
    <w:rsid w:val="000673CB"/>
    <w:rsid w:val="000703D0"/>
    <w:rsid w:val="00070483"/>
    <w:rsid w:val="0007048B"/>
    <w:rsid w:val="0007057C"/>
    <w:rsid w:val="000706A6"/>
    <w:rsid w:val="00070B94"/>
    <w:rsid w:val="00070D94"/>
    <w:rsid w:val="00070DE0"/>
    <w:rsid w:val="00071300"/>
    <w:rsid w:val="0007134C"/>
    <w:rsid w:val="00071BC4"/>
    <w:rsid w:val="00071E84"/>
    <w:rsid w:val="00072076"/>
    <w:rsid w:val="00072CBA"/>
    <w:rsid w:val="00072DF6"/>
    <w:rsid w:val="00072FF9"/>
    <w:rsid w:val="00073145"/>
    <w:rsid w:val="000737C6"/>
    <w:rsid w:val="00073874"/>
    <w:rsid w:val="00073FE6"/>
    <w:rsid w:val="00074966"/>
    <w:rsid w:val="00074C04"/>
    <w:rsid w:val="00074E49"/>
    <w:rsid w:val="00074F02"/>
    <w:rsid w:val="0007506D"/>
    <w:rsid w:val="000756D8"/>
    <w:rsid w:val="00075929"/>
    <w:rsid w:val="00075D41"/>
    <w:rsid w:val="00075E36"/>
    <w:rsid w:val="000768F4"/>
    <w:rsid w:val="00076A34"/>
    <w:rsid w:val="00076BA5"/>
    <w:rsid w:val="00076E3E"/>
    <w:rsid w:val="0007759C"/>
    <w:rsid w:val="00077639"/>
    <w:rsid w:val="00077789"/>
    <w:rsid w:val="00077FE1"/>
    <w:rsid w:val="0008005A"/>
    <w:rsid w:val="00080160"/>
    <w:rsid w:val="000802A6"/>
    <w:rsid w:val="00080704"/>
    <w:rsid w:val="0008084D"/>
    <w:rsid w:val="00081203"/>
    <w:rsid w:val="000815CD"/>
    <w:rsid w:val="000817D8"/>
    <w:rsid w:val="00081B06"/>
    <w:rsid w:val="00081F42"/>
    <w:rsid w:val="000825B9"/>
    <w:rsid w:val="00082818"/>
    <w:rsid w:val="00082CAD"/>
    <w:rsid w:val="00082CF1"/>
    <w:rsid w:val="00082D94"/>
    <w:rsid w:val="00083364"/>
    <w:rsid w:val="0008388A"/>
    <w:rsid w:val="00083958"/>
    <w:rsid w:val="00083AAB"/>
    <w:rsid w:val="00083F45"/>
    <w:rsid w:val="0008417F"/>
    <w:rsid w:val="000843F7"/>
    <w:rsid w:val="000844CD"/>
    <w:rsid w:val="000846BA"/>
    <w:rsid w:val="00084845"/>
    <w:rsid w:val="0008493E"/>
    <w:rsid w:val="00084E45"/>
    <w:rsid w:val="0008529D"/>
    <w:rsid w:val="00085342"/>
    <w:rsid w:val="00085587"/>
    <w:rsid w:val="000855DD"/>
    <w:rsid w:val="000858C4"/>
    <w:rsid w:val="0008592A"/>
    <w:rsid w:val="00086853"/>
    <w:rsid w:val="00086A4E"/>
    <w:rsid w:val="00086DA1"/>
    <w:rsid w:val="0008744E"/>
    <w:rsid w:val="00087695"/>
    <w:rsid w:val="00087807"/>
    <w:rsid w:val="00087E9A"/>
    <w:rsid w:val="0009013E"/>
    <w:rsid w:val="000904F1"/>
    <w:rsid w:val="000907FE"/>
    <w:rsid w:val="0009083E"/>
    <w:rsid w:val="0009097D"/>
    <w:rsid w:val="00090B20"/>
    <w:rsid w:val="00090B8F"/>
    <w:rsid w:val="00090D61"/>
    <w:rsid w:val="000913A5"/>
    <w:rsid w:val="000914C3"/>
    <w:rsid w:val="000918DF"/>
    <w:rsid w:val="00091E18"/>
    <w:rsid w:val="00091EB1"/>
    <w:rsid w:val="000920EF"/>
    <w:rsid w:val="000926F9"/>
    <w:rsid w:val="00092A71"/>
    <w:rsid w:val="00092CAF"/>
    <w:rsid w:val="000933F4"/>
    <w:rsid w:val="00093609"/>
    <w:rsid w:val="000937E5"/>
    <w:rsid w:val="00093AB7"/>
    <w:rsid w:val="00094315"/>
    <w:rsid w:val="0009484B"/>
    <w:rsid w:val="000949CA"/>
    <w:rsid w:val="00094F67"/>
    <w:rsid w:val="00095BEE"/>
    <w:rsid w:val="00095C6E"/>
    <w:rsid w:val="00095D30"/>
    <w:rsid w:val="00095D69"/>
    <w:rsid w:val="000962CE"/>
    <w:rsid w:val="000967D7"/>
    <w:rsid w:val="000968E0"/>
    <w:rsid w:val="00096A29"/>
    <w:rsid w:val="00096BF1"/>
    <w:rsid w:val="00097508"/>
    <w:rsid w:val="000975B1"/>
    <w:rsid w:val="0009780A"/>
    <w:rsid w:val="00097C98"/>
    <w:rsid w:val="000A05F5"/>
    <w:rsid w:val="000A0B6A"/>
    <w:rsid w:val="000A0CD2"/>
    <w:rsid w:val="000A0F8E"/>
    <w:rsid w:val="000A168B"/>
    <w:rsid w:val="000A194B"/>
    <w:rsid w:val="000A1AD5"/>
    <w:rsid w:val="000A1B95"/>
    <w:rsid w:val="000A1EE9"/>
    <w:rsid w:val="000A1FE4"/>
    <w:rsid w:val="000A2837"/>
    <w:rsid w:val="000A2B4A"/>
    <w:rsid w:val="000A2E48"/>
    <w:rsid w:val="000A2EA8"/>
    <w:rsid w:val="000A30D1"/>
    <w:rsid w:val="000A3304"/>
    <w:rsid w:val="000A3695"/>
    <w:rsid w:val="000A3D1F"/>
    <w:rsid w:val="000A4809"/>
    <w:rsid w:val="000A4C4A"/>
    <w:rsid w:val="000A4DF9"/>
    <w:rsid w:val="000A50CC"/>
    <w:rsid w:val="000A542C"/>
    <w:rsid w:val="000A5F9F"/>
    <w:rsid w:val="000A603B"/>
    <w:rsid w:val="000A633F"/>
    <w:rsid w:val="000A654D"/>
    <w:rsid w:val="000A6796"/>
    <w:rsid w:val="000A6CAB"/>
    <w:rsid w:val="000A6F24"/>
    <w:rsid w:val="000A6FA9"/>
    <w:rsid w:val="000A7105"/>
    <w:rsid w:val="000A714D"/>
    <w:rsid w:val="000A7168"/>
    <w:rsid w:val="000A7EA4"/>
    <w:rsid w:val="000B0008"/>
    <w:rsid w:val="000B024A"/>
    <w:rsid w:val="000B046D"/>
    <w:rsid w:val="000B1230"/>
    <w:rsid w:val="000B12E3"/>
    <w:rsid w:val="000B1507"/>
    <w:rsid w:val="000B1BD5"/>
    <w:rsid w:val="000B1C83"/>
    <w:rsid w:val="000B1F52"/>
    <w:rsid w:val="000B210F"/>
    <w:rsid w:val="000B2454"/>
    <w:rsid w:val="000B2545"/>
    <w:rsid w:val="000B2719"/>
    <w:rsid w:val="000B289B"/>
    <w:rsid w:val="000B31CA"/>
    <w:rsid w:val="000B35ED"/>
    <w:rsid w:val="000B37D5"/>
    <w:rsid w:val="000B3E79"/>
    <w:rsid w:val="000B3FAB"/>
    <w:rsid w:val="000B421F"/>
    <w:rsid w:val="000B42F8"/>
    <w:rsid w:val="000B464A"/>
    <w:rsid w:val="000B4987"/>
    <w:rsid w:val="000B4F19"/>
    <w:rsid w:val="000B50BF"/>
    <w:rsid w:val="000B5331"/>
    <w:rsid w:val="000B58DF"/>
    <w:rsid w:val="000B5A25"/>
    <w:rsid w:val="000B5F84"/>
    <w:rsid w:val="000B5F92"/>
    <w:rsid w:val="000B69AE"/>
    <w:rsid w:val="000B6A86"/>
    <w:rsid w:val="000B6BE7"/>
    <w:rsid w:val="000B7141"/>
    <w:rsid w:val="000B74CE"/>
    <w:rsid w:val="000B78FE"/>
    <w:rsid w:val="000B7A5E"/>
    <w:rsid w:val="000B7DC3"/>
    <w:rsid w:val="000C00FA"/>
    <w:rsid w:val="000C0989"/>
    <w:rsid w:val="000C0A1E"/>
    <w:rsid w:val="000C0A4B"/>
    <w:rsid w:val="000C0CB3"/>
    <w:rsid w:val="000C139A"/>
    <w:rsid w:val="000C13F1"/>
    <w:rsid w:val="000C1999"/>
    <w:rsid w:val="000C23FC"/>
    <w:rsid w:val="000C264C"/>
    <w:rsid w:val="000C265A"/>
    <w:rsid w:val="000C28B8"/>
    <w:rsid w:val="000C2E84"/>
    <w:rsid w:val="000C3159"/>
    <w:rsid w:val="000C3214"/>
    <w:rsid w:val="000C349E"/>
    <w:rsid w:val="000C3551"/>
    <w:rsid w:val="000C3DD9"/>
    <w:rsid w:val="000C3EE9"/>
    <w:rsid w:val="000C41EA"/>
    <w:rsid w:val="000C48E6"/>
    <w:rsid w:val="000C4BF0"/>
    <w:rsid w:val="000C5161"/>
    <w:rsid w:val="000C5AEF"/>
    <w:rsid w:val="000C5C0C"/>
    <w:rsid w:val="000C5D26"/>
    <w:rsid w:val="000C5DAA"/>
    <w:rsid w:val="000C5E9F"/>
    <w:rsid w:val="000C5EAD"/>
    <w:rsid w:val="000C6364"/>
    <w:rsid w:val="000C64B8"/>
    <w:rsid w:val="000C65E1"/>
    <w:rsid w:val="000C6691"/>
    <w:rsid w:val="000C68E4"/>
    <w:rsid w:val="000C6C4B"/>
    <w:rsid w:val="000C7455"/>
    <w:rsid w:val="000C74B0"/>
    <w:rsid w:val="000C74CD"/>
    <w:rsid w:val="000C7548"/>
    <w:rsid w:val="000C7637"/>
    <w:rsid w:val="000C7638"/>
    <w:rsid w:val="000C78AA"/>
    <w:rsid w:val="000C7939"/>
    <w:rsid w:val="000C7949"/>
    <w:rsid w:val="000C7C39"/>
    <w:rsid w:val="000C7CBE"/>
    <w:rsid w:val="000C7D1B"/>
    <w:rsid w:val="000D00FF"/>
    <w:rsid w:val="000D016D"/>
    <w:rsid w:val="000D0945"/>
    <w:rsid w:val="000D09E1"/>
    <w:rsid w:val="000D19AE"/>
    <w:rsid w:val="000D1BFF"/>
    <w:rsid w:val="000D1D24"/>
    <w:rsid w:val="000D1E25"/>
    <w:rsid w:val="000D21D4"/>
    <w:rsid w:val="000D268C"/>
    <w:rsid w:val="000D2A9A"/>
    <w:rsid w:val="000D2B6C"/>
    <w:rsid w:val="000D2BC5"/>
    <w:rsid w:val="000D3092"/>
    <w:rsid w:val="000D3268"/>
    <w:rsid w:val="000D341C"/>
    <w:rsid w:val="000D3E35"/>
    <w:rsid w:val="000D405B"/>
    <w:rsid w:val="000D410F"/>
    <w:rsid w:val="000D45AF"/>
    <w:rsid w:val="000D466B"/>
    <w:rsid w:val="000D4A3C"/>
    <w:rsid w:val="000D4D43"/>
    <w:rsid w:val="000D5093"/>
    <w:rsid w:val="000D538D"/>
    <w:rsid w:val="000D5741"/>
    <w:rsid w:val="000D58D0"/>
    <w:rsid w:val="000D5981"/>
    <w:rsid w:val="000D5B41"/>
    <w:rsid w:val="000D5C3E"/>
    <w:rsid w:val="000D5D83"/>
    <w:rsid w:val="000D5E26"/>
    <w:rsid w:val="000D6A84"/>
    <w:rsid w:val="000D6CE5"/>
    <w:rsid w:val="000D6E7E"/>
    <w:rsid w:val="000D72FF"/>
    <w:rsid w:val="000D7469"/>
    <w:rsid w:val="000D74A7"/>
    <w:rsid w:val="000D78FC"/>
    <w:rsid w:val="000D7B34"/>
    <w:rsid w:val="000D7F37"/>
    <w:rsid w:val="000E036F"/>
    <w:rsid w:val="000E0DCE"/>
    <w:rsid w:val="000E1097"/>
    <w:rsid w:val="000E1124"/>
    <w:rsid w:val="000E16EA"/>
    <w:rsid w:val="000E19B7"/>
    <w:rsid w:val="000E1D04"/>
    <w:rsid w:val="000E1DE9"/>
    <w:rsid w:val="000E2087"/>
    <w:rsid w:val="000E229E"/>
    <w:rsid w:val="000E23AD"/>
    <w:rsid w:val="000E23FE"/>
    <w:rsid w:val="000E2412"/>
    <w:rsid w:val="000E281E"/>
    <w:rsid w:val="000E2A66"/>
    <w:rsid w:val="000E2BAE"/>
    <w:rsid w:val="000E2C34"/>
    <w:rsid w:val="000E33B9"/>
    <w:rsid w:val="000E34EE"/>
    <w:rsid w:val="000E3518"/>
    <w:rsid w:val="000E3540"/>
    <w:rsid w:val="000E3B15"/>
    <w:rsid w:val="000E3EDE"/>
    <w:rsid w:val="000E3F20"/>
    <w:rsid w:val="000E4133"/>
    <w:rsid w:val="000E54E0"/>
    <w:rsid w:val="000E5878"/>
    <w:rsid w:val="000E7044"/>
    <w:rsid w:val="000E70C8"/>
    <w:rsid w:val="000E7782"/>
    <w:rsid w:val="000E7784"/>
    <w:rsid w:val="000E7962"/>
    <w:rsid w:val="000E7BBA"/>
    <w:rsid w:val="000F04AF"/>
    <w:rsid w:val="000F05B9"/>
    <w:rsid w:val="000F0EF9"/>
    <w:rsid w:val="000F1095"/>
    <w:rsid w:val="000F163E"/>
    <w:rsid w:val="000F16F1"/>
    <w:rsid w:val="000F1715"/>
    <w:rsid w:val="000F178C"/>
    <w:rsid w:val="000F1F79"/>
    <w:rsid w:val="000F2189"/>
    <w:rsid w:val="000F2273"/>
    <w:rsid w:val="000F27EA"/>
    <w:rsid w:val="000F28B4"/>
    <w:rsid w:val="000F28B8"/>
    <w:rsid w:val="000F2DD1"/>
    <w:rsid w:val="000F2FB3"/>
    <w:rsid w:val="000F308F"/>
    <w:rsid w:val="000F341B"/>
    <w:rsid w:val="000F464E"/>
    <w:rsid w:val="000F4A6A"/>
    <w:rsid w:val="000F514E"/>
    <w:rsid w:val="000F5510"/>
    <w:rsid w:val="000F568C"/>
    <w:rsid w:val="000F56F1"/>
    <w:rsid w:val="000F58BC"/>
    <w:rsid w:val="000F5906"/>
    <w:rsid w:val="000F65F3"/>
    <w:rsid w:val="000F67E8"/>
    <w:rsid w:val="000F6989"/>
    <w:rsid w:val="000F6B84"/>
    <w:rsid w:val="000F6E3F"/>
    <w:rsid w:val="000F6E7F"/>
    <w:rsid w:val="000F7146"/>
    <w:rsid w:val="000F7D4E"/>
    <w:rsid w:val="001002CB"/>
    <w:rsid w:val="001002FB"/>
    <w:rsid w:val="001003F1"/>
    <w:rsid w:val="00100673"/>
    <w:rsid w:val="001006E9"/>
    <w:rsid w:val="00100B27"/>
    <w:rsid w:val="00100BBE"/>
    <w:rsid w:val="00100D82"/>
    <w:rsid w:val="00101084"/>
    <w:rsid w:val="001010A2"/>
    <w:rsid w:val="00101127"/>
    <w:rsid w:val="00101A76"/>
    <w:rsid w:val="00101E26"/>
    <w:rsid w:val="00101F83"/>
    <w:rsid w:val="001021F4"/>
    <w:rsid w:val="0010227B"/>
    <w:rsid w:val="00102880"/>
    <w:rsid w:val="001028B3"/>
    <w:rsid w:val="00102E85"/>
    <w:rsid w:val="00103900"/>
    <w:rsid w:val="0010397F"/>
    <w:rsid w:val="00103AE1"/>
    <w:rsid w:val="00103EF5"/>
    <w:rsid w:val="001041BC"/>
    <w:rsid w:val="00104B37"/>
    <w:rsid w:val="00104EF2"/>
    <w:rsid w:val="00105279"/>
    <w:rsid w:val="001052E0"/>
    <w:rsid w:val="00105505"/>
    <w:rsid w:val="001055AB"/>
    <w:rsid w:val="0010585E"/>
    <w:rsid w:val="0010594E"/>
    <w:rsid w:val="00106464"/>
    <w:rsid w:val="00106903"/>
    <w:rsid w:val="00106D52"/>
    <w:rsid w:val="001071AD"/>
    <w:rsid w:val="001072E9"/>
    <w:rsid w:val="0010792B"/>
    <w:rsid w:val="00107E3D"/>
    <w:rsid w:val="001102C9"/>
    <w:rsid w:val="00110388"/>
    <w:rsid w:val="001104C2"/>
    <w:rsid w:val="00110660"/>
    <w:rsid w:val="001107DA"/>
    <w:rsid w:val="00110981"/>
    <w:rsid w:val="00110D14"/>
    <w:rsid w:val="00110FB6"/>
    <w:rsid w:val="001115ED"/>
    <w:rsid w:val="00111A84"/>
    <w:rsid w:val="00111B72"/>
    <w:rsid w:val="00111D95"/>
    <w:rsid w:val="0011251A"/>
    <w:rsid w:val="00112E9A"/>
    <w:rsid w:val="001130F4"/>
    <w:rsid w:val="00113806"/>
    <w:rsid w:val="00113947"/>
    <w:rsid w:val="00113BD6"/>
    <w:rsid w:val="00113FDF"/>
    <w:rsid w:val="001145E4"/>
    <w:rsid w:val="00114976"/>
    <w:rsid w:val="00114B83"/>
    <w:rsid w:val="00114D5A"/>
    <w:rsid w:val="00115667"/>
    <w:rsid w:val="00115E7D"/>
    <w:rsid w:val="0011651B"/>
    <w:rsid w:val="001169CD"/>
    <w:rsid w:val="0011706B"/>
    <w:rsid w:val="0011714C"/>
    <w:rsid w:val="00117192"/>
    <w:rsid w:val="001174D2"/>
    <w:rsid w:val="00120589"/>
    <w:rsid w:val="0012062F"/>
    <w:rsid w:val="00120872"/>
    <w:rsid w:val="00120B3F"/>
    <w:rsid w:val="00120FD4"/>
    <w:rsid w:val="00121037"/>
    <w:rsid w:val="00121166"/>
    <w:rsid w:val="001211CD"/>
    <w:rsid w:val="001217C0"/>
    <w:rsid w:val="00121814"/>
    <w:rsid w:val="00121A32"/>
    <w:rsid w:val="00121EFC"/>
    <w:rsid w:val="00121FA6"/>
    <w:rsid w:val="0012273E"/>
    <w:rsid w:val="001228DB"/>
    <w:rsid w:val="001229E0"/>
    <w:rsid w:val="00123075"/>
    <w:rsid w:val="001232BB"/>
    <w:rsid w:val="0012358D"/>
    <w:rsid w:val="0012369A"/>
    <w:rsid w:val="0012373B"/>
    <w:rsid w:val="0012418F"/>
    <w:rsid w:val="0012466F"/>
    <w:rsid w:val="0012475A"/>
    <w:rsid w:val="00124C5F"/>
    <w:rsid w:val="00124CFF"/>
    <w:rsid w:val="0012515E"/>
    <w:rsid w:val="0012525C"/>
    <w:rsid w:val="001254E2"/>
    <w:rsid w:val="00125544"/>
    <w:rsid w:val="00125585"/>
    <w:rsid w:val="001263C8"/>
    <w:rsid w:val="0012671C"/>
    <w:rsid w:val="0012671D"/>
    <w:rsid w:val="00126B13"/>
    <w:rsid w:val="00126E8B"/>
    <w:rsid w:val="0012715E"/>
    <w:rsid w:val="001271A0"/>
    <w:rsid w:val="00127A40"/>
    <w:rsid w:val="00127E89"/>
    <w:rsid w:val="0013055D"/>
    <w:rsid w:val="00130646"/>
    <w:rsid w:val="001306E5"/>
    <w:rsid w:val="00130827"/>
    <w:rsid w:val="00130874"/>
    <w:rsid w:val="001309FE"/>
    <w:rsid w:val="00130A1E"/>
    <w:rsid w:val="00131349"/>
    <w:rsid w:val="001315A1"/>
    <w:rsid w:val="001315CB"/>
    <w:rsid w:val="001316EF"/>
    <w:rsid w:val="001318A8"/>
    <w:rsid w:val="00131ADF"/>
    <w:rsid w:val="00131B6C"/>
    <w:rsid w:val="00131CA7"/>
    <w:rsid w:val="001320AE"/>
    <w:rsid w:val="001323AF"/>
    <w:rsid w:val="00132739"/>
    <w:rsid w:val="00132B3D"/>
    <w:rsid w:val="00132C46"/>
    <w:rsid w:val="00133146"/>
    <w:rsid w:val="00133155"/>
    <w:rsid w:val="00133214"/>
    <w:rsid w:val="0013327F"/>
    <w:rsid w:val="00133409"/>
    <w:rsid w:val="00133734"/>
    <w:rsid w:val="00133A8A"/>
    <w:rsid w:val="00133D64"/>
    <w:rsid w:val="0013435F"/>
    <w:rsid w:val="0013491A"/>
    <w:rsid w:val="001350BF"/>
    <w:rsid w:val="001354A4"/>
    <w:rsid w:val="001354C8"/>
    <w:rsid w:val="001356E8"/>
    <w:rsid w:val="001357C6"/>
    <w:rsid w:val="00135821"/>
    <w:rsid w:val="0013582E"/>
    <w:rsid w:val="00135C57"/>
    <w:rsid w:val="00135ED3"/>
    <w:rsid w:val="001360D1"/>
    <w:rsid w:val="00136109"/>
    <w:rsid w:val="00136AAA"/>
    <w:rsid w:val="00136B0B"/>
    <w:rsid w:val="00136DC9"/>
    <w:rsid w:val="00136F5D"/>
    <w:rsid w:val="0013721D"/>
    <w:rsid w:val="00137399"/>
    <w:rsid w:val="00137B5B"/>
    <w:rsid w:val="0014009D"/>
    <w:rsid w:val="00140559"/>
    <w:rsid w:val="0014065A"/>
    <w:rsid w:val="0014068F"/>
    <w:rsid w:val="001407A6"/>
    <w:rsid w:val="0014097C"/>
    <w:rsid w:val="00141317"/>
    <w:rsid w:val="001413FE"/>
    <w:rsid w:val="00141CAC"/>
    <w:rsid w:val="00141EE8"/>
    <w:rsid w:val="001429FB"/>
    <w:rsid w:val="00142C43"/>
    <w:rsid w:val="00142CFD"/>
    <w:rsid w:val="00142D94"/>
    <w:rsid w:val="001435EF"/>
    <w:rsid w:val="00143A1F"/>
    <w:rsid w:val="00144167"/>
    <w:rsid w:val="00144288"/>
    <w:rsid w:val="001446A6"/>
    <w:rsid w:val="00144B02"/>
    <w:rsid w:val="00144C5D"/>
    <w:rsid w:val="00144E39"/>
    <w:rsid w:val="001455A4"/>
    <w:rsid w:val="00145CBA"/>
    <w:rsid w:val="00145ED5"/>
    <w:rsid w:val="00146615"/>
    <w:rsid w:val="00146666"/>
    <w:rsid w:val="00146A60"/>
    <w:rsid w:val="00146AF6"/>
    <w:rsid w:val="00146AF7"/>
    <w:rsid w:val="00146E94"/>
    <w:rsid w:val="00146FC8"/>
    <w:rsid w:val="001472FE"/>
    <w:rsid w:val="00147799"/>
    <w:rsid w:val="0014788A"/>
    <w:rsid w:val="00147DD5"/>
    <w:rsid w:val="00147E62"/>
    <w:rsid w:val="001503BF"/>
    <w:rsid w:val="00150920"/>
    <w:rsid w:val="0015093C"/>
    <w:rsid w:val="00151003"/>
    <w:rsid w:val="0015124C"/>
    <w:rsid w:val="0015158B"/>
    <w:rsid w:val="00151618"/>
    <w:rsid w:val="00151736"/>
    <w:rsid w:val="00151A5B"/>
    <w:rsid w:val="00151A64"/>
    <w:rsid w:val="00151C90"/>
    <w:rsid w:val="00151F2E"/>
    <w:rsid w:val="00151FE5"/>
    <w:rsid w:val="0015241D"/>
    <w:rsid w:val="00152840"/>
    <w:rsid w:val="001528A9"/>
    <w:rsid w:val="00152A8A"/>
    <w:rsid w:val="00152C29"/>
    <w:rsid w:val="00153853"/>
    <w:rsid w:val="00153DAD"/>
    <w:rsid w:val="00153E88"/>
    <w:rsid w:val="00154055"/>
    <w:rsid w:val="00154127"/>
    <w:rsid w:val="0015446D"/>
    <w:rsid w:val="0015447E"/>
    <w:rsid w:val="001546A5"/>
    <w:rsid w:val="00154E67"/>
    <w:rsid w:val="00154F7A"/>
    <w:rsid w:val="00155109"/>
    <w:rsid w:val="0015564F"/>
    <w:rsid w:val="0015596A"/>
    <w:rsid w:val="00155D25"/>
    <w:rsid w:val="00155E99"/>
    <w:rsid w:val="0015625F"/>
    <w:rsid w:val="001562A1"/>
    <w:rsid w:val="001562A6"/>
    <w:rsid w:val="001564B7"/>
    <w:rsid w:val="00156CDE"/>
    <w:rsid w:val="0015735A"/>
    <w:rsid w:val="00157446"/>
    <w:rsid w:val="001575EC"/>
    <w:rsid w:val="00157F22"/>
    <w:rsid w:val="001608BC"/>
    <w:rsid w:val="00160CEA"/>
    <w:rsid w:val="001619D2"/>
    <w:rsid w:val="00162282"/>
    <w:rsid w:val="001629FE"/>
    <w:rsid w:val="00162A33"/>
    <w:rsid w:val="00162AA6"/>
    <w:rsid w:val="0016305F"/>
    <w:rsid w:val="00163642"/>
    <w:rsid w:val="00163819"/>
    <w:rsid w:val="00163D41"/>
    <w:rsid w:val="00163FCE"/>
    <w:rsid w:val="001644F9"/>
    <w:rsid w:val="001645A9"/>
    <w:rsid w:val="00164999"/>
    <w:rsid w:val="00164C7C"/>
    <w:rsid w:val="00164D13"/>
    <w:rsid w:val="00164FFF"/>
    <w:rsid w:val="0016501D"/>
    <w:rsid w:val="00165280"/>
    <w:rsid w:val="001653D2"/>
    <w:rsid w:val="0016546A"/>
    <w:rsid w:val="0016555B"/>
    <w:rsid w:val="00165BC4"/>
    <w:rsid w:val="00165F2B"/>
    <w:rsid w:val="00166335"/>
    <w:rsid w:val="00166665"/>
    <w:rsid w:val="0016673F"/>
    <w:rsid w:val="001667A2"/>
    <w:rsid w:val="0016708A"/>
    <w:rsid w:val="001670EE"/>
    <w:rsid w:val="001671B2"/>
    <w:rsid w:val="00167C62"/>
    <w:rsid w:val="00167E8F"/>
    <w:rsid w:val="0017005B"/>
    <w:rsid w:val="001701FE"/>
    <w:rsid w:val="00170235"/>
    <w:rsid w:val="0017040E"/>
    <w:rsid w:val="00170C7F"/>
    <w:rsid w:val="00170D07"/>
    <w:rsid w:val="00170D8E"/>
    <w:rsid w:val="0017144E"/>
    <w:rsid w:val="00171684"/>
    <w:rsid w:val="00171CC7"/>
    <w:rsid w:val="00171EB6"/>
    <w:rsid w:val="0017209D"/>
    <w:rsid w:val="001722A4"/>
    <w:rsid w:val="0017252C"/>
    <w:rsid w:val="00172581"/>
    <w:rsid w:val="00172626"/>
    <w:rsid w:val="00172793"/>
    <w:rsid w:val="00172961"/>
    <w:rsid w:val="00172B43"/>
    <w:rsid w:val="00172D3C"/>
    <w:rsid w:val="00172F77"/>
    <w:rsid w:val="00173143"/>
    <w:rsid w:val="001733B5"/>
    <w:rsid w:val="0017340F"/>
    <w:rsid w:val="001734BD"/>
    <w:rsid w:val="001738DC"/>
    <w:rsid w:val="00173CBA"/>
    <w:rsid w:val="00173E68"/>
    <w:rsid w:val="00173F85"/>
    <w:rsid w:val="00174198"/>
    <w:rsid w:val="0017430D"/>
    <w:rsid w:val="001743C6"/>
    <w:rsid w:val="00174A4F"/>
    <w:rsid w:val="00174E62"/>
    <w:rsid w:val="00174F22"/>
    <w:rsid w:val="001750A5"/>
    <w:rsid w:val="001753AC"/>
    <w:rsid w:val="00175470"/>
    <w:rsid w:val="001757CF"/>
    <w:rsid w:val="00175A86"/>
    <w:rsid w:val="00175B47"/>
    <w:rsid w:val="00175C64"/>
    <w:rsid w:val="0017609E"/>
    <w:rsid w:val="0017666F"/>
    <w:rsid w:val="00176707"/>
    <w:rsid w:val="001769F0"/>
    <w:rsid w:val="00176ACF"/>
    <w:rsid w:val="00176C97"/>
    <w:rsid w:val="00176D00"/>
    <w:rsid w:val="00176E7D"/>
    <w:rsid w:val="00176FC9"/>
    <w:rsid w:val="0017735A"/>
    <w:rsid w:val="00177852"/>
    <w:rsid w:val="00177D88"/>
    <w:rsid w:val="00177F20"/>
    <w:rsid w:val="00180297"/>
    <w:rsid w:val="00180751"/>
    <w:rsid w:val="00180AE9"/>
    <w:rsid w:val="00180F03"/>
    <w:rsid w:val="001811BB"/>
    <w:rsid w:val="001815B1"/>
    <w:rsid w:val="001817B3"/>
    <w:rsid w:val="00181B52"/>
    <w:rsid w:val="00181FD2"/>
    <w:rsid w:val="0018204F"/>
    <w:rsid w:val="001823AB"/>
    <w:rsid w:val="00182D25"/>
    <w:rsid w:val="00182E57"/>
    <w:rsid w:val="00182F99"/>
    <w:rsid w:val="00182FA3"/>
    <w:rsid w:val="00183139"/>
    <w:rsid w:val="00183274"/>
    <w:rsid w:val="00183496"/>
    <w:rsid w:val="001834C5"/>
    <w:rsid w:val="00183F6B"/>
    <w:rsid w:val="001842B3"/>
    <w:rsid w:val="001843B2"/>
    <w:rsid w:val="001843E2"/>
    <w:rsid w:val="00184503"/>
    <w:rsid w:val="0018459C"/>
    <w:rsid w:val="001846C6"/>
    <w:rsid w:val="001849BA"/>
    <w:rsid w:val="00184BEA"/>
    <w:rsid w:val="00184E85"/>
    <w:rsid w:val="00184F3C"/>
    <w:rsid w:val="00184F6D"/>
    <w:rsid w:val="00185D9E"/>
    <w:rsid w:val="00186127"/>
    <w:rsid w:val="001861CD"/>
    <w:rsid w:val="001863BD"/>
    <w:rsid w:val="001863FB"/>
    <w:rsid w:val="001864FC"/>
    <w:rsid w:val="0018675E"/>
    <w:rsid w:val="0018696F"/>
    <w:rsid w:val="00186E81"/>
    <w:rsid w:val="00186EBD"/>
    <w:rsid w:val="00187427"/>
    <w:rsid w:val="00187AB6"/>
    <w:rsid w:val="00187B16"/>
    <w:rsid w:val="00187C6F"/>
    <w:rsid w:val="00187FD9"/>
    <w:rsid w:val="0019014C"/>
    <w:rsid w:val="001901F3"/>
    <w:rsid w:val="00190304"/>
    <w:rsid w:val="001903E4"/>
    <w:rsid w:val="00190729"/>
    <w:rsid w:val="00191098"/>
    <w:rsid w:val="001910F1"/>
    <w:rsid w:val="00191152"/>
    <w:rsid w:val="001912A3"/>
    <w:rsid w:val="001912ED"/>
    <w:rsid w:val="00191410"/>
    <w:rsid w:val="00191710"/>
    <w:rsid w:val="001919A4"/>
    <w:rsid w:val="00191DE9"/>
    <w:rsid w:val="0019204D"/>
    <w:rsid w:val="00192849"/>
    <w:rsid w:val="00192F9C"/>
    <w:rsid w:val="00193231"/>
    <w:rsid w:val="001942D5"/>
    <w:rsid w:val="001948DD"/>
    <w:rsid w:val="001948FC"/>
    <w:rsid w:val="00194B72"/>
    <w:rsid w:val="00194EF6"/>
    <w:rsid w:val="0019505E"/>
    <w:rsid w:val="0019507D"/>
    <w:rsid w:val="0019510E"/>
    <w:rsid w:val="001955D1"/>
    <w:rsid w:val="00195943"/>
    <w:rsid w:val="00195B8D"/>
    <w:rsid w:val="001960E8"/>
    <w:rsid w:val="00196178"/>
    <w:rsid w:val="00196414"/>
    <w:rsid w:val="001966DB"/>
    <w:rsid w:val="0019670F"/>
    <w:rsid w:val="00196E63"/>
    <w:rsid w:val="00196EB5"/>
    <w:rsid w:val="00197461"/>
    <w:rsid w:val="001974C2"/>
    <w:rsid w:val="00197876"/>
    <w:rsid w:val="00197985"/>
    <w:rsid w:val="00197F2C"/>
    <w:rsid w:val="001A01CD"/>
    <w:rsid w:val="001A0497"/>
    <w:rsid w:val="001A04EE"/>
    <w:rsid w:val="001A08AF"/>
    <w:rsid w:val="001A0BEE"/>
    <w:rsid w:val="001A0FF2"/>
    <w:rsid w:val="001A108E"/>
    <w:rsid w:val="001A11A8"/>
    <w:rsid w:val="001A12BE"/>
    <w:rsid w:val="001A1ABE"/>
    <w:rsid w:val="001A1E26"/>
    <w:rsid w:val="001A2281"/>
    <w:rsid w:val="001A2534"/>
    <w:rsid w:val="001A2817"/>
    <w:rsid w:val="001A2FFD"/>
    <w:rsid w:val="001A3339"/>
    <w:rsid w:val="001A34D3"/>
    <w:rsid w:val="001A359A"/>
    <w:rsid w:val="001A38FF"/>
    <w:rsid w:val="001A3F0C"/>
    <w:rsid w:val="001A3F73"/>
    <w:rsid w:val="001A42EF"/>
    <w:rsid w:val="001A4423"/>
    <w:rsid w:val="001A4E97"/>
    <w:rsid w:val="001A51B0"/>
    <w:rsid w:val="001A5333"/>
    <w:rsid w:val="001A55AD"/>
    <w:rsid w:val="001A575F"/>
    <w:rsid w:val="001A5787"/>
    <w:rsid w:val="001A67CE"/>
    <w:rsid w:val="001A6F1E"/>
    <w:rsid w:val="001A7191"/>
    <w:rsid w:val="001A7334"/>
    <w:rsid w:val="001A784E"/>
    <w:rsid w:val="001A78B3"/>
    <w:rsid w:val="001A7A6A"/>
    <w:rsid w:val="001A7AA2"/>
    <w:rsid w:val="001A7C96"/>
    <w:rsid w:val="001B02AA"/>
    <w:rsid w:val="001B0683"/>
    <w:rsid w:val="001B07E5"/>
    <w:rsid w:val="001B0F78"/>
    <w:rsid w:val="001B10B6"/>
    <w:rsid w:val="001B127A"/>
    <w:rsid w:val="001B196D"/>
    <w:rsid w:val="001B1A67"/>
    <w:rsid w:val="001B1B6C"/>
    <w:rsid w:val="001B1BF7"/>
    <w:rsid w:val="001B2142"/>
    <w:rsid w:val="001B251B"/>
    <w:rsid w:val="001B25D6"/>
    <w:rsid w:val="001B2B54"/>
    <w:rsid w:val="001B2BA3"/>
    <w:rsid w:val="001B30DF"/>
    <w:rsid w:val="001B34F1"/>
    <w:rsid w:val="001B3640"/>
    <w:rsid w:val="001B36BB"/>
    <w:rsid w:val="001B3729"/>
    <w:rsid w:val="001B394C"/>
    <w:rsid w:val="001B40D3"/>
    <w:rsid w:val="001B4490"/>
    <w:rsid w:val="001B4699"/>
    <w:rsid w:val="001B47DC"/>
    <w:rsid w:val="001B4867"/>
    <w:rsid w:val="001B4C7D"/>
    <w:rsid w:val="001B4D08"/>
    <w:rsid w:val="001B4E53"/>
    <w:rsid w:val="001B4FC8"/>
    <w:rsid w:val="001B5262"/>
    <w:rsid w:val="001B56A0"/>
    <w:rsid w:val="001B5A40"/>
    <w:rsid w:val="001B5CB0"/>
    <w:rsid w:val="001B5CBB"/>
    <w:rsid w:val="001B5F2B"/>
    <w:rsid w:val="001B626F"/>
    <w:rsid w:val="001B63B8"/>
    <w:rsid w:val="001B658C"/>
    <w:rsid w:val="001B6802"/>
    <w:rsid w:val="001B6CC7"/>
    <w:rsid w:val="001B6CD3"/>
    <w:rsid w:val="001B71A6"/>
    <w:rsid w:val="001B759C"/>
    <w:rsid w:val="001B76EF"/>
    <w:rsid w:val="001B7959"/>
    <w:rsid w:val="001B7CB9"/>
    <w:rsid w:val="001C00CD"/>
    <w:rsid w:val="001C0202"/>
    <w:rsid w:val="001C0578"/>
    <w:rsid w:val="001C0786"/>
    <w:rsid w:val="001C0849"/>
    <w:rsid w:val="001C0919"/>
    <w:rsid w:val="001C0A9B"/>
    <w:rsid w:val="001C1ABD"/>
    <w:rsid w:val="001C1AC8"/>
    <w:rsid w:val="001C2A14"/>
    <w:rsid w:val="001C2DE6"/>
    <w:rsid w:val="001C3156"/>
    <w:rsid w:val="001C3299"/>
    <w:rsid w:val="001C35C4"/>
    <w:rsid w:val="001C3650"/>
    <w:rsid w:val="001C36B2"/>
    <w:rsid w:val="001C3E01"/>
    <w:rsid w:val="001C3EA2"/>
    <w:rsid w:val="001C3FB1"/>
    <w:rsid w:val="001C3FDD"/>
    <w:rsid w:val="001C4384"/>
    <w:rsid w:val="001C43B9"/>
    <w:rsid w:val="001C4508"/>
    <w:rsid w:val="001C45AD"/>
    <w:rsid w:val="001C46A5"/>
    <w:rsid w:val="001C4921"/>
    <w:rsid w:val="001C496D"/>
    <w:rsid w:val="001C4A1C"/>
    <w:rsid w:val="001C4CFF"/>
    <w:rsid w:val="001C50B6"/>
    <w:rsid w:val="001C557A"/>
    <w:rsid w:val="001C55E5"/>
    <w:rsid w:val="001C5D88"/>
    <w:rsid w:val="001C6446"/>
    <w:rsid w:val="001C6959"/>
    <w:rsid w:val="001C6C24"/>
    <w:rsid w:val="001C6C43"/>
    <w:rsid w:val="001C71A7"/>
    <w:rsid w:val="001C7579"/>
    <w:rsid w:val="001C7871"/>
    <w:rsid w:val="001C78B6"/>
    <w:rsid w:val="001C79B9"/>
    <w:rsid w:val="001D01DE"/>
    <w:rsid w:val="001D034A"/>
    <w:rsid w:val="001D049E"/>
    <w:rsid w:val="001D05C6"/>
    <w:rsid w:val="001D0BE0"/>
    <w:rsid w:val="001D0DF2"/>
    <w:rsid w:val="001D164C"/>
    <w:rsid w:val="001D1688"/>
    <w:rsid w:val="001D1858"/>
    <w:rsid w:val="001D2006"/>
    <w:rsid w:val="001D25D5"/>
    <w:rsid w:val="001D26E6"/>
    <w:rsid w:val="001D26E8"/>
    <w:rsid w:val="001D290B"/>
    <w:rsid w:val="001D2B10"/>
    <w:rsid w:val="001D2B11"/>
    <w:rsid w:val="001D2B6E"/>
    <w:rsid w:val="001D2C46"/>
    <w:rsid w:val="001D2DCE"/>
    <w:rsid w:val="001D3092"/>
    <w:rsid w:val="001D323B"/>
    <w:rsid w:val="001D324F"/>
    <w:rsid w:val="001D3C75"/>
    <w:rsid w:val="001D3C9F"/>
    <w:rsid w:val="001D3E03"/>
    <w:rsid w:val="001D41E2"/>
    <w:rsid w:val="001D42A4"/>
    <w:rsid w:val="001D4651"/>
    <w:rsid w:val="001D493D"/>
    <w:rsid w:val="001D499D"/>
    <w:rsid w:val="001D5424"/>
    <w:rsid w:val="001D55C1"/>
    <w:rsid w:val="001D570E"/>
    <w:rsid w:val="001D5765"/>
    <w:rsid w:val="001D5E23"/>
    <w:rsid w:val="001D5ECF"/>
    <w:rsid w:val="001D60E5"/>
    <w:rsid w:val="001D61C0"/>
    <w:rsid w:val="001D651B"/>
    <w:rsid w:val="001D6651"/>
    <w:rsid w:val="001D6991"/>
    <w:rsid w:val="001D6A3E"/>
    <w:rsid w:val="001D6B3A"/>
    <w:rsid w:val="001D6E52"/>
    <w:rsid w:val="001D752C"/>
    <w:rsid w:val="001D78D7"/>
    <w:rsid w:val="001D7932"/>
    <w:rsid w:val="001D7CCB"/>
    <w:rsid w:val="001E043F"/>
    <w:rsid w:val="001E0733"/>
    <w:rsid w:val="001E0FF1"/>
    <w:rsid w:val="001E101B"/>
    <w:rsid w:val="001E11D5"/>
    <w:rsid w:val="001E14FE"/>
    <w:rsid w:val="001E15B0"/>
    <w:rsid w:val="001E160C"/>
    <w:rsid w:val="001E1710"/>
    <w:rsid w:val="001E29FB"/>
    <w:rsid w:val="001E3190"/>
    <w:rsid w:val="001E366C"/>
    <w:rsid w:val="001E3914"/>
    <w:rsid w:val="001E3DD4"/>
    <w:rsid w:val="001E4305"/>
    <w:rsid w:val="001E44FC"/>
    <w:rsid w:val="001E4833"/>
    <w:rsid w:val="001E4F05"/>
    <w:rsid w:val="001E51B2"/>
    <w:rsid w:val="001E5A3A"/>
    <w:rsid w:val="001E5CC3"/>
    <w:rsid w:val="001E5DDC"/>
    <w:rsid w:val="001E6089"/>
    <w:rsid w:val="001E6144"/>
    <w:rsid w:val="001E6162"/>
    <w:rsid w:val="001E62DF"/>
    <w:rsid w:val="001E6577"/>
    <w:rsid w:val="001E660B"/>
    <w:rsid w:val="001E67C6"/>
    <w:rsid w:val="001E685F"/>
    <w:rsid w:val="001E68DD"/>
    <w:rsid w:val="001E6A32"/>
    <w:rsid w:val="001E6DBD"/>
    <w:rsid w:val="001E6EF8"/>
    <w:rsid w:val="001E700C"/>
    <w:rsid w:val="001E7326"/>
    <w:rsid w:val="001E784D"/>
    <w:rsid w:val="001E7932"/>
    <w:rsid w:val="001E7AC1"/>
    <w:rsid w:val="001E7CE1"/>
    <w:rsid w:val="001F009B"/>
    <w:rsid w:val="001F0364"/>
    <w:rsid w:val="001F05D1"/>
    <w:rsid w:val="001F094B"/>
    <w:rsid w:val="001F0F52"/>
    <w:rsid w:val="001F10DA"/>
    <w:rsid w:val="001F1432"/>
    <w:rsid w:val="001F1508"/>
    <w:rsid w:val="001F162D"/>
    <w:rsid w:val="001F1992"/>
    <w:rsid w:val="001F19E2"/>
    <w:rsid w:val="001F1D57"/>
    <w:rsid w:val="001F1F93"/>
    <w:rsid w:val="001F22BD"/>
    <w:rsid w:val="001F2441"/>
    <w:rsid w:val="001F2F1A"/>
    <w:rsid w:val="001F35C5"/>
    <w:rsid w:val="001F3F1B"/>
    <w:rsid w:val="001F4332"/>
    <w:rsid w:val="001F480F"/>
    <w:rsid w:val="001F4A8E"/>
    <w:rsid w:val="001F4F1F"/>
    <w:rsid w:val="001F50AD"/>
    <w:rsid w:val="001F5139"/>
    <w:rsid w:val="001F577B"/>
    <w:rsid w:val="001F590D"/>
    <w:rsid w:val="001F59EB"/>
    <w:rsid w:val="001F59FC"/>
    <w:rsid w:val="001F6392"/>
    <w:rsid w:val="001F642E"/>
    <w:rsid w:val="001F6677"/>
    <w:rsid w:val="001F6BDE"/>
    <w:rsid w:val="001F75B1"/>
    <w:rsid w:val="001F7B28"/>
    <w:rsid w:val="001F7D30"/>
    <w:rsid w:val="001F7F47"/>
    <w:rsid w:val="00200681"/>
    <w:rsid w:val="00200BA0"/>
    <w:rsid w:val="0020156D"/>
    <w:rsid w:val="002018E8"/>
    <w:rsid w:val="00201931"/>
    <w:rsid w:val="002020A7"/>
    <w:rsid w:val="002023BB"/>
    <w:rsid w:val="0020248C"/>
    <w:rsid w:val="0020265B"/>
    <w:rsid w:val="002026AD"/>
    <w:rsid w:val="00202A7D"/>
    <w:rsid w:val="002032CE"/>
    <w:rsid w:val="00203837"/>
    <w:rsid w:val="002039B8"/>
    <w:rsid w:val="00203B4B"/>
    <w:rsid w:val="00203FE7"/>
    <w:rsid w:val="00204E6A"/>
    <w:rsid w:val="00205282"/>
    <w:rsid w:val="002053FD"/>
    <w:rsid w:val="002054B6"/>
    <w:rsid w:val="00205EE3"/>
    <w:rsid w:val="00206015"/>
    <w:rsid w:val="00206149"/>
    <w:rsid w:val="0020632B"/>
    <w:rsid w:val="00206E78"/>
    <w:rsid w:val="00206FAC"/>
    <w:rsid w:val="00206FC1"/>
    <w:rsid w:val="00207477"/>
    <w:rsid w:val="00207F09"/>
    <w:rsid w:val="00207F22"/>
    <w:rsid w:val="00210087"/>
    <w:rsid w:val="002101BE"/>
    <w:rsid w:val="002104BE"/>
    <w:rsid w:val="00210532"/>
    <w:rsid w:val="0021060C"/>
    <w:rsid w:val="00210846"/>
    <w:rsid w:val="00210A44"/>
    <w:rsid w:val="00210A5F"/>
    <w:rsid w:val="00210F86"/>
    <w:rsid w:val="0021106A"/>
    <w:rsid w:val="002116BF"/>
    <w:rsid w:val="00211D4B"/>
    <w:rsid w:val="00211ECD"/>
    <w:rsid w:val="00211FDD"/>
    <w:rsid w:val="0021217B"/>
    <w:rsid w:val="00212E19"/>
    <w:rsid w:val="00212F9F"/>
    <w:rsid w:val="00213045"/>
    <w:rsid w:val="00213443"/>
    <w:rsid w:val="0021346C"/>
    <w:rsid w:val="002136B7"/>
    <w:rsid w:val="00213ACE"/>
    <w:rsid w:val="00213FAC"/>
    <w:rsid w:val="0021422C"/>
    <w:rsid w:val="00214440"/>
    <w:rsid w:val="00214719"/>
    <w:rsid w:val="0021474F"/>
    <w:rsid w:val="00214B15"/>
    <w:rsid w:val="00214F7C"/>
    <w:rsid w:val="002156F3"/>
    <w:rsid w:val="002157E0"/>
    <w:rsid w:val="002158B3"/>
    <w:rsid w:val="0021597C"/>
    <w:rsid w:val="00216605"/>
    <w:rsid w:val="0021675F"/>
    <w:rsid w:val="002169C2"/>
    <w:rsid w:val="00217032"/>
    <w:rsid w:val="00217222"/>
    <w:rsid w:val="002174B0"/>
    <w:rsid w:val="00217543"/>
    <w:rsid w:val="00217A29"/>
    <w:rsid w:val="00217F65"/>
    <w:rsid w:val="0022036D"/>
    <w:rsid w:val="00220887"/>
    <w:rsid w:val="002208BA"/>
    <w:rsid w:val="00220A48"/>
    <w:rsid w:val="00220B0F"/>
    <w:rsid w:val="00220BA2"/>
    <w:rsid w:val="00220BD3"/>
    <w:rsid w:val="00221137"/>
    <w:rsid w:val="002211DC"/>
    <w:rsid w:val="00221353"/>
    <w:rsid w:val="00221515"/>
    <w:rsid w:val="00221809"/>
    <w:rsid w:val="0022199B"/>
    <w:rsid w:val="00221AD3"/>
    <w:rsid w:val="00221CA6"/>
    <w:rsid w:val="00222125"/>
    <w:rsid w:val="0022261C"/>
    <w:rsid w:val="00222716"/>
    <w:rsid w:val="0022285C"/>
    <w:rsid w:val="0022293B"/>
    <w:rsid w:val="00222AE4"/>
    <w:rsid w:val="00222B53"/>
    <w:rsid w:val="00222D1C"/>
    <w:rsid w:val="00222E88"/>
    <w:rsid w:val="00223229"/>
    <w:rsid w:val="00223624"/>
    <w:rsid w:val="00223659"/>
    <w:rsid w:val="00223798"/>
    <w:rsid w:val="002239EA"/>
    <w:rsid w:val="00223A82"/>
    <w:rsid w:val="00223AED"/>
    <w:rsid w:val="0022416D"/>
    <w:rsid w:val="0022428E"/>
    <w:rsid w:val="00224422"/>
    <w:rsid w:val="0022455D"/>
    <w:rsid w:val="00224719"/>
    <w:rsid w:val="00224B0D"/>
    <w:rsid w:val="00224B18"/>
    <w:rsid w:val="002250A1"/>
    <w:rsid w:val="002250CC"/>
    <w:rsid w:val="002252BD"/>
    <w:rsid w:val="002257B0"/>
    <w:rsid w:val="002261DD"/>
    <w:rsid w:val="00226998"/>
    <w:rsid w:val="00226B2C"/>
    <w:rsid w:val="00226E60"/>
    <w:rsid w:val="00227030"/>
    <w:rsid w:val="00227358"/>
    <w:rsid w:val="002275FF"/>
    <w:rsid w:val="002276B6"/>
    <w:rsid w:val="0022788F"/>
    <w:rsid w:val="002279B7"/>
    <w:rsid w:val="00227D84"/>
    <w:rsid w:val="00227DE7"/>
    <w:rsid w:val="002301A2"/>
    <w:rsid w:val="0023033D"/>
    <w:rsid w:val="0023075A"/>
    <w:rsid w:val="00230939"/>
    <w:rsid w:val="00230EB7"/>
    <w:rsid w:val="00230FAF"/>
    <w:rsid w:val="00231049"/>
    <w:rsid w:val="0023120B"/>
    <w:rsid w:val="002313B4"/>
    <w:rsid w:val="002313CB"/>
    <w:rsid w:val="00231904"/>
    <w:rsid w:val="0023190E"/>
    <w:rsid w:val="00231B0D"/>
    <w:rsid w:val="00231DA6"/>
    <w:rsid w:val="00231EE4"/>
    <w:rsid w:val="00231FB0"/>
    <w:rsid w:val="002325EE"/>
    <w:rsid w:val="0023264F"/>
    <w:rsid w:val="00232654"/>
    <w:rsid w:val="00232919"/>
    <w:rsid w:val="00232C6A"/>
    <w:rsid w:val="00233270"/>
    <w:rsid w:val="002335BD"/>
    <w:rsid w:val="0023375E"/>
    <w:rsid w:val="002338F5"/>
    <w:rsid w:val="00233B0E"/>
    <w:rsid w:val="00233FFB"/>
    <w:rsid w:val="00234125"/>
    <w:rsid w:val="002345BD"/>
    <w:rsid w:val="00234667"/>
    <w:rsid w:val="00234901"/>
    <w:rsid w:val="002349A5"/>
    <w:rsid w:val="00235338"/>
    <w:rsid w:val="0023559A"/>
    <w:rsid w:val="002356B6"/>
    <w:rsid w:val="0023575E"/>
    <w:rsid w:val="00235BAB"/>
    <w:rsid w:val="00235E56"/>
    <w:rsid w:val="00236435"/>
    <w:rsid w:val="002368C4"/>
    <w:rsid w:val="002368D7"/>
    <w:rsid w:val="00236965"/>
    <w:rsid w:val="00236C79"/>
    <w:rsid w:val="0023733A"/>
    <w:rsid w:val="00237371"/>
    <w:rsid w:val="00237831"/>
    <w:rsid w:val="00237D1A"/>
    <w:rsid w:val="00240000"/>
    <w:rsid w:val="00240041"/>
    <w:rsid w:val="0024018A"/>
    <w:rsid w:val="002401E5"/>
    <w:rsid w:val="002408EE"/>
    <w:rsid w:val="00240CED"/>
    <w:rsid w:val="00240D0F"/>
    <w:rsid w:val="002410CC"/>
    <w:rsid w:val="00241510"/>
    <w:rsid w:val="00241572"/>
    <w:rsid w:val="00241A24"/>
    <w:rsid w:val="00242A74"/>
    <w:rsid w:val="00242DD2"/>
    <w:rsid w:val="0024348E"/>
    <w:rsid w:val="00243896"/>
    <w:rsid w:val="00243CFF"/>
    <w:rsid w:val="00244066"/>
    <w:rsid w:val="002446B9"/>
    <w:rsid w:val="0024472E"/>
    <w:rsid w:val="00244952"/>
    <w:rsid w:val="00245721"/>
    <w:rsid w:val="002462CB"/>
    <w:rsid w:val="00246824"/>
    <w:rsid w:val="00246AB5"/>
    <w:rsid w:val="00246DC8"/>
    <w:rsid w:val="0024712C"/>
    <w:rsid w:val="0024729D"/>
    <w:rsid w:val="0024745F"/>
    <w:rsid w:val="00247D1E"/>
    <w:rsid w:val="00247D7C"/>
    <w:rsid w:val="00247F35"/>
    <w:rsid w:val="00250A7E"/>
    <w:rsid w:val="00250B5A"/>
    <w:rsid w:val="002510EF"/>
    <w:rsid w:val="00251B5F"/>
    <w:rsid w:val="00251FF5"/>
    <w:rsid w:val="002520CA"/>
    <w:rsid w:val="002525E5"/>
    <w:rsid w:val="00252A53"/>
    <w:rsid w:val="00253657"/>
    <w:rsid w:val="00253D64"/>
    <w:rsid w:val="002546A1"/>
    <w:rsid w:val="00254B00"/>
    <w:rsid w:val="00254BAE"/>
    <w:rsid w:val="00254CC4"/>
    <w:rsid w:val="002550AF"/>
    <w:rsid w:val="00255151"/>
    <w:rsid w:val="00255454"/>
    <w:rsid w:val="0025564D"/>
    <w:rsid w:val="002557CD"/>
    <w:rsid w:val="00255C5C"/>
    <w:rsid w:val="00256282"/>
    <w:rsid w:val="0025654D"/>
    <w:rsid w:val="00256594"/>
    <w:rsid w:val="00256838"/>
    <w:rsid w:val="002568BB"/>
    <w:rsid w:val="00256D27"/>
    <w:rsid w:val="00256EA4"/>
    <w:rsid w:val="00257013"/>
    <w:rsid w:val="00257227"/>
    <w:rsid w:val="00257309"/>
    <w:rsid w:val="00257716"/>
    <w:rsid w:val="00257A4D"/>
    <w:rsid w:val="00257FF5"/>
    <w:rsid w:val="002600C5"/>
    <w:rsid w:val="00260444"/>
    <w:rsid w:val="00260489"/>
    <w:rsid w:val="0026074F"/>
    <w:rsid w:val="00260913"/>
    <w:rsid w:val="002611A4"/>
    <w:rsid w:val="002611E5"/>
    <w:rsid w:val="002614F5"/>
    <w:rsid w:val="002617D1"/>
    <w:rsid w:val="00261C02"/>
    <w:rsid w:val="00261D6A"/>
    <w:rsid w:val="00262180"/>
    <w:rsid w:val="0026224F"/>
    <w:rsid w:val="002623BC"/>
    <w:rsid w:val="00262563"/>
    <w:rsid w:val="00262684"/>
    <w:rsid w:val="00262861"/>
    <w:rsid w:val="0026292C"/>
    <w:rsid w:val="00262E12"/>
    <w:rsid w:val="00263728"/>
    <w:rsid w:val="00263756"/>
    <w:rsid w:val="00263767"/>
    <w:rsid w:val="00263AD3"/>
    <w:rsid w:val="00263C66"/>
    <w:rsid w:val="00263CA4"/>
    <w:rsid w:val="0026459C"/>
    <w:rsid w:val="00264872"/>
    <w:rsid w:val="002649FE"/>
    <w:rsid w:val="00264A6B"/>
    <w:rsid w:val="00264C3D"/>
    <w:rsid w:val="00264DA6"/>
    <w:rsid w:val="00265125"/>
    <w:rsid w:val="00265A18"/>
    <w:rsid w:val="0026612B"/>
    <w:rsid w:val="00266429"/>
    <w:rsid w:val="00266448"/>
    <w:rsid w:val="002668DE"/>
    <w:rsid w:val="00266E17"/>
    <w:rsid w:val="00266E61"/>
    <w:rsid w:val="00267229"/>
    <w:rsid w:val="00267291"/>
    <w:rsid w:val="0026746B"/>
    <w:rsid w:val="00267669"/>
    <w:rsid w:val="002676CF"/>
    <w:rsid w:val="002676DB"/>
    <w:rsid w:val="00267CC7"/>
    <w:rsid w:val="00270AEC"/>
    <w:rsid w:val="00270EDD"/>
    <w:rsid w:val="00271129"/>
    <w:rsid w:val="00271A69"/>
    <w:rsid w:val="00271DDC"/>
    <w:rsid w:val="002721E0"/>
    <w:rsid w:val="002728CD"/>
    <w:rsid w:val="00273821"/>
    <w:rsid w:val="00273949"/>
    <w:rsid w:val="00273BF1"/>
    <w:rsid w:val="00273E52"/>
    <w:rsid w:val="00273E60"/>
    <w:rsid w:val="00273FC3"/>
    <w:rsid w:val="002745EE"/>
    <w:rsid w:val="00274688"/>
    <w:rsid w:val="002746E4"/>
    <w:rsid w:val="0027575F"/>
    <w:rsid w:val="002757B2"/>
    <w:rsid w:val="00275F3F"/>
    <w:rsid w:val="0027607C"/>
    <w:rsid w:val="002766E7"/>
    <w:rsid w:val="00276709"/>
    <w:rsid w:val="002767DF"/>
    <w:rsid w:val="00276A33"/>
    <w:rsid w:val="00276B5C"/>
    <w:rsid w:val="0027733B"/>
    <w:rsid w:val="0027766C"/>
    <w:rsid w:val="00277D2C"/>
    <w:rsid w:val="00277F76"/>
    <w:rsid w:val="002800E4"/>
    <w:rsid w:val="0028089E"/>
    <w:rsid w:val="00280A71"/>
    <w:rsid w:val="00280B60"/>
    <w:rsid w:val="0028103B"/>
    <w:rsid w:val="00281197"/>
    <w:rsid w:val="002812C0"/>
    <w:rsid w:val="00281402"/>
    <w:rsid w:val="002815FC"/>
    <w:rsid w:val="00281DAD"/>
    <w:rsid w:val="002821A1"/>
    <w:rsid w:val="00282417"/>
    <w:rsid w:val="00282878"/>
    <w:rsid w:val="0028308A"/>
    <w:rsid w:val="002831BE"/>
    <w:rsid w:val="002839CE"/>
    <w:rsid w:val="00283C56"/>
    <w:rsid w:val="00283E12"/>
    <w:rsid w:val="0028433C"/>
    <w:rsid w:val="002845FE"/>
    <w:rsid w:val="00284DD3"/>
    <w:rsid w:val="00284E41"/>
    <w:rsid w:val="00284FD7"/>
    <w:rsid w:val="0028538F"/>
    <w:rsid w:val="002856AC"/>
    <w:rsid w:val="00285718"/>
    <w:rsid w:val="00285905"/>
    <w:rsid w:val="00285986"/>
    <w:rsid w:val="00285D38"/>
    <w:rsid w:val="002861B1"/>
    <w:rsid w:val="00286323"/>
    <w:rsid w:val="002870FB"/>
    <w:rsid w:val="0028717F"/>
    <w:rsid w:val="0028798B"/>
    <w:rsid w:val="00287C0C"/>
    <w:rsid w:val="00287D5F"/>
    <w:rsid w:val="002900EB"/>
    <w:rsid w:val="00290489"/>
    <w:rsid w:val="002909ED"/>
    <w:rsid w:val="0029130F"/>
    <w:rsid w:val="00291951"/>
    <w:rsid w:val="0029197C"/>
    <w:rsid w:val="00291D8F"/>
    <w:rsid w:val="00291E22"/>
    <w:rsid w:val="00291ED4"/>
    <w:rsid w:val="002922CE"/>
    <w:rsid w:val="002923EE"/>
    <w:rsid w:val="00292510"/>
    <w:rsid w:val="00292955"/>
    <w:rsid w:val="00292992"/>
    <w:rsid w:val="002929BB"/>
    <w:rsid w:val="00292C8C"/>
    <w:rsid w:val="00292CBF"/>
    <w:rsid w:val="002932C9"/>
    <w:rsid w:val="00293488"/>
    <w:rsid w:val="00293AF3"/>
    <w:rsid w:val="0029407B"/>
    <w:rsid w:val="00294088"/>
    <w:rsid w:val="00294584"/>
    <w:rsid w:val="002946F4"/>
    <w:rsid w:val="00294C10"/>
    <w:rsid w:val="00294E1F"/>
    <w:rsid w:val="00294F59"/>
    <w:rsid w:val="00294FB1"/>
    <w:rsid w:val="0029524B"/>
    <w:rsid w:val="00295285"/>
    <w:rsid w:val="00295A22"/>
    <w:rsid w:val="00295A91"/>
    <w:rsid w:val="00295B1C"/>
    <w:rsid w:val="00295B69"/>
    <w:rsid w:val="00295C3B"/>
    <w:rsid w:val="002960A6"/>
    <w:rsid w:val="0029625B"/>
    <w:rsid w:val="002969C8"/>
    <w:rsid w:val="00296BAD"/>
    <w:rsid w:val="00296C35"/>
    <w:rsid w:val="00296D34"/>
    <w:rsid w:val="00297140"/>
    <w:rsid w:val="00297531"/>
    <w:rsid w:val="00297733"/>
    <w:rsid w:val="00297B40"/>
    <w:rsid w:val="00297B6F"/>
    <w:rsid w:val="00297D25"/>
    <w:rsid w:val="00297F5C"/>
    <w:rsid w:val="002A01E4"/>
    <w:rsid w:val="002A0DF1"/>
    <w:rsid w:val="002A0FEA"/>
    <w:rsid w:val="002A214F"/>
    <w:rsid w:val="002A22EB"/>
    <w:rsid w:val="002A22FB"/>
    <w:rsid w:val="002A2797"/>
    <w:rsid w:val="002A29E7"/>
    <w:rsid w:val="002A2B43"/>
    <w:rsid w:val="002A2BF1"/>
    <w:rsid w:val="002A2E0F"/>
    <w:rsid w:val="002A3209"/>
    <w:rsid w:val="002A333B"/>
    <w:rsid w:val="002A3343"/>
    <w:rsid w:val="002A3866"/>
    <w:rsid w:val="002A3F6C"/>
    <w:rsid w:val="002A4306"/>
    <w:rsid w:val="002A434C"/>
    <w:rsid w:val="002A4574"/>
    <w:rsid w:val="002A466D"/>
    <w:rsid w:val="002A4808"/>
    <w:rsid w:val="002A4F2B"/>
    <w:rsid w:val="002A4FDF"/>
    <w:rsid w:val="002A5125"/>
    <w:rsid w:val="002A53DD"/>
    <w:rsid w:val="002A58F6"/>
    <w:rsid w:val="002A5914"/>
    <w:rsid w:val="002A5B9E"/>
    <w:rsid w:val="002A5D11"/>
    <w:rsid w:val="002A5EF4"/>
    <w:rsid w:val="002A657E"/>
    <w:rsid w:val="002A736C"/>
    <w:rsid w:val="002A74C1"/>
    <w:rsid w:val="002A79A4"/>
    <w:rsid w:val="002A7E78"/>
    <w:rsid w:val="002B0280"/>
    <w:rsid w:val="002B02EE"/>
    <w:rsid w:val="002B047D"/>
    <w:rsid w:val="002B0DC7"/>
    <w:rsid w:val="002B0F8E"/>
    <w:rsid w:val="002B1354"/>
    <w:rsid w:val="002B1736"/>
    <w:rsid w:val="002B18CF"/>
    <w:rsid w:val="002B1957"/>
    <w:rsid w:val="002B1972"/>
    <w:rsid w:val="002B1D68"/>
    <w:rsid w:val="002B2234"/>
    <w:rsid w:val="002B22C4"/>
    <w:rsid w:val="002B23DA"/>
    <w:rsid w:val="002B2420"/>
    <w:rsid w:val="002B2453"/>
    <w:rsid w:val="002B2556"/>
    <w:rsid w:val="002B25BA"/>
    <w:rsid w:val="002B2FFB"/>
    <w:rsid w:val="002B345B"/>
    <w:rsid w:val="002B37DF"/>
    <w:rsid w:val="002B3998"/>
    <w:rsid w:val="002B3A35"/>
    <w:rsid w:val="002B3CA1"/>
    <w:rsid w:val="002B40A0"/>
    <w:rsid w:val="002B41A2"/>
    <w:rsid w:val="002B4487"/>
    <w:rsid w:val="002B44B2"/>
    <w:rsid w:val="002B466B"/>
    <w:rsid w:val="002B49F8"/>
    <w:rsid w:val="002B4AE9"/>
    <w:rsid w:val="002B4D1A"/>
    <w:rsid w:val="002B50D8"/>
    <w:rsid w:val="002B5331"/>
    <w:rsid w:val="002B5D21"/>
    <w:rsid w:val="002B60B1"/>
    <w:rsid w:val="002B630C"/>
    <w:rsid w:val="002B64C1"/>
    <w:rsid w:val="002B65F9"/>
    <w:rsid w:val="002B69DF"/>
    <w:rsid w:val="002B6B12"/>
    <w:rsid w:val="002B6C08"/>
    <w:rsid w:val="002B6EE7"/>
    <w:rsid w:val="002B74CB"/>
    <w:rsid w:val="002B7921"/>
    <w:rsid w:val="002B7D8A"/>
    <w:rsid w:val="002C014F"/>
    <w:rsid w:val="002C0214"/>
    <w:rsid w:val="002C0304"/>
    <w:rsid w:val="002C0496"/>
    <w:rsid w:val="002C0754"/>
    <w:rsid w:val="002C0DCE"/>
    <w:rsid w:val="002C0F23"/>
    <w:rsid w:val="002C1013"/>
    <w:rsid w:val="002C1210"/>
    <w:rsid w:val="002C1275"/>
    <w:rsid w:val="002C17E7"/>
    <w:rsid w:val="002C18DB"/>
    <w:rsid w:val="002C1920"/>
    <w:rsid w:val="002C1FA1"/>
    <w:rsid w:val="002C2054"/>
    <w:rsid w:val="002C20C8"/>
    <w:rsid w:val="002C271C"/>
    <w:rsid w:val="002C28D7"/>
    <w:rsid w:val="002C295D"/>
    <w:rsid w:val="002C29C0"/>
    <w:rsid w:val="002C2AD2"/>
    <w:rsid w:val="002C2C52"/>
    <w:rsid w:val="002C2DD2"/>
    <w:rsid w:val="002C2E09"/>
    <w:rsid w:val="002C3319"/>
    <w:rsid w:val="002C3848"/>
    <w:rsid w:val="002C38A4"/>
    <w:rsid w:val="002C3ACD"/>
    <w:rsid w:val="002C3AF2"/>
    <w:rsid w:val="002C3DD3"/>
    <w:rsid w:val="002C3EC6"/>
    <w:rsid w:val="002C4393"/>
    <w:rsid w:val="002C466F"/>
    <w:rsid w:val="002C47C9"/>
    <w:rsid w:val="002C4E27"/>
    <w:rsid w:val="002C569B"/>
    <w:rsid w:val="002C5896"/>
    <w:rsid w:val="002C591E"/>
    <w:rsid w:val="002C5DDE"/>
    <w:rsid w:val="002C5E4D"/>
    <w:rsid w:val="002C5F86"/>
    <w:rsid w:val="002C674A"/>
    <w:rsid w:val="002C6772"/>
    <w:rsid w:val="002C6BA5"/>
    <w:rsid w:val="002C6DF7"/>
    <w:rsid w:val="002C6EA4"/>
    <w:rsid w:val="002C7175"/>
    <w:rsid w:val="002C72FA"/>
    <w:rsid w:val="002C750A"/>
    <w:rsid w:val="002C7894"/>
    <w:rsid w:val="002C7C27"/>
    <w:rsid w:val="002C7CAF"/>
    <w:rsid w:val="002D011D"/>
    <w:rsid w:val="002D02AB"/>
    <w:rsid w:val="002D04C9"/>
    <w:rsid w:val="002D0855"/>
    <w:rsid w:val="002D0A44"/>
    <w:rsid w:val="002D0C09"/>
    <w:rsid w:val="002D1054"/>
    <w:rsid w:val="002D128F"/>
    <w:rsid w:val="002D1723"/>
    <w:rsid w:val="002D1785"/>
    <w:rsid w:val="002D1A61"/>
    <w:rsid w:val="002D1F7D"/>
    <w:rsid w:val="002D2110"/>
    <w:rsid w:val="002D2129"/>
    <w:rsid w:val="002D2330"/>
    <w:rsid w:val="002D2BB1"/>
    <w:rsid w:val="002D3218"/>
    <w:rsid w:val="002D326C"/>
    <w:rsid w:val="002D349C"/>
    <w:rsid w:val="002D38FF"/>
    <w:rsid w:val="002D39DD"/>
    <w:rsid w:val="002D3CC0"/>
    <w:rsid w:val="002D3CC8"/>
    <w:rsid w:val="002D456F"/>
    <w:rsid w:val="002D4642"/>
    <w:rsid w:val="002D4A05"/>
    <w:rsid w:val="002D4F62"/>
    <w:rsid w:val="002D5558"/>
    <w:rsid w:val="002D5832"/>
    <w:rsid w:val="002D59C2"/>
    <w:rsid w:val="002D5A00"/>
    <w:rsid w:val="002D5BE5"/>
    <w:rsid w:val="002D5FD1"/>
    <w:rsid w:val="002D6074"/>
    <w:rsid w:val="002D6104"/>
    <w:rsid w:val="002D64E1"/>
    <w:rsid w:val="002D695C"/>
    <w:rsid w:val="002D6BA4"/>
    <w:rsid w:val="002D6CD4"/>
    <w:rsid w:val="002D7067"/>
    <w:rsid w:val="002D7632"/>
    <w:rsid w:val="002D7809"/>
    <w:rsid w:val="002D788D"/>
    <w:rsid w:val="002D7AD6"/>
    <w:rsid w:val="002D7B41"/>
    <w:rsid w:val="002D7BD3"/>
    <w:rsid w:val="002E028B"/>
    <w:rsid w:val="002E09A1"/>
    <w:rsid w:val="002E0AF0"/>
    <w:rsid w:val="002E0C7E"/>
    <w:rsid w:val="002E1346"/>
    <w:rsid w:val="002E1BA9"/>
    <w:rsid w:val="002E1E11"/>
    <w:rsid w:val="002E22B3"/>
    <w:rsid w:val="002E2457"/>
    <w:rsid w:val="002E2848"/>
    <w:rsid w:val="002E2921"/>
    <w:rsid w:val="002E2AF4"/>
    <w:rsid w:val="002E2E7F"/>
    <w:rsid w:val="002E3173"/>
    <w:rsid w:val="002E323A"/>
    <w:rsid w:val="002E334E"/>
    <w:rsid w:val="002E4156"/>
    <w:rsid w:val="002E47FB"/>
    <w:rsid w:val="002E4F61"/>
    <w:rsid w:val="002E50B2"/>
    <w:rsid w:val="002E52BD"/>
    <w:rsid w:val="002E57A5"/>
    <w:rsid w:val="002E5800"/>
    <w:rsid w:val="002E58FD"/>
    <w:rsid w:val="002E5B4E"/>
    <w:rsid w:val="002E5B77"/>
    <w:rsid w:val="002E5CBD"/>
    <w:rsid w:val="002E5CFF"/>
    <w:rsid w:val="002E61AE"/>
    <w:rsid w:val="002E6948"/>
    <w:rsid w:val="002E6D55"/>
    <w:rsid w:val="002E7037"/>
    <w:rsid w:val="002E7412"/>
    <w:rsid w:val="002E752C"/>
    <w:rsid w:val="002E758B"/>
    <w:rsid w:val="002E76E7"/>
    <w:rsid w:val="002E77E2"/>
    <w:rsid w:val="002E7973"/>
    <w:rsid w:val="002E7D4E"/>
    <w:rsid w:val="002E7E80"/>
    <w:rsid w:val="002F009F"/>
    <w:rsid w:val="002F0155"/>
    <w:rsid w:val="002F05E9"/>
    <w:rsid w:val="002F0B42"/>
    <w:rsid w:val="002F0D38"/>
    <w:rsid w:val="002F0E15"/>
    <w:rsid w:val="002F179F"/>
    <w:rsid w:val="002F19B7"/>
    <w:rsid w:val="002F19F8"/>
    <w:rsid w:val="002F1C22"/>
    <w:rsid w:val="002F1E08"/>
    <w:rsid w:val="002F2789"/>
    <w:rsid w:val="002F287A"/>
    <w:rsid w:val="002F2A34"/>
    <w:rsid w:val="002F2CE3"/>
    <w:rsid w:val="002F3019"/>
    <w:rsid w:val="002F35D4"/>
    <w:rsid w:val="002F39F9"/>
    <w:rsid w:val="002F3AD7"/>
    <w:rsid w:val="002F3B72"/>
    <w:rsid w:val="002F3F3D"/>
    <w:rsid w:val="002F413D"/>
    <w:rsid w:val="002F4422"/>
    <w:rsid w:val="002F4598"/>
    <w:rsid w:val="002F482C"/>
    <w:rsid w:val="002F4862"/>
    <w:rsid w:val="002F4B76"/>
    <w:rsid w:val="002F4CEE"/>
    <w:rsid w:val="002F5240"/>
    <w:rsid w:val="002F53DB"/>
    <w:rsid w:val="002F5413"/>
    <w:rsid w:val="002F5AC5"/>
    <w:rsid w:val="002F5AFD"/>
    <w:rsid w:val="002F5C17"/>
    <w:rsid w:val="002F5E6C"/>
    <w:rsid w:val="002F6057"/>
    <w:rsid w:val="002F605C"/>
    <w:rsid w:val="002F6147"/>
    <w:rsid w:val="002F6173"/>
    <w:rsid w:val="002F61BE"/>
    <w:rsid w:val="002F689C"/>
    <w:rsid w:val="002F6B34"/>
    <w:rsid w:val="002F7064"/>
    <w:rsid w:val="002F7287"/>
    <w:rsid w:val="002F75A4"/>
    <w:rsid w:val="002F7818"/>
    <w:rsid w:val="002F79A7"/>
    <w:rsid w:val="002F7E58"/>
    <w:rsid w:val="002F7FB3"/>
    <w:rsid w:val="00300301"/>
    <w:rsid w:val="00300306"/>
    <w:rsid w:val="003003A1"/>
    <w:rsid w:val="00300562"/>
    <w:rsid w:val="00300C41"/>
    <w:rsid w:val="00300F9A"/>
    <w:rsid w:val="00301269"/>
    <w:rsid w:val="00301328"/>
    <w:rsid w:val="003016E4"/>
    <w:rsid w:val="00301807"/>
    <w:rsid w:val="00302691"/>
    <w:rsid w:val="00302A7F"/>
    <w:rsid w:val="00302CDF"/>
    <w:rsid w:val="00302D07"/>
    <w:rsid w:val="003031CE"/>
    <w:rsid w:val="003031F0"/>
    <w:rsid w:val="003033D3"/>
    <w:rsid w:val="00303782"/>
    <w:rsid w:val="00303941"/>
    <w:rsid w:val="003039FD"/>
    <w:rsid w:val="00303AB2"/>
    <w:rsid w:val="00303F38"/>
    <w:rsid w:val="003046A5"/>
    <w:rsid w:val="003047C1"/>
    <w:rsid w:val="00305416"/>
    <w:rsid w:val="003056DB"/>
    <w:rsid w:val="00305C07"/>
    <w:rsid w:val="00305D63"/>
    <w:rsid w:val="00305EC4"/>
    <w:rsid w:val="00306596"/>
    <w:rsid w:val="00306767"/>
    <w:rsid w:val="00306AA2"/>
    <w:rsid w:val="00306B26"/>
    <w:rsid w:val="00306FA9"/>
    <w:rsid w:val="00307082"/>
    <w:rsid w:val="003078D5"/>
    <w:rsid w:val="00307E9C"/>
    <w:rsid w:val="0031049D"/>
    <w:rsid w:val="00310A78"/>
    <w:rsid w:val="00310D3B"/>
    <w:rsid w:val="00310EE2"/>
    <w:rsid w:val="0031121A"/>
    <w:rsid w:val="0031124E"/>
    <w:rsid w:val="00312869"/>
    <w:rsid w:val="003129DE"/>
    <w:rsid w:val="00312C16"/>
    <w:rsid w:val="00312D51"/>
    <w:rsid w:val="00312FEB"/>
    <w:rsid w:val="00313393"/>
    <w:rsid w:val="003135F7"/>
    <w:rsid w:val="0031362C"/>
    <w:rsid w:val="00313BC0"/>
    <w:rsid w:val="00314090"/>
    <w:rsid w:val="0031416D"/>
    <w:rsid w:val="003141A9"/>
    <w:rsid w:val="00314399"/>
    <w:rsid w:val="0031497F"/>
    <w:rsid w:val="00314AE5"/>
    <w:rsid w:val="00314AEA"/>
    <w:rsid w:val="00314F8F"/>
    <w:rsid w:val="00315DB3"/>
    <w:rsid w:val="00315FCE"/>
    <w:rsid w:val="00316259"/>
    <w:rsid w:val="003164BF"/>
    <w:rsid w:val="0031684E"/>
    <w:rsid w:val="00316D29"/>
    <w:rsid w:val="00316D2F"/>
    <w:rsid w:val="00317068"/>
    <w:rsid w:val="00317532"/>
    <w:rsid w:val="003178D4"/>
    <w:rsid w:val="00317FBB"/>
    <w:rsid w:val="00320175"/>
    <w:rsid w:val="0032041C"/>
    <w:rsid w:val="0032055E"/>
    <w:rsid w:val="0032060A"/>
    <w:rsid w:val="0032072A"/>
    <w:rsid w:val="003207CB"/>
    <w:rsid w:val="00320C2F"/>
    <w:rsid w:val="00320F94"/>
    <w:rsid w:val="00321641"/>
    <w:rsid w:val="003217E8"/>
    <w:rsid w:val="00321CDE"/>
    <w:rsid w:val="00322250"/>
    <w:rsid w:val="0032231D"/>
    <w:rsid w:val="00322619"/>
    <w:rsid w:val="00322743"/>
    <w:rsid w:val="00322FE2"/>
    <w:rsid w:val="00323A0E"/>
    <w:rsid w:val="00323C9B"/>
    <w:rsid w:val="00323D09"/>
    <w:rsid w:val="0032416E"/>
    <w:rsid w:val="003241F6"/>
    <w:rsid w:val="003242EB"/>
    <w:rsid w:val="0032497E"/>
    <w:rsid w:val="00324BD3"/>
    <w:rsid w:val="0032521B"/>
    <w:rsid w:val="00325645"/>
    <w:rsid w:val="0032583A"/>
    <w:rsid w:val="003259D3"/>
    <w:rsid w:val="00325AF3"/>
    <w:rsid w:val="003263F2"/>
    <w:rsid w:val="00326503"/>
    <w:rsid w:val="0032670E"/>
    <w:rsid w:val="003269EC"/>
    <w:rsid w:val="003275E4"/>
    <w:rsid w:val="0032793A"/>
    <w:rsid w:val="00327A26"/>
    <w:rsid w:val="00330887"/>
    <w:rsid w:val="003308CC"/>
    <w:rsid w:val="00330B54"/>
    <w:rsid w:val="00330D0C"/>
    <w:rsid w:val="003310D5"/>
    <w:rsid w:val="00331193"/>
    <w:rsid w:val="00331236"/>
    <w:rsid w:val="003312EF"/>
    <w:rsid w:val="00331693"/>
    <w:rsid w:val="00331727"/>
    <w:rsid w:val="00331844"/>
    <w:rsid w:val="003318F8"/>
    <w:rsid w:val="003319F1"/>
    <w:rsid w:val="00331B93"/>
    <w:rsid w:val="00331F9A"/>
    <w:rsid w:val="0033235C"/>
    <w:rsid w:val="003328A7"/>
    <w:rsid w:val="00332C74"/>
    <w:rsid w:val="00333128"/>
    <w:rsid w:val="00333157"/>
    <w:rsid w:val="003339B1"/>
    <w:rsid w:val="00333D0F"/>
    <w:rsid w:val="00333E6C"/>
    <w:rsid w:val="00333EBF"/>
    <w:rsid w:val="00334507"/>
    <w:rsid w:val="003345BB"/>
    <w:rsid w:val="003347BF"/>
    <w:rsid w:val="00334D72"/>
    <w:rsid w:val="00335897"/>
    <w:rsid w:val="00336090"/>
    <w:rsid w:val="003360F0"/>
    <w:rsid w:val="00336563"/>
    <w:rsid w:val="00337127"/>
    <w:rsid w:val="0033712E"/>
    <w:rsid w:val="00337612"/>
    <w:rsid w:val="00337995"/>
    <w:rsid w:val="00337AAD"/>
    <w:rsid w:val="00337B45"/>
    <w:rsid w:val="00337C72"/>
    <w:rsid w:val="00340105"/>
    <w:rsid w:val="0034077E"/>
    <w:rsid w:val="0034092D"/>
    <w:rsid w:val="00341025"/>
    <w:rsid w:val="0034104F"/>
    <w:rsid w:val="0034117F"/>
    <w:rsid w:val="00341293"/>
    <w:rsid w:val="003414B8"/>
    <w:rsid w:val="00341CF8"/>
    <w:rsid w:val="00341F36"/>
    <w:rsid w:val="003420AA"/>
    <w:rsid w:val="00342491"/>
    <w:rsid w:val="00342723"/>
    <w:rsid w:val="00342D9F"/>
    <w:rsid w:val="003433E9"/>
    <w:rsid w:val="00343799"/>
    <w:rsid w:val="00343A83"/>
    <w:rsid w:val="00343ABE"/>
    <w:rsid w:val="00343B80"/>
    <w:rsid w:val="00343FFA"/>
    <w:rsid w:val="003441B3"/>
    <w:rsid w:val="0034454B"/>
    <w:rsid w:val="0034470C"/>
    <w:rsid w:val="00344846"/>
    <w:rsid w:val="00344955"/>
    <w:rsid w:val="00344A3C"/>
    <w:rsid w:val="00344A56"/>
    <w:rsid w:val="00344CC7"/>
    <w:rsid w:val="003452BA"/>
    <w:rsid w:val="003453DE"/>
    <w:rsid w:val="00345470"/>
    <w:rsid w:val="00345669"/>
    <w:rsid w:val="003458B4"/>
    <w:rsid w:val="00345A24"/>
    <w:rsid w:val="00345BA5"/>
    <w:rsid w:val="00345C32"/>
    <w:rsid w:val="00345E20"/>
    <w:rsid w:val="003465DC"/>
    <w:rsid w:val="00346822"/>
    <w:rsid w:val="0034689D"/>
    <w:rsid w:val="00346AC8"/>
    <w:rsid w:val="00346FB4"/>
    <w:rsid w:val="0034705F"/>
    <w:rsid w:val="0034749E"/>
    <w:rsid w:val="003476D8"/>
    <w:rsid w:val="003479AF"/>
    <w:rsid w:val="00347AB5"/>
    <w:rsid w:val="00347D76"/>
    <w:rsid w:val="00350069"/>
    <w:rsid w:val="00350372"/>
    <w:rsid w:val="00350544"/>
    <w:rsid w:val="0035095E"/>
    <w:rsid w:val="00350B5F"/>
    <w:rsid w:val="0035149D"/>
    <w:rsid w:val="00351E69"/>
    <w:rsid w:val="00351F99"/>
    <w:rsid w:val="003526EB"/>
    <w:rsid w:val="0035271F"/>
    <w:rsid w:val="00352872"/>
    <w:rsid w:val="00352B8D"/>
    <w:rsid w:val="00352C27"/>
    <w:rsid w:val="00352D32"/>
    <w:rsid w:val="00352D78"/>
    <w:rsid w:val="003530C9"/>
    <w:rsid w:val="0035314A"/>
    <w:rsid w:val="003538C1"/>
    <w:rsid w:val="0035392F"/>
    <w:rsid w:val="003539E8"/>
    <w:rsid w:val="0035402E"/>
    <w:rsid w:val="00354573"/>
    <w:rsid w:val="00354E86"/>
    <w:rsid w:val="00355323"/>
    <w:rsid w:val="0035539E"/>
    <w:rsid w:val="003558BD"/>
    <w:rsid w:val="00355EE0"/>
    <w:rsid w:val="00356118"/>
    <w:rsid w:val="00356241"/>
    <w:rsid w:val="00356550"/>
    <w:rsid w:val="00356581"/>
    <w:rsid w:val="00356723"/>
    <w:rsid w:val="00356896"/>
    <w:rsid w:val="00356D32"/>
    <w:rsid w:val="00356DEC"/>
    <w:rsid w:val="00356E54"/>
    <w:rsid w:val="003578C1"/>
    <w:rsid w:val="00360050"/>
    <w:rsid w:val="003605C5"/>
    <w:rsid w:val="003609CB"/>
    <w:rsid w:val="00360FE0"/>
    <w:rsid w:val="003612A6"/>
    <w:rsid w:val="00361AB7"/>
    <w:rsid w:val="00361AC3"/>
    <w:rsid w:val="00361CAB"/>
    <w:rsid w:val="00361E66"/>
    <w:rsid w:val="003621E6"/>
    <w:rsid w:val="003625F8"/>
    <w:rsid w:val="00362BC3"/>
    <w:rsid w:val="00362E04"/>
    <w:rsid w:val="00362EEC"/>
    <w:rsid w:val="00362F09"/>
    <w:rsid w:val="00363012"/>
    <w:rsid w:val="003632C0"/>
    <w:rsid w:val="003635AB"/>
    <w:rsid w:val="00363894"/>
    <w:rsid w:val="00363895"/>
    <w:rsid w:val="003638DA"/>
    <w:rsid w:val="003640C4"/>
    <w:rsid w:val="003643AE"/>
    <w:rsid w:val="00364671"/>
    <w:rsid w:val="00364AB2"/>
    <w:rsid w:val="00364FC3"/>
    <w:rsid w:val="00365210"/>
    <w:rsid w:val="003652D6"/>
    <w:rsid w:val="00365796"/>
    <w:rsid w:val="00365D2D"/>
    <w:rsid w:val="00365FFE"/>
    <w:rsid w:val="003663EF"/>
    <w:rsid w:val="003667D8"/>
    <w:rsid w:val="00366801"/>
    <w:rsid w:val="003669EB"/>
    <w:rsid w:val="00366A6B"/>
    <w:rsid w:val="00366E22"/>
    <w:rsid w:val="00366F9F"/>
    <w:rsid w:val="0036729C"/>
    <w:rsid w:val="00367578"/>
    <w:rsid w:val="003678B1"/>
    <w:rsid w:val="00367AFD"/>
    <w:rsid w:val="00367BA9"/>
    <w:rsid w:val="00367BDA"/>
    <w:rsid w:val="00367C07"/>
    <w:rsid w:val="00367ED9"/>
    <w:rsid w:val="00367F04"/>
    <w:rsid w:val="00367F3D"/>
    <w:rsid w:val="003701C9"/>
    <w:rsid w:val="003703C2"/>
    <w:rsid w:val="003704B9"/>
    <w:rsid w:val="00370B3F"/>
    <w:rsid w:val="00370F95"/>
    <w:rsid w:val="00371047"/>
    <w:rsid w:val="003711CF"/>
    <w:rsid w:val="0037127C"/>
    <w:rsid w:val="00371778"/>
    <w:rsid w:val="00371A88"/>
    <w:rsid w:val="00371A94"/>
    <w:rsid w:val="00371CA8"/>
    <w:rsid w:val="00371DDF"/>
    <w:rsid w:val="0037233C"/>
    <w:rsid w:val="003723F2"/>
    <w:rsid w:val="00372FC1"/>
    <w:rsid w:val="00373020"/>
    <w:rsid w:val="00373568"/>
    <w:rsid w:val="00373681"/>
    <w:rsid w:val="00373C41"/>
    <w:rsid w:val="00373CB2"/>
    <w:rsid w:val="00373CE8"/>
    <w:rsid w:val="00373FAC"/>
    <w:rsid w:val="00374B1D"/>
    <w:rsid w:val="00374C2F"/>
    <w:rsid w:val="00374EA5"/>
    <w:rsid w:val="00375073"/>
    <w:rsid w:val="0037539D"/>
    <w:rsid w:val="003753A0"/>
    <w:rsid w:val="003753C8"/>
    <w:rsid w:val="0037563B"/>
    <w:rsid w:val="003756FB"/>
    <w:rsid w:val="00375730"/>
    <w:rsid w:val="003757DA"/>
    <w:rsid w:val="00375AB7"/>
    <w:rsid w:val="0037606D"/>
    <w:rsid w:val="003774DD"/>
    <w:rsid w:val="0037760B"/>
    <w:rsid w:val="003779D8"/>
    <w:rsid w:val="00377A5F"/>
    <w:rsid w:val="00377E3B"/>
    <w:rsid w:val="0038000D"/>
    <w:rsid w:val="003806F0"/>
    <w:rsid w:val="00381181"/>
    <w:rsid w:val="003813BE"/>
    <w:rsid w:val="003816A7"/>
    <w:rsid w:val="00381B99"/>
    <w:rsid w:val="00381C34"/>
    <w:rsid w:val="00381DA1"/>
    <w:rsid w:val="00382038"/>
    <w:rsid w:val="00382223"/>
    <w:rsid w:val="003822F3"/>
    <w:rsid w:val="003824CA"/>
    <w:rsid w:val="00382628"/>
    <w:rsid w:val="00382902"/>
    <w:rsid w:val="00382F0C"/>
    <w:rsid w:val="003834C8"/>
    <w:rsid w:val="00383B65"/>
    <w:rsid w:val="00383F2E"/>
    <w:rsid w:val="0038415B"/>
    <w:rsid w:val="00384847"/>
    <w:rsid w:val="00384CB1"/>
    <w:rsid w:val="00384EEA"/>
    <w:rsid w:val="0038530E"/>
    <w:rsid w:val="003853B1"/>
    <w:rsid w:val="00385561"/>
    <w:rsid w:val="0038585F"/>
    <w:rsid w:val="00385B80"/>
    <w:rsid w:val="00386512"/>
    <w:rsid w:val="003865CC"/>
    <w:rsid w:val="00386779"/>
    <w:rsid w:val="00386CFD"/>
    <w:rsid w:val="00386D62"/>
    <w:rsid w:val="00386FEC"/>
    <w:rsid w:val="00387036"/>
    <w:rsid w:val="003871BB"/>
    <w:rsid w:val="003873D5"/>
    <w:rsid w:val="00387452"/>
    <w:rsid w:val="00387800"/>
    <w:rsid w:val="003878B4"/>
    <w:rsid w:val="00387CB2"/>
    <w:rsid w:val="00387E6A"/>
    <w:rsid w:val="00387F20"/>
    <w:rsid w:val="00390005"/>
    <w:rsid w:val="00390106"/>
    <w:rsid w:val="0039028B"/>
    <w:rsid w:val="00390293"/>
    <w:rsid w:val="0039029E"/>
    <w:rsid w:val="0039076C"/>
    <w:rsid w:val="00390D8D"/>
    <w:rsid w:val="00392154"/>
    <w:rsid w:val="00392286"/>
    <w:rsid w:val="0039236F"/>
    <w:rsid w:val="003923B2"/>
    <w:rsid w:val="003924FB"/>
    <w:rsid w:val="003927C8"/>
    <w:rsid w:val="00392B0B"/>
    <w:rsid w:val="00392B12"/>
    <w:rsid w:val="003930EE"/>
    <w:rsid w:val="003936FA"/>
    <w:rsid w:val="003941FE"/>
    <w:rsid w:val="00394515"/>
    <w:rsid w:val="00394651"/>
    <w:rsid w:val="00394B2B"/>
    <w:rsid w:val="003954AB"/>
    <w:rsid w:val="00395F23"/>
    <w:rsid w:val="00395F44"/>
    <w:rsid w:val="00396388"/>
    <w:rsid w:val="00396BDA"/>
    <w:rsid w:val="00396C53"/>
    <w:rsid w:val="00396CBA"/>
    <w:rsid w:val="003A0168"/>
    <w:rsid w:val="003A018D"/>
    <w:rsid w:val="003A038C"/>
    <w:rsid w:val="003A03EA"/>
    <w:rsid w:val="003A0464"/>
    <w:rsid w:val="003A0784"/>
    <w:rsid w:val="003A079E"/>
    <w:rsid w:val="003A0954"/>
    <w:rsid w:val="003A0B1C"/>
    <w:rsid w:val="003A0BA1"/>
    <w:rsid w:val="003A0C22"/>
    <w:rsid w:val="003A0C7E"/>
    <w:rsid w:val="003A0CD3"/>
    <w:rsid w:val="003A0F94"/>
    <w:rsid w:val="003A12E9"/>
    <w:rsid w:val="003A12EB"/>
    <w:rsid w:val="003A1545"/>
    <w:rsid w:val="003A181F"/>
    <w:rsid w:val="003A1D8C"/>
    <w:rsid w:val="003A1F78"/>
    <w:rsid w:val="003A1FF5"/>
    <w:rsid w:val="003A2189"/>
    <w:rsid w:val="003A2724"/>
    <w:rsid w:val="003A2792"/>
    <w:rsid w:val="003A29D4"/>
    <w:rsid w:val="003A2D64"/>
    <w:rsid w:val="003A3323"/>
    <w:rsid w:val="003A3379"/>
    <w:rsid w:val="003A33C0"/>
    <w:rsid w:val="003A3BF1"/>
    <w:rsid w:val="003A4733"/>
    <w:rsid w:val="003A4953"/>
    <w:rsid w:val="003A4B1E"/>
    <w:rsid w:val="003A5D07"/>
    <w:rsid w:val="003A62AE"/>
    <w:rsid w:val="003A6665"/>
    <w:rsid w:val="003A66B7"/>
    <w:rsid w:val="003A69AC"/>
    <w:rsid w:val="003A6E6B"/>
    <w:rsid w:val="003A76B7"/>
    <w:rsid w:val="003A7989"/>
    <w:rsid w:val="003B011E"/>
    <w:rsid w:val="003B0173"/>
    <w:rsid w:val="003B0452"/>
    <w:rsid w:val="003B04C6"/>
    <w:rsid w:val="003B0CEE"/>
    <w:rsid w:val="003B0D52"/>
    <w:rsid w:val="003B0D66"/>
    <w:rsid w:val="003B10F6"/>
    <w:rsid w:val="003B12F0"/>
    <w:rsid w:val="003B1F70"/>
    <w:rsid w:val="003B1FDA"/>
    <w:rsid w:val="003B203F"/>
    <w:rsid w:val="003B222E"/>
    <w:rsid w:val="003B2393"/>
    <w:rsid w:val="003B2738"/>
    <w:rsid w:val="003B2DA2"/>
    <w:rsid w:val="003B32F4"/>
    <w:rsid w:val="003B38E1"/>
    <w:rsid w:val="003B3B8F"/>
    <w:rsid w:val="003B3D13"/>
    <w:rsid w:val="003B4209"/>
    <w:rsid w:val="003B43F4"/>
    <w:rsid w:val="003B4401"/>
    <w:rsid w:val="003B46A5"/>
    <w:rsid w:val="003B47F2"/>
    <w:rsid w:val="003B485B"/>
    <w:rsid w:val="003B511A"/>
    <w:rsid w:val="003B55E6"/>
    <w:rsid w:val="003B56AB"/>
    <w:rsid w:val="003B57E8"/>
    <w:rsid w:val="003B5877"/>
    <w:rsid w:val="003B609B"/>
    <w:rsid w:val="003B63A2"/>
    <w:rsid w:val="003B641E"/>
    <w:rsid w:val="003B6AB4"/>
    <w:rsid w:val="003B6DB0"/>
    <w:rsid w:val="003B6F4C"/>
    <w:rsid w:val="003B7377"/>
    <w:rsid w:val="003B7757"/>
    <w:rsid w:val="003B7CFD"/>
    <w:rsid w:val="003B7EDA"/>
    <w:rsid w:val="003C0095"/>
    <w:rsid w:val="003C02C9"/>
    <w:rsid w:val="003C0390"/>
    <w:rsid w:val="003C03ED"/>
    <w:rsid w:val="003C049E"/>
    <w:rsid w:val="003C07C6"/>
    <w:rsid w:val="003C094E"/>
    <w:rsid w:val="003C0A45"/>
    <w:rsid w:val="003C0B4B"/>
    <w:rsid w:val="003C0E6D"/>
    <w:rsid w:val="003C139C"/>
    <w:rsid w:val="003C1581"/>
    <w:rsid w:val="003C1843"/>
    <w:rsid w:val="003C19B4"/>
    <w:rsid w:val="003C1D8F"/>
    <w:rsid w:val="003C2547"/>
    <w:rsid w:val="003C26DB"/>
    <w:rsid w:val="003C27B7"/>
    <w:rsid w:val="003C2A2D"/>
    <w:rsid w:val="003C330E"/>
    <w:rsid w:val="003C33AC"/>
    <w:rsid w:val="003C33CF"/>
    <w:rsid w:val="003C34C5"/>
    <w:rsid w:val="003C3B98"/>
    <w:rsid w:val="003C3C3C"/>
    <w:rsid w:val="003C42AF"/>
    <w:rsid w:val="003C4703"/>
    <w:rsid w:val="003C4B9D"/>
    <w:rsid w:val="003C4BC8"/>
    <w:rsid w:val="003C54DE"/>
    <w:rsid w:val="003C56BC"/>
    <w:rsid w:val="003C5846"/>
    <w:rsid w:val="003C5E47"/>
    <w:rsid w:val="003C63B6"/>
    <w:rsid w:val="003C64C2"/>
    <w:rsid w:val="003C7229"/>
    <w:rsid w:val="003C740A"/>
    <w:rsid w:val="003C772C"/>
    <w:rsid w:val="003C77A4"/>
    <w:rsid w:val="003D0113"/>
    <w:rsid w:val="003D0155"/>
    <w:rsid w:val="003D10D1"/>
    <w:rsid w:val="003D1632"/>
    <w:rsid w:val="003D17BA"/>
    <w:rsid w:val="003D18B1"/>
    <w:rsid w:val="003D1B38"/>
    <w:rsid w:val="003D1CD5"/>
    <w:rsid w:val="003D2037"/>
    <w:rsid w:val="003D2167"/>
    <w:rsid w:val="003D22F6"/>
    <w:rsid w:val="003D237C"/>
    <w:rsid w:val="003D2707"/>
    <w:rsid w:val="003D2A0D"/>
    <w:rsid w:val="003D2A66"/>
    <w:rsid w:val="003D2C83"/>
    <w:rsid w:val="003D3969"/>
    <w:rsid w:val="003D39B1"/>
    <w:rsid w:val="003D3A5A"/>
    <w:rsid w:val="003D3DA2"/>
    <w:rsid w:val="003D3EF8"/>
    <w:rsid w:val="003D3FE5"/>
    <w:rsid w:val="003D41E5"/>
    <w:rsid w:val="003D47DA"/>
    <w:rsid w:val="003D48EB"/>
    <w:rsid w:val="003D4DD5"/>
    <w:rsid w:val="003D4E56"/>
    <w:rsid w:val="003D50A8"/>
    <w:rsid w:val="003D56B1"/>
    <w:rsid w:val="003D5B90"/>
    <w:rsid w:val="003D5BFB"/>
    <w:rsid w:val="003D5DBE"/>
    <w:rsid w:val="003D5E5E"/>
    <w:rsid w:val="003D5F24"/>
    <w:rsid w:val="003D612B"/>
    <w:rsid w:val="003D6390"/>
    <w:rsid w:val="003D63C8"/>
    <w:rsid w:val="003D6551"/>
    <w:rsid w:val="003D6E63"/>
    <w:rsid w:val="003D73C5"/>
    <w:rsid w:val="003D7826"/>
    <w:rsid w:val="003D785B"/>
    <w:rsid w:val="003D7B16"/>
    <w:rsid w:val="003D7CB9"/>
    <w:rsid w:val="003E0695"/>
    <w:rsid w:val="003E0848"/>
    <w:rsid w:val="003E0927"/>
    <w:rsid w:val="003E0C2D"/>
    <w:rsid w:val="003E10D0"/>
    <w:rsid w:val="003E161C"/>
    <w:rsid w:val="003E2225"/>
    <w:rsid w:val="003E23C9"/>
    <w:rsid w:val="003E259B"/>
    <w:rsid w:val="003E2E96"/>
    <w:rsid w:val="003E3086"/>
    <w:rsid w:val="003E33F8"/>
    <w:rsid w:val="003E36E9"/>
    <w:rsid w:val="003E393A"/>
    <w:rsid w:val="003E3ADB"/>
    <w:rsid w:val="003E3BA6"/>
    <w:rsid w:val="003E3F03"/>
    <w:rsid w:val="003E3FF4"/>
    <w:rsid w:val="003E46F5"/>
    <w:rsid w:val="003E4F6E"/>
    <w:rsid w:val="003E5342"/>
    <w:rsid w:val="003E54BE"/>
    <w:rsid w:val="003E590D"/>
    <w:rsid w:val="003E5A8B"/>
    <w:rsid w:val="003E5BD9"/>
    <w:rsid w:val="003E65EE"/>
    <w:rsid w:val="003E665E"/>
    <w:rsid w:val="003E6AA3"/>
    <w:rsid w:val="003E6C4F"/>
    <w:rsid w:val="003E6DEE"/>
    <w:rsid w:val="003E6E21"/>
    <w:rsid w:val="003E6FC0"/>
    <w:rsid w:val="003E766F"/>
    <w:rsid w:val="003E7938"/>
    <w:rsid w:val="003E7996"/>
    <w:rsid w:val="003E7EEA"/>
    <w:rsid w:val="003E7FE8"/>
    <w:rsid w:val="003F079B"/>
    <w:rsid w:val="003F0AE7"/>
    <w:rsid w:val="003F1591"/>
    <w:rsid w:val="003F15EC"/>
    <w:rsid w:val="003F20FD"/>
    <w:rsid w:val="003F223E"/>
    <w:rsid w:val="003F2401"/>
    <w:rsid w:val="003F2431"/>
    <w:rsid w:val="003F2670"/>
    <w:rsid w:val="003F27C4"/>
    <w:rsid w:val="003F2A30"/>
    <w:rsid w:val="003F32AF"/>
    <w:rsid w:val="003F3766"/>
    <w:rsid w:val="003F3AD1"/>
    <w:rsid w:val="003F40FF"/>
    <w:rsid w:val="003F438C"/>
    <w:rsid w:val="003F47AF"/>
    <w:rsid w:val="003F4B14"/>
    <w:rsid w:val="003F4CC7"/>
    <w:rsid w:val="003F4F25"/>
    <w:rsid w:val="003F50AD"/>
    <w:rsid w:val="003F51C8"/>
    <w:rsid w:val="003F5825"/>
    <w:rsid w:val="003F5D0E"/>
    <w:rsid w:val="003F5D6B"/>
    <w:rsid w:val="003F5FB9"/>
    <w:rsid w:val="003F6F9E"/>
    <w:rsid w:val="003F763B"/>
    <w:rsid w:val="003F7ED3"/>
    <w:rsid w:val="004000FF"/>
    <w:rsid w:val="004001BE"/>
    <w:rsid w:val="0040025D"/>
    <w:rsid w:val="00400341"/>
    <w:rsid w:val="00400D89"/>
    <w:rsid w:val="00401512"/>
    <w:rsid w:val="00401585"/>
    <w:rsid w:val="0040158F"/>
    <w:rsid w:val="00401631"/>
    <w:rsid w:val="004017B5"/>
    <w:rsid w:val="00401822"/>
    <w:rsid w:val="004018D3"/>
    <w:rsid w:val="00401CE5"/>
    <w:rsid w:val="00401E93"/>
    <w:rsid w:val="004021B5"/>
    <w:rsid w:val="00402366"/>
    <w:rsid w:val="0040247C"/>
    <w:rsid w:val="00402598"/>
    <w:rsid w:val="00402978"/>
    <w:rsid w:val="004029BF"/>
    <w:rsid w:val="0040304E"/>
    <w:rsid w:val="004031D0"/>
    <w:rsid w:val="00403423"/>
    <w:rsid w:val="00403467"/>
    <w:rsid w:val="004034E9"/>
    <w:rsid w:val="00403775"/>
    <w:rsid w:val="0040383A"/>
    <w:rsid w:val="00403BD0"/>
    <w:rsid w:val="004041D2"/>
    <w:rsid w:val="004044F1"/>
    <w:rsid w:val="004047C0"/>
    <w:rsid w:val="0040481A"/>
    <w:rsid w:val="00404EAD"/>
    <w:rsid w:val="00404FDF"/>
    <w:rsid w:val="0040511B"/>
    <w:rsid w:val="00405519"/>
    <w:rsid w:val="00405588"/>
    <w:rsid w:val="0040564D"/>
    <w:rsid w:val="00405656"/>
    <w:rsid w:val="00405853"/>
    <w:rsid w:val="00405F42"/>
    <w:rsid w:val="00406689"/>
    <w:rsid w:val="004067BE"/>
    <w:rsid w:val="00406C9C"/>
    <w:rsid w:val="00406FD7"/>
    <w:rsid w:val="00407D6F"/>
    <w:rsid w:val="0041005C"/>
    <w:rsid w:val="004103FB"/>
    <w:rsid w:val="004104AB"/>
    <w:rsid w:val="004105F3"/>
    <w:rsid w:val="00410769"/>
    <w:rsid w:val="00410BF3"/>
    <w:rsid w:val="00410F02"/>
    <w:rsid w:val="00411016"/>
    <w:rsid w:val="004113F4"/>
    <w:rsid w:val="004127CA"/>
    <w:rsid w:val="00412819"/>
    <w:rsid w:val="004128CC"/>
    <w:rsid w:val="00412B28"/>
    <w:rsid w:val="0041303D"/>
    <w:rsid w:val="004136DF"/>
    <w:rsid w:val="0041373A"/>
    <w:rsid w:val="004137EE"/>
    <w:rsid w:val="00413E00"/>
    <w:rsid w:val="004146B7"/>
    <w:rsid w:val="004149DA"/>
    <w:rsid w:val="0041515F"/>
    <w:rsid w:val="004154CA"/>
    <w:rsid w:val="004154D3"/>
    <w:rsid w:val="00415B99"/>
    <w:rsid w:val="0041611B"/>
    <w:rsid w:val="004165C5"/>
    <w:rsid w:val="004167AA"/>
    <w:rsid w:val="0041684A"/>
    <w:rsid w:val="00416967"/>
    <w:rsid w:val="00416CE9"/>
    <w:rsid w:val="004171BB"/>
    <w:rsid w:val="004174F5"/>
    <w:rsid w:val="00417874"/>
    <w:rsid w:val="0042019F"/>
    <w:rsid w:val="00420471"/>
    <w:rsid w:val="00420A57"/>
    <w:rsid w:val="00420E0B"/>
    <w:rsid w:val="0042106B"/>
    <w:rsid w:val="004214AD"/>
    <w:rsid w:val="00421944"/>
    <w:rsid w:val="004224FC"/>
    <w:rsid w:val="004225AB"/>
    <w:rsid w:val="00422A5C"/>
    <w:rsid w:val="00422D4C"/>
    <w:rsid w:val="004235C0"/>
    <w:rsid w:val="004237AD"/>
    <w:rsid w:val="00423F6C"/>
    <w:rsid w:val="00424478"/>
    <w:rsid w:val="004246FA"/>
    <w:rsid w:val="0042470B"/>
    <w:rsid w:val="00424792"/>
    <w:rsid w:val="004253D8"/>
    <w:rsid w:val="0042575B"/>
    <w:rsid w:val="004258F3"/>
    <w:rsid w:val="00425CEA"/>
    <w:rsid w:val="00426400"/>
    <w:rsid w:val="00426899"/>
    <w:rsid w:val="00427255"/>
    <w:rsid w:val="00427287"/>
    <w:rsid w:val="004275A1"/>
    <w:rsid w:val="00427817"/>
    <w:rsid w:val="004278FA"/>
    <w:rsid w:val="0042799A"/>
    <w:rsid w:val="004279AC"/>
    <w:rsid w:val="004279BC"/>
    <w:rsid w:val="00427AC6"/>
    <w:rsid w:val="00427B0E"/>
    <w:rsid w:val="00427B1A"/>
    <w:rsid w:val="00427B70"/>
    <w:rsid w:val="00427E87"/>
    <w:rsid w:val="004300B1"/>
    <w:rsid w:val="004303FB"/>
    <w:rsid w:val="00430560"/>
    <w:rsid w:val="004305DE"/>
    <w:rsid w:val="004306C3"/>
    <w:rsid w:val="00430959"/>
    <w:rsid w:val="00430EEB"/>
    <w:rsid w:val="0043107F"/>
    <w:rsid w:val="004311CA"/>
    <w:rsid w:val="00431338"/>
    <w:rsid w:val="004313C7"/>
    <w:rsid w:val="0043177B"/>
    <w:rsid w:val="00431979"/>
    <w:rsid w:val="00431B98"/>
    <w:rsid w:val="00432262"/>
    <w:rsid w:val="0043228D"/>
    <w:rsid w:val="0043242D"/>
    <w:rsid w:val="00432467"/>
    <w:rsid w:val="0043249F"/>
    <w:rsid w:val="0043329C"/>
    <w:rsid w:val="004332CD"/>
    <w:rsid w:val="0043353F"/>
    <w:rsid w:val="004335BB"/>
    <w:rsid w:val="0043361F"/>
    <w:rsid w:val="004336EA"/>
    <w:rsid w:val="00433FAF"/>
    <w:rsid w:val="0043402E"/>
    <w:rsid w:val="00434122"/>
    <w:rsid w:val="00434334"/>
    <w:rsid w:val="004345D4"/>
    <w:rsid w:val="004348E4"/>
    <w:rsid w:val="00434B15"/>
    <w:rsid w:val="00434BC2"/>
    <w:rsid w:val="0043530D"/>
    <w:rsid w:val="0043537C"/>
    <w:rsid w:val="0043592E"/>
    <w:rsid w:val="00435F25"/>
    <w:rsid w:val="00436068"/>
    <w:rsid w:val="00436A9E"/>
    <w:rsid w:val="004370C1"/>
    <w:rsid w:val="0043710E"/>
    <w:rsid w:val="004375D8"/>
    <w:rsid w:val="0043796D"/>
    <w:rsid w:val="00437B62"/>
    <w:rsid w:val="00437D08"/>
    <w:rsid w:val="004400CC"/>
    <w:rsid w:val="004403DD"/>
    <w:rsid w:val="004404CE"/>
    <w:rsid w:val="0044059D"/>
    <w:rsid w:val="0044095A"/>
    <w:rsid w:val="00440962"/>
    <w:rsid w:val="00440E85"/>
    <w:rsid w:val="004411BA"/>
    <w:rsid w:val="00441C9E"/>
    <w:rsid w:val="00441DBF"/>
    <w:rsid w:val="00442227"/>
    <w:rsid w:val="00442467"/>
    <w:rsid w:val="0044293A"/>
    <w:rsid w:val="00442AF7"/>
    <w:rsid w:val="00442B20"/>
    <w:rsid w:val="00442C23"/>
    <w:rsid w:val="00442C47"/>
    <w:rsid w:val="00443002"/>
    <w:rsid w:val="00443658"/>
    <w:rsid w:val="00443BC0"/>
    <w:rsid w:val="00443DDC"/>
    <w:rsid w:val="004440A1"/>
    <w:rsid w:val="004445F2"/>
    <w:rsid w:val="0044461A"/>
    <w:rsid w:val="004447E6"/>
    <w:rsid w:val="00444A16"/>
    <w:rsid w:val="00444DE6"/>
    <w:rsid w:val="00445103"/>
    <w:rsid w:val="0044567F"/>
    <w:rsid w:val="00445803"/>
    <w:rsid w:val="004459BB"/>
    <w:rsid w:val="00445BAE"/>
    <w:rsid w:val="00445D16"/>
    <w:rsid w:val="0044661D"/>
    <w:rsid w:val="00446621"/>
    <w:rsid w:val="0044695B"/>
    <w:rsid w:val="00446CB7"/>
    <w:rsid w:val="00447237"/>
    <w:rsid w:val="0044726C"/>
    <w:rsid w:val="004472BE"/>
    <w:rsid w:val="00447600"/>
    <w:rsid w:val="004476F3"/>
    <w:rsid w:val="00447732"/>
    <w:rsid w:val="00447820"/>
    <w:rsid w:val="004478A7"/>
    <w:rsid w:val="00447B47"/>
    <w:rsid w:val="00447E9F"/>
    <w:rsid w:val="00451279"/>
    <w:rsid w:val="004513B0"/>
    <w:rsid w:val="004513FB"/>
    <w:rsid w:val="00451482"/>
    <w:rsid w:val="004517D3"/>
    <w:rsid w:val="00452379"/>
    <w:rsid w:val="00452C9E"/>
    <w:rsid w:val="00452CC1"/>
    <w:rsid w:val="00452F71"/>
    <w:rsid w:val="00453506"/>
    <w:rsid w:val="00453599"/>
    <w:rsid w:val="004539F2"/>
    <w:rsid w:val="00453A6A"/>
    <w:rsid w:val="00453C15"/>
    <w:rsid w:val="00454221"/>
    <w:rsid w:val="00454692"/>
    <w:rsid w:val="00454CA0"/>
    <w:rsid w:val="0045503B"/>
    <w:rsid w:val="0045574C"/>
    <w:rsid w:val="00455876"/>
    <w:rsid w:val="00455DDA"/>
    <w:rsid w:val="00455E74"/>
    <w:rsid w:val="004560A9"/>
    <w:rsid w:val="00456419"/>
    <w:rsid w:val="004566B2"/>
    <w:rsid w:val="004567A5"/>
    <w:rsid w:val="00456CDD"/>
    <w:rsid w:val="00456F77"/>
    <w:rsid w:val="00457069"/>
    <w:rsid w:val="00457AB9"/>
    <w:rsid w:val="0046038A"/>
    <w:rsid w:val="00460A3C"/>
    <w:rsid w:val="00460A55"/>
    <w:rsid w:val="0046107B"/>
    <w:rsid w:val="00461699"/>
    <w:rsid w:val="0046180C"/>
    <w:rsid w:val="00461CA4"/>
    <w:rsid w:val="004622D4"/>
    <w:rsid w:val="004622E9"/>
    <w:rsid w:val="00462365"/>
    <w:rsid w:val="00462632"/>
    <w:rsid w:val="00463057"/>
    <w:rsid w:val="004630DC"/>
    <w:rsid w:val="004633E1"/>
    <w:rsid w:val="0046371D"/>
    <w:rsid w:val="00463989"/>
    <w:rsid w:val="00463B26"/>
    <w:rsid w:val="00463B3E"/>
    <w:rsid w:val="00463F9C"/>
    <w:rsid w:val="004643EE"/>
    <w:rsid w:val="00465132"/>
    <w:rsid w:val="00465336"/>
    <w:rsid w:val="004657EA"/>
    <w:rsid w:val="004657F6"/>
    <w:rsid w:val="00465D19"/>
    <w:rsid w:val="00465D89"/>
    <w:rsid w:val="00466029"/>
    <w:rsid w:val="00466266"/>
    <w:rsid w:val="0046653A"/>
    <w:rsid w:val="00466710"/>
    <w:rsid w:val="00466862"/>
    <w:rsid w:val="004669B2"/>
    <w:rsid w:val="004671DC"/>
    <w:rsid w:val="00467350"/>
    <w:rsid w:val="004674CB"/>
    <w:rsid w:val="0046794D"/>
    <w:rsid w:val="00467B98"/>
    <w:rsid w:val="00467F04"/>
    <w:rsid w:val="00470763"/>
    <w:rsid w:val="00470BA4"/>
    <w:rsid w:val="00470BD6"/>
    <w:rsid w:val="00470F60"/>
    <w:rsid w:val="00471435"/>
    <w:rsid w:val="00471E34"/>
    <w:rsid w:val="0047221A"/>
    <w:rsid w:val="004724CB"/>
    <w:rsid w:val="004724D4"/>
    <w:rsid w:val="004726E7"/>
    <w:rsid w:val="00472962"/>
    <w:rsid w:val="00472A2E"/>
    <w:rsid w:val="00472DA6"/>
    <w:rsid w:val="0047347F"/>
    <w:rsid w:val="00473540"/>
    <w:rsid w:val="0047376E"/>
    <w:rsid w:val="004738A8"/>
    <w:rsid w:val="00473939"/>
    <w:rsid w:val="00473A44"/>
    <w:rsid w:val="00473F0E"/>
    <w:rsid w:val="004743A4"/>
    <w:rsid w:val="004745A9"/>
    <w:rsid w:val="00474852"/>
    <w:rsid w:val="004748D3"/>
    <w:rsid w:val="00474D31"/>
    <w:rsid w:val="00475145"/>
    <w:rsid w:val="00475649"/>
    <w:rsid w:val="0047597E"/>
    <w:rsid w:val="0047597F"/>
    <w:rsid w:val="00475A68"/>
    <w:rsid w:val="00476404"/>
    <w:rsid w:val="0047668F"/>
    <w:rsid w:val="0047688B"/>
    <w:rsid w:val="00476E3A"/>
    <w:rsid w:val="004772F8"/>
    <w:rsid w:val="00477CDE"/>
    <w:rsid w:val="004809A8"/>
    <w:rsid w:val="00480F0F"/>
    <w:rsid w:val="00480F60"/>
    <w:rsid w:val="00480FD1"/>
    <w:rsid w:val="00481109"/>
    <w:rsid w:val="00481153"/>
    <w:rsid w:val="00481527"/>
    <w:rsid w:val="00481F17"/>
    <w:rsid w:val="00481FC6"/>
    <w:rsid w:val="004823D3"/>
    <w:rsid w:val="004828ED"/>
    <w:rsid w:val="00482B60"/>
    <w:rsid w:val="00482F52"/>
    <w:rsid w:val="004834C8"/>
    <w:rsid w:val="004836B0"/>
    <w:rsid w:val="004836D7"/>
    <w:rsid w:val="00483831"/>
    <w:rsid w:val="0048389D"/>
    <w:rsid w:val="004839F4"/>
    <w:rsid w:val="0048421A"/>
    <w:rsid w:val="00484419"/>
    <w:rsid w:val="00484AA3"/>
    <w:rsid w:val="00484F28"/>
    <w:rsid w:val="00484F53"/>
    <w:rsid w:val="004853C1"/>
    <w:rsid w:val="0048649C"/>
    <w:rsid w:val="004868CD"/>
    <w:rsid w:val="00486952"/>
    <w:rsid w:val="00486A32"/>
    <w:rsid w:val="004870F7"/>
    <w:rsid w:val="004874A3"/>
    <w:rsid w:val="00487DFF"/>
    <w:rsid w:val="00487E96"/>
    <w:rsid w:val="00487EB4"/>
    <w:rsid w:val="00490363"/>
    <w:rsid w:val="00490973"/>
    <w:rsid w:val="00490D55"/>
    <w:rsid w:val="00490EC6"/>
    <w:rsid w:val="00490FD6"/>
    <w:rsid w:val="00491307"/>
    <w:rsid w:val="004915C6"/>
    <w:rsid w:val="00491603"/>
    <w:rsid w:val="00491F6F"/>
    <w:rsid w:val="00492668"/>
    <w:rsid w:val="0049271C"/>
    <w:rsid w:val="00492E2B"/>
    <w:rsid w:val="00493010"/>
    <w:rsid w:val="0049352D"/>
    <w:rsid w:val="00493D31"/>
    <w:rsid w:val="00493E2C"/>
    <w:rsid w:val="00493EB2"/>
    <w:rsid w:val="00494350"/>
    <w:rsid w:val="00494F0D"/>
    <w:rsid w:val="00495600"/>
    <w:rsid w:val="00495E23"/>
    <w:rsid w:val="00495E3D"/>
    <w:rsid w:val="004963D3"/>
    <w:rsid w:val="00496AC1"/>
    <w:rsid w:val="00496E25"/>
    <w:rsid w:val="00497050"/>
    <w:rsid w:val="0049744A"/>
    <w:rsid w:val="0049744B"/>
    <w:rsid w:val="004A00DF"/>
    <w:rsid w:val="004A01D4"/>
    <w:rsid w:val="004A071A"/>
    <w:rsid w:val="004A0903"/>
    <w:rsid w:val="004A09BB"/>
    <w:rsid w:val="004A0C3B"/>
    <w:rsid w:val="004A0CE7"/>
    <w:rsid w:val="004A0DDB"/>
    <w:rsid w:val="004A0E22"/>
    <w:rsid w:val="004A1038"/>
    <w:rsid w:val="004A106A"/>
    <w:rsid w:val="004A13F3"/>
    <w:rsid w:val="004A1447"/>
    <w:rsid w:val="004A155A"/>
    <w:rsid w:val="004A170E"/>
    <w:rsid w:val="004A18AE"/>
    <w:rsid w:val="004A1962"/>
    <w:rsid w:val="004A1C28"/>
    <w:rsid w:val="004A1C82"/>
    <w:rsid w:val="004A1E2E"/>
    <w:rsid w:val="004A1E76"/>
    <w:rsid w:val="004A1EC5"/>
    <w:rsid w:val="004A253D"/>
    <w:rsid w:val="004A265A"/>
    <w:rsid w:val="004A35D0"/>
    <w:rsid w:val="004A364F"/>
    <w:rsid w:val="004A36C6"/>
    <w:rsid w:val="004A4076"/>
    <w:rsid w:val="004A41E8"/>
    <w:rsid w:val="004A42BC"/>
    <w:rsid w:val="004A42CA"/>
    <w:rsid w:val="004A46C8"/>
    <w:rsid w:val="004A4847"/>
    <w:rsid w:val="004A4BA8"/>
    <w:rsid w:val="004A516A"/>
    <w:rsid w:val="004A59F3"/>
    <w:rsid w:val="004A5BDA"/>
    <w:rsid w:val="004A5FA9"/>
    <w:rsid w:val="004A6083"/>
    <w:rsid w:val="004A6115"/>
    <w:rsid w:val="004A6231"/>
    <w:rsid w:val="004A64BF"/>
    <w:rsid w:val="004A67B4"/>
    <w:rsid w:val="004A6836"/>
    <w:rsid w:val="004A6D6A"/>
    <w:rsid w:val="004A7004"/>
    <w:rsid w:val="004A76EE"/>
    <w:rsid w:val="004A786A"/>
    <w:rsid w:val="004A79A6"/>
    <w:rsid w:val="004A7B1F"/>
    <w:rsid w:val="004A7EBE"/>
    <w:rsid w:val="004B013F"/>
    <w:rsid w:val="004B05DF"/>
    <w:rsid w:val="004B09AE"/>
    <w:rsid w:val="004B1B16"/>
    <w:rsid w:val="004B1FA5"/>
    <w:rsid w:val="004B2006"/>
    <w:rsid w:val="004B239D"/>
    <w:rsid w:val="004B2416"/>
    <w:rsid w:val="004B242D"/>
    <w:rsid w:val="004B24E7"/>
    <w:rsid w:val="004B2763"/>
    <w:rsid w:val="004B29F1"/>
    <w:rsid w:val="004B2B9B"/>
    <w:rsid w:val="004B2EAE"/>
    <w:rsid w:val="004B30CA"/>
    <w:rsid w:val="004B367D"/>
    <w:rsid w:val="004B386C"/>
    <w:rsid w:val="004B3B41"/>
    <w:rsid w:val="004B3B95"/>
    <w:rsid w:val="004B3D0B"/>
    <w:rsid w:val="004B3F9A"/>
    <w:rsid w:val="004B42E5"/>
    <w:rsid w:val="004B43EE"/>
    <w:rsid w:val="004B4D09"/>
    <w:rsid w:val="004B4F9A"/>
    <w:rsid w:val="004B52E7"/>
    <w:rsid w:val="004B53D5"/>
    <w:rsid w:val="004B55FB"/>
    <w:rsid w:val="004B5C72"/>
    <w:rsid w:val="004B5FDE"/>
    <w:rsid w:val="004B61BE"/>
    <w:rsid w:val="004B62C7"/>
    <w:rsid w:val="004B6539"/>
    <w:rsid w:val="004B6B6D"/>
    <w:rsid w:val="004B6C6B"/>
    <w:rsid w:val="004B6CA5"/>
    <w:rsid w:val="004C04CF"/>
    <w:rsid w:val="004C123C"/>
    <w:rsid w:val="004C185D"/>
    <w:rsid w:val="004C1E2B"/>
    <w:rsid w:val="004C1FEC"/>
    <w:rsid w:val="004C23BA"/>
    <w:rsid w:val="004C2C5B"/>
    <w:rsid w:val="004C2C63"/>
    <w:rsid w:val="004C2ED2"/>
    <w:rsid w:val="004C2F8F"/>
    <w:rsid w:val="004C34D7"/>
    <w:rsid w:val="004C37F5"/>
    <w:rsid w:val="004C3995"/>
    <w:rsid w:val="004C3DE0"/>
    <w:rsid w:val="004C416B"/>
    <w:rsid w:val="004C4244"/>
    <w:rsid w:val="004C4593"/>
    <w:rsid w:val="004C4E9B"/>
    <w:rsid w:val="004C4F0A"/>
    <w:rsid w:val="004C4F9D"/>
    <w:rsid w:val="004C55AB"/>
    <w:rsid w:val="004C5980"/>
    <w:rsid w:val="004C5C06"/>
    <w:rsid w:val="004C5D47"/>
    <w:rsid w:val="004C6017"/>
    <w:rsid w:val="004C623D"/>
    <w:rsid w:val="004C624A"/>
    <w:rsid w:val="004C68FF"/>
    <w:rsid w:val="004C6968"/>
    <w:rsid w:val="004C6A53"/>
    <w:rsid w:val="004C6BCB"/>
    <w:rsid w:val="004C6CED"/>
    <w:rsid w:val="004C7483"/>
    <w:rsid w:val="004C74B8"/>
    <w:rsid w:val="004C7E98"/>
    <w:rsid w:val="004D01CC"/>
    <w:rsid w:val="004D0286"/>
    <w:rsid w:val="004D0B1D"/>
    <w:rsid w:val="004D0DB4"/>
    <w:rsid w:val="004D0E51"/>
    <w:rsid w:val="004D140D"/>
    <w:rsid w:val="004D1619"/>
    <w:rsid w:val="004D169D"/>
    <w:rsid w:val="004D17F4"/>
    <w:rsid w:val="004D1A4C"/>
    <w:rsid w:val="004D1BD3"/>
    <w:rsid w:val="004D2028"/>
    <w:rsid w:val="004D27C6"/>
    <w:rsid w:val="004D29C9"/>
    <w:rsid w:val="004D2A20"/>
    <w:rsid w:val="004D2C57"/>
    <w:rsid w:val="004D2EB5"/>
    <w:rsid w:val="004D2F02"/>
    <w:rsid w:val="004D39E2"/>
    <w:rsid w:val="004D3E07"/>
    <w:rsid w:val="004D3FB1"/>
    <w:rsid w:val="004D40E6"/>
    <w:rsid w:val="004D41C4"/>
    <w:rsid w:val="004D446C"/>
    <w:rsid w:val="004D4650"/>
    <w:rsid w:val="004D4B21"/>
    <w:rsid w:val="004D4BC4"/>
    <w:rsid w:val="004D4D96"/>
    <w:rsid w:val="004D54CC"/>
    <w:rsid w:val="004D5751"/>
    <w:rsid w:val="004D5884"/>
    <w:rsid w:val="004D5AA2"/>
    <w:rsid w:val="004D5C45"/>
    <w:rsid w:val="004D653B"/>
    <w:rsid w:val="004D6B94"/>
    <w:rsid w:val="004D6EB6"/>
    <w:rsid w:val="004D7840"/>
    <w:rsid w:val="004E09E2"/>
    <w:rsid w:val="004E1166"/>
    <w:rsid w:val="004E1274"/>
    <w:rsid w:val="004E12ED"/>
    <w:rsid w:val="004E1737"/>
    <w:rsid w:val="004E1740"/>
    <w:rsid w:val="004E1A8E"/>
    <w:rsid w:val="004E1E4A"/>
    <w:rsid w:val="004E2288"/>
    <w:rsid w:val="004E2650"/>
    <w:rsid w:val="004E285B"/>
    <w:rsid w:val="004E29DD"/>
    <w:rsid w:val="004E2C70"/>
    <w:rsid w:val="004E327D"/>
    <w:rsid w:val="004E3582"/>
    <w:rsid w:val="004E3A78"/>
    <w:rsid w:val="004E3B46"/>
    <w:rsid w:val="004E3D71"/>
    <w:rsid w:val="004E40B7"/>
    <w:rsid w:val="004E43DA"/>
    <w:rsid w:val="004E458A"/>
    <w:rsid w:val="004E4659"/>
    <w:rsid w:val="004E4AEE"/>
    <w:rsid w:val="004E575A"/>
    <w:rsid w:val="004E5BA0"/>
    <w:rsid w:val="004E6FBC"/>
    <w:rsid w:val="004E708B"/>
    <w:rsid w:val="004E7330"/>
    <w:rsid w:val="004E7332"/>
    <w:rsid w:val="004E760A"/>
    <w:rsid w:val="004E7CED"/>
    <w:rsid w:val="004F03F7"/>
    <w:rsid w:val="004F05FC"/>
    <w:rsid w:val="004F0F8C"/>
    <w:rsid w:val="004F10BC"/>
    <w:rsid w:val="004F143E"/>
    <w:rsid w:val="004F146A"/>
    <w:rsid w:val="004F1639"/>
    <w:rsid w:val="004F1FE0"/>
    <w:rsid w:val="004F2270"/>
    <w:rsid w:val="004F238F"/>
    <w:rsid w:val="004F24C4"/>
    <w:rsid w:val="004F292F"/>
    <w:rsid w:val="004F2F81"/>
    <w:rsid w:val="004F30AB"/>
    <w:rsid w:val="004F30CB"/>
    <w:rsid w:val="004F313A"/>
    <w:rsid w:val="004F342E"/>
    <w:rsid w:val="004F41C9"/>
    <w:rsid w:val="004F4324"/>
    <w:rsid w:val="004F4D0E"/>
    <w:rsid w:val="004F4DA4"/>
    <w:rsid w:val="004F50E9"/>
    <w:rsid w:val="004F5417"/>
    <w:rsid w:val="004F5454"/>
    <w:rsid w:val="004F5EF5"/>
    <w:rsid w:val="004F5F7B"/>
    <w:rsid w:val="004F614B"/>
    <w:rsid w:val="004F61DD"/>
    <w:rsid w:val="004F64BD"/>
    <w:rsid w:val="004F683C"/>
    <w:rsid w:val="004F690B"/>
    <w:rsid w:val="004F6BC0"/>
    <w:rsid w:val="004F6C9D"/>
    <w:rsid w:val="004F72D0"/>
    <w:rsid w:val="004F73D4"/>
    <w:rsid w:val="004F7B60"/>
    <w:rsid w:val="00500439"/>
    <w:rsid w:val="00500637"/>
    <w:rsid w:val="00500BCA"/>
    <w:rsid w:val="00500DC3"/>
    <w:rsid w:val="00500E2B"/>
    <w:rsid w:val="00501054"/>
    <w:rsid w:val="00501251"/>
    <w:rsid w:val="00501458"/>
    <w:rsid w:val="00501709"/>
    <w:rsid w:val="0050172B"/>
    <w:rsid w:val="0050173D"/>
    <w:rsid w:val="005017FA"/>
    <w:rsid w:val="005019A7"/>
    <w:rsid w:val="00501B82"/>
    <w:rsid w:val="00501C3E"/>
    <w:rsid w:val="005020F4"/>
    <w:rsid w:val="00502300"/>
    <w:rsid w:val="00502473"/>
    <w:rsid w:val="00502634"/>
    <w:rsid w:val="00502817"/>
    <w:rsid w:val="00502A9A"/>
    <w:rsid w:val="00502D41"/>
    <w:rsid w:val="00502F36"/>
    <w:rsid w:val="0050374D"/>
    <w:rsid w:val="005037AC"/>
    <w:rsid w:val="00503DB6"/>
    <w:rsid w:val="00503E77"/>
    <w:rsid w:val="00504222"/>
    <w:rsid w:val="005042BB"/>
    <w:rsid w:val="005044C0"/>
    <w:rsid w:val="00504542"/>
    <w:rsid w:val="00504950"/>
    <w:rsid w:val="005049E5"/>
    <w:rsid w:val="00504F06"/>
    <w:rsid w:val="00504F24"/>
    <w:rsid w:val="00505291"/>
    <w:rsid w:val="0050592A"/>
    <w:rsid w:val="00505D10"/>
    <w:rsid w:val="00506110"/>
    <w:rsid w:val="005064D6"/>
    <w:rsid w:val="00506C8E"/>
    <w:rsid w:val="00506CCA"/>
    <w:rsid w:val="00506F78"/>
    <w:rsid w:val="00507126"/>
    <w:rsid w:val="00507351"/>
    <w:rsid w:val="005073D1"/>
    <w:rsid w:val="0050750B"/>
    <w:rsid w:val="005078F2"/>
    <w:rsid w:val="00507B3E"/>
    <w:rsid w:val="005104D4"/>
    <w:rsid w:val="005105C2"/>
    <w:rsid w:val="00510AB0"/>
    <w:rsid w:val="0051122D"/>
    <w:rsid w:val="00511616"/>
    <w:rsid w:val="00511780"/>
    <w:rsid w:val="005117A8"/>
    <w:rsid w:val="005117FC"/>
    <w:rsid w:val="00511A03"/>
    <w:rsid w:val="00511AF8"/>
    <w:rsid w:val="00512010"/>
    <w:rsid w:val="00512226"/>
    <w:rsid w:val="00512255"/>
    <w:rsid w:val="005128A5"/>
    <w:rsid w:val="00513072"/>
    <w:rsid w:val="0051315E"/>
    <w:rsid w:val="00513175"/>
    <w:rsid w:val="00513289"/>
    <w:rsid w:val="0051387D"/>
    <w:rsid w:val="00514048"/>
    <w:rsid w:val="00514068"/>
    <w:rsid w:val="00514360"/>
    <w:rsid w:val="00514562"/>
    <w:rsid w:val="0051464B"/>
    <w:rsid w:val="005147E3"/>
    <w:rsid w:val="00515378"/>
    <w:rsid w:val="005154DD"/>
    <w:rsid w:val="005155D1"/>
    <w:rsid w:val="0051565B"/>
    <w:rsid w:val="005157B2"/>
    <w:rsid w:val="00515897"/>
    <w:rsid w:val="005158A3"/>
    <w:rsid w:val="00515A45"/>
    <w:rsid w:val="00515B84"/>
    <w:rsid w:val="00515DCE"/>
    <w:rsid w:val="00515FD4"/>
    <w:rsid w:val="00516BD5"/>
    <w:rsid w:val="00516E7E"/>
    <w:rsid w:val="00516F57"/>
    <w:rsid w:val="00517049"/>
    <w:rsid w:val="0051706E"/>
    <w:rsid w:val="0051710F"/>
    <w:rsid w:val="005173BE"/>
    <w:rsid w:val="00517BEB"/>
    <w:rsid w:val="00517EC7"/>
    <w:rsid w:val="00517FF8"/>
    <w:rsid w:val="005202C9"/>
    <w:rsid w:val="00520E45"/>
    <w:rsid w:val="00520E95"/>
    <w:rsid w:val="00520F4C"/>
    <w:rsid w:val="00520F78"/>
    <w:rsid w:val="00521217"/>
    <w:rsid w:val="00521416"/>
    <w:rsid w:val="00521C30"/>
    <w:rsid w:val="005220B1"/>
    <w:rsid w:val="005221D0"/>
    <w:rsid w:val="00522344"/>
    <w:rsid w:val="00522FE3"/>
    <w:rsid w:val="0052326C"/>
    <w:rsid w:val="0052343C"/>
    <w:rsid w:val="005236C9"/>
    <w:rsid w:val="00523C20"/>
    <w:rsid w:val="0052470C"/>
    <w:rsid w:val="0052497D"/>
    <w:rsid w:val="00524B47"/>
    <w:rsid w:val="00524CBA"/>
    <w:rsid w:val="0052523C"/>
    <w:rsid w:val="00525261"/>
    <w:rsid w:val="0052532C"/>
    <w:rsid w:val="005258F7"/>
    <w:rsid w:val="00525C38"/>
    <w:rsid w:val="00525DFA"/>
    <w:rsid w:val="00525E41"/>
    <w:rsid w:val="00526ABD"/>
    <w:rsid w:val="00526D9E"/>
    <w:rsid w:val="00527060"/>
    <w:rsid w:val="00527088"/>
    <w:rsid w:val="005271D4"/>
    <w:rsid w:val="0052744F"/>
    <w:rsid w:val="0052765B"/>
    <w:rsid w:val="0052776C"/>
    <w:rsid w:val="00527AAB"/>
    <w:rsid w:val="00527D1B"/>
    <w:rsid w:val="00527DA8"/>
    <w:rsid w:val="00527ED5"/>
    <w:rsid w:val="00527FEC"/>
    <w:rsid w:val="0053077A"/>
    <w:rsid w:val="00530827"/>
    <w:rsid w:val="0053086E"/>
    <w:rsid w:val="00530EA5"/>
    <w:rsid w:val="00531103"/>
    <w:rsid w:val="00531391"/>
    <w:rsid w:val="005313E2"/>
    <w:rsid w:val="00531556"/>
    <w:rsid w:val="005316E2"/>
    <w:rsid w:val="00531FCD"/>
    <w:rsid w:val="00532794"/>
    <w:rsid w:val="0053291B"/>
    <w:rsid w:val="00532944"/>
    <w:rsid w:val="00532959"/>
    <w:rsid w:val="00532BC2"/>
    <w:rsid w:val="00532CAA"/>
    <w:rsid w:val="005333CF"/>
    <w:rsid w:val="005336C2"/>
    <w:rsid w:val="005337AF"/>
    <w:rsid w:val="00533B0D"/>
    <w:rsid w:val="00534A83"/>
    <w:rsid w:val="00534A8F"/>
    <w:rsid w:val="00534FF1"/>
    <w:rsid w:val="00535195"/>
    <w:rsid w:val="00535837"/>
    <w:rsid w:val="00535B8C"/>
    <w:rsid w:val="00535D95"/>
    <w:rsid w:val="00535EEB"/>
    <w:rsid w:val="005360A4"/>
    <w:rsid w:val="00536525"/>
    <w:rsid w:val="005366EA"/>
    <w:rsid w:val="005367F5"/>
    <w:rsid w:val="0053684C"/>
    <w:rsid w:val="00536AC7"/>
    <w:rsid w:val="0053753B"/>
    <w:rsid w:val="00537655"/>
    <w:rsid w:val="00537CE4"/>
    <w:rsid w:val="00540507"/>
    <w:rsid w:val="00540B86"/>
    <w:rsid w:val="00540C94"/>
    <w:rsid w:val="00540F98"/>
    <w:rsid w:val="005411A3"/>
    <w:rsid w:val="005413EB"/>
    <w:rsid w:val="00541427"/>
    <w:rsid w:val="005415D2"/>
    <w:rsid w:val="00541769"/>
    <w:rsid w:val="00541D8B"/>
    <w:rsid w:val="005426FE"/>
    <w:rsid w:val="00542AF6"/>
    <w:rsid w:val="005432A1"/>
    <w:rsid w:val="005432CC"/>
    <w:rsid w:val="00543630"/>
    <w:rsid w:val="00543690"/>
    <w:rsid w:val="00543808"/>
    <w:rsid w:val="00543D23"/>
    <w:rsid w:val="005440D1"/>
    <w:rsid w:val="005443B2"/>
    <w:rsid w:val="0054446A"/>
    <w:rsid w:val="005449D0"/>
    <w:rsid w:val="00544B8C"/>
    <w:rsid w:val="00544D36"/>
    <w:rsid w:val="005451A6"/>
    <w:rsid w:val="0054523D"/>
    <w:rsid w:val="00545542"/>
    <w:rsid w:val="005456EA"/>
    <w:rsid w:val="005459F2"/>
    <w:rsid w:val="00545E6C"/>
    <w:rsid w:val="00545F09"/>
    <w:rsid w:val="005464CA"/>
    <w:rsid w:val="005466EC"/>
    <w:rsid w:val="0054703F"/>
    <w:rsid w:val="0054798E"/>
    <w:rsid w:val="00547F76"/>
    <w:rsid w:val="005501B1"/>
    <w:rsid w:val="005505EE"/>
    <w:rsid w:val="005506AA"/>
    <w:rsid w:val="005506FB"/>
    <w:rsid w:val="00550950"/>
    <w:rsid w:val="005509E0"/>
    <w:rsid w:val="00550B28"/>
    <w:rsid w:val="00550EA3"/>
    <w:rsid w:val="005515C4"/>
    <w:rsid w:val="00551A2A"/>
    <w:rsid w:val="00551AA3"/>
    <w:rsid w:val="0055233D"/>
    <w:rsid w:val="005523F7"/>
    <w:rsid w:val="00552AF7"/>
    <w:rsid w:val="00552DEE"/>
    <w:rsid w:val="005534BD"/>
    <w:rsid w:val="0055355F"/>
    <w:rsid w:val="00553663"/>
    <w:rsid w:val="005536AE"/>
    <w:rsid w:val="0055395E"/>
    <w:rsid w:val="00553C3B"/>
    <w:rsid w:val="00554435"/>
    <w:rsid w:val="00554A0A"/>
    <w:rsid w:val="00554F67"/>
    <w:rsid w:val="00555284"/>
    <w:rsid w:val="00555741"/>
    <w:rsid w:val="00556010"/>
    <w:rsid w:val="00556599"/>
    <w:rsid w:val="005565A0"/>
    <w:rsid w:val="00556B15"/>
    <w:rsid w:val="00556CD6"/>
    <w:rsid w:val="00556E35"/>
    <w:rsid w:val="0055719E"/>
    <w:rsid w:val="00557257"/>
    <w:rsid w:val="0055735E"/>
    <w:rsid w:val="0055751F"/>
    <w:rsid w:val="00557804"/>
    <w:rsid w:val="00557C68"/>
    <w:rsid w:val="00560062"/>
    <w:rsid w:val="00560110"/>
    <w:rsid w:val="005607AE"/>
    <w:rsid w:val="005607BF"/>
    <w:rsid w:val="005609EE"/>
    <w:rsid w:val="00560CC2"/>
    <w:rsid w:val="00560E65"/>
    <w:rsid w:val="005610BE"/>
    <w:rsid w:val="00561C2D"/>
    <w:rsid w:val="005624E9"/>
    <w:rsid w:val="005624F8"/>
    <w:rsid w:val="00562648"/>
    <w:rsid w:val="00563303"/>
    <w:rsid w:val="00563651"/>
    <w:rsid w:val="0056382E"/>
    <w:rsid w:val="005639B1"/>
    <w:rsid w:val="00563A31"/>
    <w:rsid w:val="00563FD8"/>
    <w:rsid w:val="00564214"/>
    <w:rsid w:val="0056445F"/>
    <w:rsid w:val="00564685"/>
    <w:rsid w:val="0056479A"/>
    <w:rsid w:val="00564F71"/>
    <w:rsid w:val="005655E2"/>
    <w:rsid w:val="005657D9"/>
    <w:rsid w:val="00565E35"/>
    <w:rsid w:val="00565F35"/>
    <w:rsid w:val="00565F9D"/>
    <w:rsid w:val="005666A8"/>
    <w:rsid w:val="00566703"/>
    <w:rsid w:val="00566910"/>
    <w:rsid w:val="00566B23"/>
    <w:rsid w:val="00566BA6"/>
    <w:rsid w:val="0056739F"/>
    <w:rsid w:val="005703A7"/>
    <w:rsid w:val="00570805"/>
    <w:rsid w:val="005709B0"/>
    <w:rsid w:val="00570A2A"/>
    <w:rsid w:val="00570DB3"/>
    <w:rsid w:val="005710C1"/>
    <w:rsid w:val="00571172"/>
    <w:rsid w:val="00571231"/>
    <w:rsid w:val="005714BD"/>
    <w:rsid w:val="00571744"/>
    <w:rsid w:val="00571B51"/>
    <w:rsid w:val="00571D3D"/>
    <w:rsid w:val="0057205E"/>
    <w:rsid w:val="00572060"/>
    <w:rsid w:val="005722D8"/>
    <w:rsid w:val="0057241A"/>
    <w:rsid w:val="005727AB"/>
    <w:rsid w:val="005728EA"/>
    <w:rsid w:val="005729A4"/>
    <w:rsid w:val="00572A0D"/>
    <w:rsid w:val="00572E02"/>
    <w:rsid w:val="0057332C"/>
    <w:rsid w:val="00573470"/>
    <w:rsid w:val="00573D50"/>
    <w:rsid w:val="00573DA4"/>
    <w:rsid w:val="00573F93"/>
    <w:rsid w:val="00575AE6"/>
    <w:rsid w:val="00575B41"/>
    <w:rsid w:val="0057615E"/>
    <w:rsid w:val="005761FD"/>
    <w:rsid w:val="00576328"/>
    <w:rsid w:val="0057633C"/>
    <w:rsid w:val="00576DBD"/>
    <w:rsid w:val="0057757E"/>
    <w:rsid w:val="0057761B"/>
    <w:rsid w:val="0057777A"/>
    <w:rsid w:val="00577BE7"/>
    <w:rsid w:val="00577E3F"/>
    <w:rsid w:val="00577FC7"/>
    <w:rsid w:val="00580151"/>
    <w:rsid w:val="00580461"/>
    <w:rsid w:val="00580753"/>
    <w:rsid w:val="0058082B"/>
    <w:rsid w:val="00580AE2"/>
    <w:rsid w:val="005812E8"/>
    <w:rsid w:val="0058143E"/>
    <w:rsid w:val="005814E4"/>
    <w:rsid w:val="005817AF"/>
    <w:rsid w:val="00581C9D"/>
    <w:rsid w:val="00581DAB"/>
    <w:rsid w:val="0058228E"/>
    <w:rsid w:val="00582FAA"/>
    <w:rsid w:val="00583045"/>
    <w:rsid w:val="00583439"/>
    <w:rsid w:val="00583582"/>
    <w:rsid w:val="00583884"/>
    <w:rsid w:val="0058393B"/>
    <w:rsid w:val="00583AFE"/>
    <w:rsid w:val="00583BBB"/>
    <w:rsid w:val="00583E29"/>
    <w:rsid w:val="005840B6"/>
    <w:rsid w:val="00584401"/>
    <w:rsid w:val="00584438"/>
    <w:rsid w:val="005844F5"/>
    <w:rsid w:val="00584C59"/>
    <w:rsid w:val="00584E8B"/>
    <w:rsid w:val="00584EE7"/>
    <w:rsid w:val="00585084"/>
    <w:rsid w:val="005852C9"/>
    <w:rsid w:val="0058539D"/>
    <w:rsid w:val="00585AE9"/>
    <w:rsid w:val="00585B5E"/>
    <w:rsid w:val="00586244"/>
    <w:rsid w:val="00586478"/>
    <w:rsid w:val="00586C6D"/>
    <w:rsid w:val="00587B70"/>
    <w:rsid w:val="00590409"/>
    <w:rsid w:val="00590813"/>
    <w:rsid w:val="00590BAE"/>
    <w:rsid w:val="00590BEB"/>
    <w:rsid w:val="00590BF6"/>
    <w:rsid w:val="00590D6F"/>
    <w:rsid w:val="00590DBA"/>
    <w:rsid w:val="00590F0D"/>
    <w:rsid w:val="0059163D"/>
    <w:rsid w:val="005918D7"/>
    <w:rsid w:val="00591C43"/>
    <w:rsid w:val="00591F87"/>
    <w:rsid w:val="00592389"/>
    <w:rsid w:val="0059239F"/>
    <w:rsid w:val="005927A4"/>
    <w:rsid w:val="00592E33"/>
    <w:rsid w:val="00592EC6"/>
    <w:rsid w:val="0059325D"/>
    <w:rsid w:val="0059346C"/>
    <w:rsid w:val="005934EF"/>
    <w:rsid w:val="00593780"/>
    <w:rsid w:val="00593959"/>
    <w:rsid w:val="00593982"/>
    <w:rsid w:val="00593B52"/>
    <w:rsid w:val="00593DB9"/>
    <w:rsid w:val="00593FC1"/>
    <w:rsid w:val="00594233"/>
    <w:rsid w:val="00594524"/>
    <w:rsid w:val="00594738"/>
    <w:rsid w:val="00594895"/>
    <w:rsid w:val="00594913"/>
    <w:rsid w:val="005949AE"/>
    <w:rsid w:val="00594BA5"/>
    <w:rsid w:val="00594BC1"/>
    <w:rsid w:val="00594C9A"/>
    <w:rsid w:val="005959A6"/>
    <w:rsid w:val="005959DD"/>
    <w:rsid w:val="00595A2D"/>
    <w:rsid w:val="00595BDC"/>
    <w:rsid w:val="00596050"/>
    <w:rsid w:val="00596063"/>
    <w:rsid w:val="005961D8"/>
    <w:rsid w:val="00596614"/>
    <w:rsid w:val="00596616"/>
    <w:rsid w:val="005966FA"/>
    <w:rsid w:val="00596BF6"/>
    <w:rsid w:val="00596E6B"/>
    <w:rsid w:val="00596F78"/>
    <w:rsid w:val="00597362"/>
    <w:rsid w:val="005974CB"/>
    <w:rsid w:val="0059756E"/>
    <w:rsid w:val="005976CE"/>
    <w:rsid w:val="00597CC3"/>
    <w:rsid w:val="005A00D7"/>
    <w:rsid w:val="005A045D"/>
    <w:rsid w:val="005A08EF"/>
    <w:rsid w:val="005A08F8"/>
    <w:rsid w:val="005A08FE"/>
    <w:rsid w:val="005A0B8D"/>
    <w:rsid w:val="005A0D2C"/>
    <w:rsid w:val="005A0DC3"/>
    <w:rsid w:val="005A0E60"/>
    <w:rsid w:val="005A0FE7"/>
    <w:rsid w:val="005A1025"/>
    <w:rsid w:val="005A113D"/>
    <w:rsid w:val="005A1278"/>
    <w:rsid w:val="005A168E"/>
    <w:rsid w:val="005A1BDA"/>
    <w:rsid w:val="005A1C81"/>
    <w:rsid w:val="005A1D97"/>
    <w:rsid w:val="005A1FAC"/>
    <w:rsid w:val="005A21C1"/>
    <w:rsid w:val="005A234C"/>
    <w:rsid w:val="005A240A"/>
    <w:rsid w:val="005A2543"/>
    <w:rsid w:val="005A3193"/>
    <w:rsid w:val="005A31F5"/>
    <w:rsid w:val="005A37B7"/>
    <w:rsid w:val="005A38C5"/>
    <w:rsid w:val="005A3951"/>
    <w:rsid w:val="005A3F8F"/>
    <w:rsid w:val="005A4088"/>
    <w:rsid w:val="005A4824"/>
    <w:rsid w:val="005A483C"/>
    <w:rsid w:val="005A49D6"/>
    <w:rsid w:val="005A4BDD"/>
    <w:rsid w:val="005A509E"/>
    <w:rsid w:val="005A50DC"/>
    <w:rsid w:val="005A5492"/>
    <w:rsid w:val="005A58F7"/>
    <w:rsid w:val="005A5D3C"/>
    <w:rsid w:val="005A5F17"/>
    <w:rsid w:val="005A6329"/>
    <w:rsid w:val="005A6419"/>
    <w:rsid w:val="005A6806"/>
    <w:rsid w:val="005A6A74"/>
    <w:rsid w:val="005A706B"/>
    <w:rsid w:val="005A70E9"/>
    <w:rsid w:val="005A713E"/>
    <w:rsid w:val="005A720A"/>
    <w:rsid w:val="005A7232"/>
    <w:rsid w:val="005A72E0"/>
    <w:rsid w:val="005A73FD"/>
    <w:rsid w:val="005A77D0"/>
    <w:rsid w:val="005A7A9C"/>
    <w:rsid w:val="005A7C54"/>
    <w:rsid w:val="005B00C9"/>
    <w:rsid w:val="005B01F1"/>
    <w:rsid w:val="005B0259"/>
    <w:rsid w:val="005B0306"/>
    <w:rsid w:val="005B092A"/>
    <w:rsid w:val="005B0B92"/>
    <w:rsid w:val="005B0D31"/>
    <w:rsid w:val="005B114D"/>
    <w:rsid w:val="005B18B4"/>
    <w:rsid w:val="005B1BFE"/>
    <w:rsid w:val="005B23FE"/>
    <w:rsid w:val="005B242B"/>
    <w:rsid w:val="005B2664"/>
    <w:rsid w:val="005B26B7"/>
    <w:rsid w:val="005B2AD9"/>
    <w:rsid w:val="005B2F40"/>
    <w:rsid w:val="005B3065"/>
    <w:rsid w:val="005B311D"/>
    <w:rsid w:val="005B331B"/>
    <w:rsid w:val="005B37AE"/>
    <w:rsid w:val="005B3B15"/>
    <w:rsid w:val="005B3B9E"/>
    <w:rsid w:val="005B3CE3"/>
    <w:rsid w:val="005B3FD3"/>
    <w:rsid w:val="005B40C5"/>
    <w:rsid w:val="005B4D1A"/>
    <w:rsid w:val="005B5766"/>
    <w:rsid w:val="005B5C3E"/>
    <w:rsid w:val="005B5C50"/>
    <w:rsid w:val="005B5E1A"/>
    <w:rsid w:val="005B5F2C"/>
    <w:rsid w:val="005B6033"/>
    <w:rsid w:val="005B6271"/>
    <w:rsid w:val="005B6318"/>
    <w:rsid w:val="005B650E"/>
    <w:rsid w:val="005B682B"/>
    <w:rsid w:val="005B6871"/>
    <w:rsid w:val="005B69CA"/>
    <w:rsid w:val="005B6A2A"/>
    <w:rsid w:val="005B71AD"/>
    <w:rsid w:val="005B71B0"/>
    <w:rsid w:val="005B7939"/>
    <w:rsid w:val="005B7BB7"/>
    <w:rsid w:val="005B7DD5"/>
    <w:rsid w:val="005C019C"/>
    <w:rsid w:val="005C01F6"/>
    <w:rsid w:val="005C0467"/>
    <w:rsid w:val="005C0C9E"/>
    <w:rsid w:val="005C1149"/>
    <w:rsid w:val="005C1522"/>
    <w:rsid w:val="005C1794"/>
    <w:rsid w:val="005C19A4"/>
    <w:rsid w:val="005C1D73"/>
    <w:rsid w:val="005C1F47"/>
    <w:rsid w:val="005C22E3"/>
    <w:rsid w:val="005C25F7"/>
    <w:rsid w:val="005C2931"/>
    <w:rsid w:val="005C30F5"/>
    <w:rsid w:val="005C33B6"/>
    <w:rsid w:val="005C361C"/>
    <w:rsid w:val="005C3A07"/>
    <w:rsid w:val="005C3B08"/>
    <w:rsid w:val="005C4545"/>
    <w:rsid w:val="005C488D"/>
    <w:rsid w:val="005C49F2"/>
    <w:rsid w:val="005C4E4E"/>
    <w:rsid w:val="005C5C78"/>
    <w:rsid w:val="005C5F82"/>
    <w:rsid w:val="005C635D"/>
    <w:rsid w:val="005C6481"/>
    <w:rsid w:val="005C64E7"/>
    <w:rsid w:val="005C6601"/>
    <w:rsid w:val="005C680C"/>
    <w:rsid w:val="005C6973"/>
    <w:rsid w:val="005C6A0C"/>
    <w:rsid w:val="005C6A41"/>
    <w:rsid w:val="005C6C40"/>
    <w:rsid w:val="005C6CAA"/>
    <w:rsid w:val="005C6E17"/>
    <w:rsid w:val="005C7083"/>
    <w:rsid w:val="005C7579"/>
    <w:rsid w:val="005C7AF0"/>
    <w:rsid w:val="005C7DF0"/>
    <w:rsid w:val="005D01DF"/>
    <w:rsid w:val="005D09AA"/>
    <w:rsid w:val="005D09AF"/>
    <w:rsid w:val="005D09D3"/>
    <w:rsid w:val="005D0B18"/>
    <w:rsid w:val="005D0C88"/>
    <w:rsid w:val="005D10D7"/>
    <w:rsid w:val="005D1962"/>
    <w:rsid w:val="005D211B"/>
    <w:rsid w:val="005D2336"/>
    <w:rsid w:val="005D280E"/>
    <w:rsid w:val="005D2CCA"/>
    <w:rsid w:val="005D332F"/>
    <w:rsid w:val="005D3517"/>
    <w:rsid w:val="005D3815"/>
    <w:rsid w:val="005D3991"/>
    <w:rsid w:val="005D3A16"/>
    <w:rsid w:val="005D3BC6"/>
    <w:rsid w:val="005D4A29"/>
    <w:rsid w:val="005D4B18"/>
    <w:rsid w:val="005D4B25"/>
    <w:rsid w:val="005D4B3C"/>
    <w:rsid w:val="005D514E"/>
    <w:rsid w:val="005D59B5"/>
    <w:rsid w:val="005D5A8F"/>
    <w:rsid w:val="005D64A8"/>
    <w:rsid w:val="005D64CF"/>
    <w:rsid w:val="005D6861"/>
    <w:rsid w:val="005D6993"/>
    <w:rsid w:val="005D7288"/>
    <w:rsid w:val="005D7FA3"/>
    <w:rsid w:val="005E0129"/>
    <w:rsid w:val="005E031C"/>
    <w:rsid w:val="005E0AC3"/>
    <w:rsid w:val="005E0AEB"/>
    <w:rsid w:val="005E100F"/>
    <w:rsid w:val="005E14A6"/>
    <w:rsid w:val="005E152D"/>
    <w:rsid w:val="005E1B3E"/>
    <w:rsid w:val="005E1B87"/>
    <w:rsid w:val="005E1C10"/>
    <w:rsid w:val="005E285B"/>
    <w:rsid w:val="005E2927"/>
    <w:rsid w:val="005E3229"/>
    <w:rsid w:val="005E3280"/>
    <w:rsid w:val="005E337F"/>
    <w:rsid w:val="005E33A1"/>
    <w:rsid w:val="005E3705"/>
    <w:rsid w:val="005E380E"/>
    <w:rsid w:val="005E3977"/>
    <w:rsid w:val="005E39B2"/>
    <w:rsid w:val="005E3C00"/>
    <w:rsid w:val="005E3C38"/>
    <w:rsid w:val="005E3D81"/>
    <w:rsid w:val="005E3FDB"/>
    <w:rsid w:val="005E4075"/>
    <w:rsid w:val="005E4A60"/>
    <w:rsid w:val="005E4BA4"/>
    <w:rsid w:val="005E4E5B"/>
    <w:rsid w:val="005E5A57"/>
    <w:rsid w:val="005E5E13"/>
    <w:rsid w:val="005E5F31"/>
    <w:rsid w:val="005E672E"/>
    <w:rsid w:val="005E6BD2"/>
    <w:rsid w:val="005E6C1F"/>
    <w:rsid w:val="005E6DDF"/>
    <w:rsid w:val="005E73E0"/>
    <w:rsid w:val="005E752D"/>
    <w:rsid w:val="005E76A2"/>
    <w:rsid w:val="005E7E15"/>
    <w:rsid w:val="005F01F6"/>
    <w:rsid w:val="005F051C"/>
    <w:rsid w:val="005F05B9"/>
    <w:rsid w:val="005F06F6"/>
    <w:rsid w:val="005F0A87"/>
    <w:rsid w:val="005F104E"/>
    <w:rsid w:val="005F1158"/>
    <w:rsid w:val="005F1744"/>
    <w:rsid w:val="005F1C48"/>
    <w:rsid w:val="005F1F7F"/>
    <w:rsid w:val="005F2285"/>
    <w:rsid w:val="005F2320"/>
    <w:rsid w:val="005F2997"/>
    <w:rsid w:val="005F32E7"/>
    <w:rsid w:val="005F3528"/>
    <w:rsid w:val="005F371B"/>
    <w:rsid w:val="005F38AC"/>
    <w:rsid w:val="005F3B5F"/>
    <w:rsid w:val="005F3D47"/>
    <w:rsid w:val="005F423C"/>
    <w:rsid w:val="005F493B"/>
    <w:rsid w:val="005F4AEE"/>
    <w:rsid w:val="005F4B00"/>
    <w:rsid w:val="005F4C96"/>
    <w:rsid w:val="005F4F96"/>
    <w:rsid w:val="005F516B"/>
    <w:rsid w:val="005F53B9"/>
    <w:rsid w:val="005F5520"/>
    <w:rsid w:val="005F56B4"/>
    <w:rsid w:val="005F58EE"/>
    <w:rsid w:val="005F5A3A"/>
    <w:rsid w:val="005F5A42"/>
    <w:rsid w:val="005F5D69"/>
    <w:rsid w:val="005F5E5C"/>
    <w:rsid w:val="005F5E5E"/>
    <w:rsid w:val="005F5E79"/>
    <w:rsid w:val="005F63E5"/>
    <w:rsid w:val="005F64AF"/>
    <w:rsid w:val="005F6D72"/>
    <w:rsid w:val="005F6DEC"/>
    <w:rsid w:val="005F7962"/>
    <w:rsid w:val="005F7995"/>
    <w:rsid w:val="005F7BCC"/>
    <w:rsid w:val="005F7DC3"/>
    <w:rsid w:val="005F7DF2"/>
    <w:rsid w:val="005F7ED5"/>
    <w:rsid w:val="005F7FF8"/>
    <w:rsid w:val="0060007F"/>
    <w:rsid w:val="00600323"/>
    <w:rsid w:val="00600382"/>
    <w:rsid w:val="00600703"/>
    <w:rsid w:val="0060085F"/>
    <w:rsid w:val="006008FA"/>
    <w:rsid w:val="00600AAA"/>
    <w:rsid w:val="00601327"/>
    <w:rsid w:val="00601804"/>
    <w:rsid w:val="00601B74"/>
    <w:rsid w:val="00601E28"/>
    <w:rsid w:val="00601ECA"/>
    <w:rsid w:val="00602329"/>
    <w:rsid w:val="0060274B"/>
    <w:rsid w:val="00602816"/>
    <w:rsid w:val="00602A54"/>
    <w:rsid w:val="00602A68"/>
    <w:rsid w:val="006030D7"/>
    <w:rsid w:val="0060325C"/>
    <w:rsid w:val="00603567"/>
    <w:rsid w:val="0060379B"/>
    <w:rsid w:val="00603DEF"/>
    <w:rsid w:val="00603E97"/>
    <w:rsid w:val="00604311"/>
    <w:rsid w:val="00604901"/>
    <w:rsid w:val="00604A17"/>
    <w:rsid w:val="00604CEE"/>
    <w:rsid w:val="00605410"/>
    <w:rsid w:val="0060542A"/>
    <w:rsid w:val="006059AD"/>
    <w:rsid w:val="00605F50"/>
    <w:rsid w:val="0060603B"/>
    <w:rsid w:val="00606468"/>
    <w:rsid w:val="0060698C"/>
    <w:rsid w:val="00606E9C"/>
    <w:rsid w:val="00606EC2"/>
    <w:rsid w:val="006071FA"/>
    <w:rsid w:val="006073F8"/>
    <w:rsid w:val="0060762C"/>
    <w:rsid w:val="00610257"/>
    <w:rsid w:val="00610485"/>
    <w:rsid w:val="00610A53"/>
    <w:rsid w:val="00610AFC"/>
    <w:rsid w:val="00610DAC"/>
    <w:rsid w:val="0061104A"/>
    <w:rsid w:val="00611141"/>
    <w:rsid w:val="006112F7"/>
    <w:rsid w:val="0061144C"/>
    <w:rsid w:val="00611450"/>
    <w:rsid w:val="0061166D"/>
    <w:rsid w:val="00611787"/>
    <w:rsid w:val="00611D14"/>
    <w:rsid w:val="00611F93"/>
    <w:rsid w:val="00612111"/>
    <w:rsid w:val="0061246A"/>
    <w:rsid w:val="00612600"/>
    <w:rsid w:val="0061270A"/>
    <w:rsid w:val="00612B7E"/>
    <w:rsid w:val="00612D78"/>
    <w:rsid w:val="0061328F"/>
    <w:rsid w:val="006134C6"/>
    <w:rsid w:val="00613507"/>
    <w:rsid w:val="00613DD5"/>
    <w:rsid w:val="00614049"/>
    <w:rsid w:val="006140F1"/>
    <w:rsid w:val="0061420A"/>
    <w:rsid w:val="00614299"/>
    <w:rsid w:val="006142C1"/>
    <w:rsid w:val="00614730"/>
    <w:rsid w:val="006149BB"/>
    <w:rsid w:val="006149CB"/>
    <w:rsid w:val="00614A36"/>
    <w:rsid w:val="00614CF5"/>
    <w:rsid w:val="00614DFF"/>
    <w:rsid w:val="00615115"/>
    <w:rsid w:val="0061530D"/>
    <w:rsid w:val="006155EF"/>
    <w:rsid w:val="00615C46"/>
    <w:rsid w:val="00615C95"/>
    <w:rsid w:val="00615CAF"/>
    <w:rsid w:val="0061614D"/>
    <w:rsid w:val="0061638D"/>
    <w:rsid w:val="00616CA0"/>
    <w:rsid w:val="00616FCB"/>
    <w:rsid w:val="006170BA"/>
    <w:rsid w:val="0061733B"/>
    <w:rsid w:val="00617ADA"/>
    <w:rsid w:val="00617C90"/>
    <w:rsid w:val="00620274"/>
    <w:rsid w:val="00620C85"/>
    <w:rsid w:val="0062138A"/>
    <w:rsid w:val="00621B92"/>
    <w:rsid w:val="00621E31"/>
    <w:rsid w:val="00621E6F"/>
    <w:rsid w:val="00621EE5"/>
    <w:rsid w:val="00622880"/>
    <w:rsid w:val="00622A28"/>
    <w:rsid w:val="00622A8C"/>
    <w:rsid w:val="00622C93"/>
    <w:rsid w:val="006232E6"/>
    <w:rsid w:val="00623E85"/>
    <w:rsid w:val="0062468B"/>
    <w:rsid w:val="0062473C"/>
    <w:rsid w:val="0062474D"/>
    <w:rsid w:val="00624DA7"/>
    <w:rsid w:val="00625BD9"/>
    <w:rsid w:val="00625BE9"/>
    <w:rsid w:val="00626018"/>
    <w:rsid w:val="00626479"/>
    <w:rsid w:val="00626514"/>
    <w:rsid w:val="00626AB4"/>
    <w:rsid w:val="00626C9A"/>
    <w:rsid w:val="00626CCE"/>
    <w:rsid w:val="00627C5A"/>
    <w:rsid w:val="00627FF8"/>
    <w:rsid w:val="00630599"/>
    <w:rsid w:val="00630715"/>
    <w:rsid w:val="00630B23"/>
    <w:rsid w:val="00630E9E"/>
    <w:rsid w:val="006312A0"/>
    <w:rsid w:val="006312EE"/>
    <w:rsid w:val="00631376"/>
    <w:rsid w:val="0063144D"/>
    <w:rsid w:val="00631724"/>
    <w:rsid w:val="0063179B"/>
    <w:rsid w:val="006318F7"/>
    <w:rsid w:val="00631C00"/>
    <w:rsid w:val="00631EBC"/>
    <w:rsid w:val="00631EE9"/>
    <w:rsid w:val="006321B0"/>
    <w:rsid w:val="006321F3"/>
    <w:rsid w:val="00632875"/>
    <w:rsid w:val="0063294F"/>
    <w:rsid w:val="00632EC6"/>
    <w:rsid w:val="00632F9A"/>
    <w:rsid w:val="00632FD3"/>
    <w:rsid w:val="006332DE"/>
    <w:rsid w:val="006334CC"/>
    <w:rsid w:val="00633749"/>
    <w:rsid w:val="0063413F"/>
    <w:rsid w:val="006349B0"/>
    <w:rsid w:val="00634B7B"/>
    <w:rsid w:val="00634C50"/>
    <w:rsid w:val="00634C91"/>
    <w:rsid w:val="0063513A"/>
    <w:rsid w:val="0063576B"/>
    <w:rsid w:val="00635797"/>
    <w:rsid w:val="006357BA"/>
    <w:rsid w:val="006359DD"/>
    <w:rsid w:val="006359E0"/>
    <w:rsid w:val="00635F34"/>
    <w:rsid w:val="0063628B"/>
    <w:rsid w:val="006364A6"/>
    <w:rsid w:val="00636652"/>
    <w:rsid w:val="00636ACC"/>
    <w:rsid w:val="00636B2B"/>
    <w:rsid w:val="00636B76"/>
    <w:rsid w:val="006377BD"/>
    <w:rsid w:val="006378E6"/>
    <w:rsid w:val="00637F80"/>
    <w:rsid w:val="00640049"/>
    <w:rsid w:val="0064011F"/>
    <w:rsid w:val="0064014B"/>
    <w:rsid w:val="006401D9"/>
    <w:rsid w:val="0064030B"/>
    <w:rsid w:val="0064033F"/>
    <w:rsid w:val="00640471"/>
    <w:rsid w:val="006405B9"/>
    <w:rsid w:val="00640681"/>
    <w:rsid w:val="00640DD2"/>
    <w:rsid w:val="00640DFA"/>
    <w:rsid w:val="00641059"/>
    <w:rsid w:val="00641607"/>
    <w:rsid w:val="006416AD"/>
    <w:rsid w:val="006418B5"/>
    <w:rsid w:val="006418F3"/>
    <w:rsid w:val="00641C8E"/>
    <w:rsid w:val="00641F24"/>
    <w:rsid w:val="00642293"/>
    <w:rsid w:val="0064237D"/>
    <w:rsid w:val="00642380"/>
    <w:rsid w:val="00642BC5"/>
    <w:rsid w:val="00642D93"/>
    <w:rsid w:val="00642E7A"/>
    <w:rsid w:val="00642F0A"/>
    <w:rsid w:val="00643207"/>
    <w:rsid w:val="006439E0"/>
    <w:rsid w:val="00643C34"/>
    <w:rsid w:val="00643C5F"/>
    <w:rsid w:val="00643F46"/>
    <w:rsid w:val="00644040"/>
    <w:rsid w:val="00644F4C"/>
    <w:rsid w:val="00645417"/>
    <w:rsid w:val="00645AEA"/>
    <w:rsid w:val="006461C7"/>
    <w:rsid w:val="00646285"/>
    <w:rsid w:val="00646313"/>
    <w:rsid w:val="00646534"/>
    <w:rsid w:val="00646A7B"/>
    <w:rsid w:val="00646CDB"/>
    <w:rsid w:val="00646FEC"/>
    <w:rsid w:val="00647572"/>
    <w:rsid w:val="006479A1"/>
    <w:rsid w:val="00647BEE"/>
    <w:rsid w:val="00647E63"/>
    <w:rsid w:val="00647FA2"/>
    <w:rsid w:val="0065010C"/>
    <w:rsid w:val="00650142"/>
    <w:rsid w:val="006506B7"/>
    <w:rsid w:val="00651480"/>
    <w:rsid w:val="00651821"/>
    <w:rsid w:val="006518BB"/>
    <w:rsid w:val="00651995"/>
    <w:rsid w:val="006520C0"/>
    <w:rsid w:val="00652318"/>
    <w:rsid w:val="006526A5"/>
    <w:rsid w:val="0065280D"/>
    <w:rsid w:val="00652891"/>
    <w:rsid w:val="0065297D"/>
    <w:rsid w:val="00652B27"/>
    <w:rsid w:val="00652B99"/>
    <w:rsid w:val="00652BA2"/>
    <w:rsid w:val="00652E95"/>
    <w:rsid w:val="00652ED3"/>
    <w:rsid w:val="00652EEF"/>
    <w:rsid w:val="00652F63"/>
    <w:rsid w:val="0065333A"/>
    <w:rsid w:val="0065355E"/>
    <w:rsid w:val="00653B64"/>
    <w:rsid w:val="00653D8D"/>
    <w:rsid w:val="00653DB3"/>
    <w:rsid w:val="00654062"/>
    <w:rsid w:val="006543FE"/>
    <w:rsid w:val="006547FB"/>
    <w:rsid w:val="00654D81"/>
    <w:rsid w:val="00655576"/>
    <w:rsid w:val="00655946"/>
    <w:rsid w:val="00655A34"/>
    <w:rsid w:val="00655F86"/>
    <w:rsid w:val="00656003"/>
    <w:rsid w:val="006563A0"/>
    <w:rsid w:val="00656A16"/>
    <w:rsid w:val="00656A90"/>
    <w:rsid w:val="0065714E"/>
    <w:rsid w:val="00657B43"/>
    <w:rsid w:val="00657EE7"/>
    <w:rsid w:val="00660043"/>
    <w:rsid w:val="006602BE"/>
    <w:rsid w:val="00660804"/>
    <w:rsid w:val="00660BD2"/>
    <w:rsid w:val="006614CE"/>
    <w:rsid w:val="0066191A"/>
    <w:rsid w:val="00661F0C"/>
    <w:rsid w:val="00662000"/>
    <w:rsid w:val="00662127"/>
    <w:rsid w:val="00662A1C"/>
    <w:rsid w:val="00662B90"/>
    <w:rsid w:val="0066343B"/>
    <w:rsid w:val="00663553"/>
    <w:rsid w:val="00663952"/>
    <w:rsid w:val="00663AB3"/>
    <w:rsid w:val="00663B85"/>
    <w:rsid w:val="00663F06"/>
    <w:rsid w:val="00664330"/>
    <w:rsid w:val="0066493A"/>
    <w:rsid w:val="00664D9E"/>
    <w:rsid w:val="00664DF1"/>
    <w:rsid w:val="00665118"/>
    <w:rsid w:val="006655C9"/>
    <w:rsid w:val="006655E7"/>
    <w:rsid w:val="00665A4B"/>
    <w:rsid w:val="00665AA4"/>
    <w:rsid w:val="00665B66"/>
    <w:rsid w:val="00665CBE"/>
    <w:rsid w:val="00665CFA"/>
    <w:rsid w:val="00665FEC"/>
    <w:rsid w:val="006660BB"/>
    <w:rsid w:val="006661A6"/>
    <w:rsid w:val="006662B7"/>
    <w:rsid w:val="0066653E"/>
    <w:rsid w:val="0066683B"/>
    <w:rsid w:val="00666A6B"/>
    <w:rsid w:val="0066714E"/>
    <w:rsid w:val="006674D9"/>
    <w:rsid w:val="006677D0"/>
    <w:rsid w:val="00667838"/>
    <w:rsid w:val="00667BC1"/>
    <w:rsid w:val="006702E1"/>
    <w:rsid w:val="006703E3"/>
    <w:rsid w:val="00670AD4"/>
    <w:rsid w:val="00670FAA"/>
    <w:rsid w:val="00671057"/>
    <w:rsid w:val="00671205"/>
    <w:rsid w:val="0067131E"/>
    <w:rsid w:val="006717B1"/>
    <w:rsid w:val="00671BA0"/>
    <w:rsid w:val="00671FCD"/>
    <w:rsid w:val="00672869"/>
    <w:rsid w:val="00672A44"/>
    <w:rsid w:val="00672BA8"/>
    <w:rsid w:val="00672CE2"/>
    <w:rsid w:val="00672F4E"/>
    <w:rsid w:val="00672F67"/>
    <w:rsid w:val="00673257"/>
    <w:rsid w:val="0067337D"/>
    <w:rsid w:val="0067377D"/>
    <w:rsid w:val="006737BC"/>
    <w:rsid w:val="00673AC6"/>
    <w:rsid w:val="00673B9C"/>
    <w:rsid w:val="00673C20"/>
    <w:rsid w:val="00673CEF"/>
    <w:rsid w:val="00673D90"/>
    <w:rsid w:val="00673DC2"/>
    <w:rsid w:val="00673FB6"/>
    <w:rsid w:val="00673FE3"/>
    <w:rsid w:val="00674339"/>
    <w:rsid w:val="0067433C"/>
    <w:rsid w:val="006754BC"/>
    <w:rsid w:val="006755CD"/>
    <w:rsid w:val="0067596C"/>
    <w:rsid w:val="00675CF9"/>
    <w:rsid w:val="00675E17"/>
    <w:rsid w:val="00676109"/>
    <w:rsid w:val="006767A6"/>
    <w:rsid w:val="00676984"/>
    <w:rsid w:val="00676C79"/>
    <w:rsid w:val="00676FE5"/>
    <w:rsid w:val="0067709B"/>
    <w:rsid w:val="006771F3"/>
    <w:rsid w:val="00677613"/>
    <w:rsid w:val="00677654"/>
    <w:rsid w:val="00677708"/>
    <w:rsid w:val="00677721"/>
    <w:rsid w:val="00677957"/>
    <w:rsid w:val="006779E1"/>
    <w:rsid w:val="00677CDE"/>
    <w:rsid w:val="00677EF9"/>
    <w:rsid w:val="00680193"/>
    <w:rsid w:val="006805EA"/>
    <w:rsid w:val="00680701"/>
    <w:rsid w:val="00680A46"/>
    <w:rsid w:val="00680C98"/>
    <w:rsid w:val="0068157A"/>
    <w:rsid w:val="00681618"/>
    <w:rsid w:val="0068175E"/>
    <w:rsid w:val="00681963"/>
    <w:rsid w:val="00681A03"/>
    <w:rsid w:val="00681AC2"/>
    <w:rsid w:val="00681BB3"/>
    <w:rsid w:val="006824ED"/>
    <w:rsid w:val="0068294B"/>
    <w:rsid w:val="00683497"/>
    <w:rsid w:val="006834CD"/>
    <w:rsid w:val="00683799"/>
    <w:rsid w:val="006838EE"/>
    <w:rsid w:val="006839FA"/>
    <w:rsid w:val="00683E0E"/>
    <w:rsid w:val="00684643"/>
    <w:rsid w:val="0068493E"/>
    <w:rsid w:val="00684F34"/>
    <w:rsid w:val="006851DA"/>
    <w:rsid w:val="006852C4"/>
    <w:rsid w:val="006853FD"/>
    <w:rsid w:val="006858EB"/>
    <w:rsid w:val="00685B36"/>
    <w:rsid w:val="00686938"/>
    <w:rsid w:val="00686CDD"/>
    <w:rsid w:val="00686EF7"/>
    <w:rsid w:val="00687242"/>
    <w:rsid w:val="00687D8E"/>
    <w:rsid w:val="00687FD3"/>
    <w:rsid w:val="006900D4"/>
    <w:rsid w:val="006901B8"/>
    <w:rsid w:val="006901DA"/>
    <w:rsid w:val="00690435"/>
    <w:rsid w:val="0069117C"/>
    <w:rsid w:val="00691483"/>
    <w:rsid w:val="0069156F"/>
    <w:rsid w:val="00691702"/>
    <w:rsid w:val="00691819"/>
    <w:rsid w:val="00691A4F"/>
    <w:rsid w:val="00691CB3"/>
    <w:rsid w:val="00691E77"/>
    <w:rsid w:val="006925BE"/>
    <w:rsid w:val="006925CC"/>
    <w:rsid w:val="00692660"/>
    <w:rsid w:val="006926BA"/>
    <w:rsid w:val="00692878"/>
    <w:rsid w:val="00692944"/>
    <w:rsid w:val="00692BD1"/>
    <w:rsid w:val="0069356D"/>
    <w:rsid w:val="0069383A"/>
    <w:rsid w:val="006938A5"/>
    <w:rsid w:val="00693AE2"/>
    <w:rsid w:val="00693DED"/>
    <w:rsid w:val="00693F86"/>
    <w:rsid w:val="0069432D"/>
    <w:rsid w:val="0069442F"/>
    <w:rsid w:val="006944DE"/>
    <w:rsid w:val="006945B6"/>
    <w:rsid w:val="00694C13"/>
    <w:rsid w:val="006952CA"/>
    <w:rsid w:val="006958B8"/>
    <w:rsid w:val="00695B6C"/>
    <w:rsid w:val="00695F74"/>
    <w:rsid w:val="006964D7"/>
    <w:rsid w:val="00696509"/>
    <w:rsid w:val="0069686B"/>
    <w:rsid w:val="00696906"/>
    <w:rsid w:val="00696A30"/>
    <w:rsid w:val="00696A35"/>
    <w:rsid w:val="00696BA6"/>
    <w:rsid w:val="00696C8A"/>
    <w:rsid w:val="00696E4F"/>
    <w:rsid w:val="00696FD4"/>
    <w:rsid w:val="006A0043"/>
    <w:rsid w:val="006A00EE"/>
    <w:rsid w:val="006A0683"/>
    <w:rsid w:val="006A069F"/>
    <w:rsid w:val="006A0AFC"/>
    <w:rsid w:val="006A0C18"/>
    <w:rsid w:val="006A0EF8"/>
    <w:rsid w:val="006A0F36"/>
    <w:rsid w:val="006A117F"/>
    <w:rsid w:val="006A11B8"/>
    <w:rsid w:val="006A12FC"/>
    <w:rsid w:val="006A1524"/>
    <w:rsid w:val="006A1924"/>
    <w:rsid w:val="006A1B28"/>
    <w:rsid w:val="006A1BEB"/>
    <w:rsid w:val="006A1C3A"/>
    <w:rsid w:val="006A22A6"/>
    <w:rsid w:val="006A22EF"/>
    <w:rsid w:val="006A240F"/>
    <w:rsid w:val="006A26B9"/>
    <w:rsid w:val="006A28F8"/>
    <w:rsid w:val="006A2AEE"/>
    <w:rsid w:val="006A2BC7"/>
    <w:rsid w:val="006A2D3A"/>
    <w:rsid w:val="006A2F26"/>
    <w:rsid w:val="006A3815"/>
    <w:rsid w:val="006A3B7F"/>
    <w:rsid w:val="006A3CD6"/>
    <w:rsid w:val="006A4058"/>
    <w:rsid w:val="006A48A5"/>
    <w:rsid w:val="006A4DE3"/>
    <w:rsid w:val="006A50E6"/>
    <w:rsid w:val="006A5756"/>
    <w:rsid w:val="006A5FC7"/>
    <w:rsid w:val="006A6124"/>
    <w:rsid w:val="006A6468"/>
    <w:rsid w:val="006A6B4B"/>
    <w:rsid w:val="006A6E98"/>
    <w:rsid w:val="006A6EC3"/>
    <w:rsid w:val="006A6F9C"/>
    <w:rsid w:val="006A7208"/>
    <w:rsid w:val="006A7497"/>
    <w:rsid w:val="006A78EE"/>
    <w:rsid w:val="006B043E"/>
    <w:rsid w:val="006B0544"/>
    <w:rsid w:val="006B0B9A"/>
    <w:rsid w:val="006B0BCD"/>
    <w:rsid w:val="006B0CD3"/>
    <w:rsid w:val="006B11EC"/>
    <w:rsid w:val="006B14EA"/>
    <w:rsid w:val="006B1551"/>
    <w:rsid w:val="006B17A8"/>
    <w:rsid w:val="006B18D6"/>
    <w:rsid w:val="006B197D"/>
    <w:rsid w:val="006B1B59"/>
    <w:rsid w:val="006B1BBB"/>
    <w:rsid w:val="006B256C"/>
    <w:rsid w:val="006B2A4E"/>
    <w:rsid w:val="006B2E6D"/>
    <w:rsid w:val="006B350A"/>
    <w:rsid w:val="006B38B8"/>
    <w:rsid w:val="006B4125"/>
    <w:rsid w:val="006B4376"/>
    <w:rsid w:val="006B46F6"/>
    <w:rsid w:val="006B47D3"/>
    <w:rsid w:val="006B4FBD"/>
    <w:rsid w:val="006B542B"/>
    <w:rsid w:val="006B5525"/>
    <w:rsid w:val="006B5597"/>
    <w:rsid w:val="006B5CA4"/>
    <w:rsid w:val="006B5FC8"/>
    <w:rsid w:val="006B61DE"/>
    <w:rsid w:val="006B6694"/>
    <w:rsid w:val="006B68FF"/>
    <w:rsid w:val="006B6903"/>
    <w:rsid w:val="006B6DAC"/>
    <w:rsid w:val="006B6EB1"/>
    <w:rsid w:val="006B7262"/>
    <w:rsid w:val="006B73E5"/>
    <w:rsid w:val="006B7715"/>
    <w:rsid w:val="006B78F4"/>
    <w:rsid w:val="006C03B8"/>
    <w:rsid w:val="006C0476"/>
    <w:rsid w:val="006C0555"/>
    <w:rsid w:val="006C05F1"/>
    <w:rsid w:val="006C05FA"/>
    <w:rsid w:val="006C0A2C"/>
    <w:rsid w:val="006C0CF3"/>
    <w:rsid w:val="006C0DFD"/>
    <w:rsid w:val="006C1C36"/>
    <w:rsid w:val="006C1FD4"/>
    <w:rsid w:val="006C2058"/>
    <w:rsid w:val="006C24B6"/>
    <w:rsid w:val="006C293D"/>
    <w:rsid w:val="006C2C2A"/>
    <w:rsid w:val="006C31C0"/>
    <w:rsid w:val="006C32C4"/>
    <w:rsid w:val="006C404D"/>
    <w:rsid w:val="006C4624"/>
    <w:rsid w:val="006C4AC3"/>
    <w:rsid w:val="006C4C13"/>
    <w:rsid w:val="006C4C62"/>
    <w:rsid w:val="006C566A"/>
    <w:rsid w:val="006C567C"/>
    <w:rsid w:val="006C5974"/>
    <w:rsid w:val="006C5A46"/>
    <w:rsid w:val="006C5D3E"/>
    <w:rsid w:val="006C5DCA"/>
    <w:rsid w:val="006C5F44"/>
    <w:rsid w:val="006C618C"/>
    <w:rsid w:val="006C6203"/>
    <w:rsid w:val="006C628D"/>
    <w:rsid w:val="006C62D4"/>
    <w:rsid w:val="006C637C"/>
    <w:rsid w:val="006C683C"/>
    <w:rsid w:val="006C6BAD"/>
    <w:rsid w:val="006C703A"/>
    <w:rsid w:val="006C7A7F"/>
    <w:rsid w:val="006C7B83"/>
    <w:rsid w:val="006C7C8D"/>
    <w:rsid w:val="006D0002"/>
    <w:rsid w:val="006D0156"/>
    <w:rsid w:val="006D043B"/>
    <w:rsid w:val="006D063A"/>
    <w:rsid w:val="006D0C38"/>
    <w:rsid w:val="006D0C58"/>
    <w:rsid w:val="006D0FDE"/>
    <w:rsid w:val="006D1042"/>
    <w:rsid w:val="006D1752"/>
    <w:rsid w:val="006D18CE"/>
    <w:rsid w:val="006D1C7A"/>
    <w:rsid w:val="006D1CF1"/>
    <w:rsid w:val="006D1F75"/>
    <w:rsid w:val="006D2042"/>
    <w:rsid w:val="006D2155"/>
    <w:rsid w:val="006D2201"/>
    <w:rsid w:val="006D2315"/>
    <w:rsid w:val="006D2950"/>
    <w:rsid w:val="006D2C83"/>
    <w:rsid w:val="006D2EC2"/>
    <w:rsid w:val="006D2FDF"/>
    <w:rsid w:val="006D3070"/>
    <w:rsid w:val="006D35F6"/>
    <w:rsid w:val="006D3B5A"/>
    <w:rsid w:val="006D3BBC"/>
    <w:rsid w:val="006D3BCE"/>
    <w:rsid w:val="006D3C47"/>
    <w:rsid w:val="006D3F0B"/>
    <w:rsid w:val="006D40A3"/>
    <w:rsid w:val="006D45A6"/>
    <w:rsid w:val="006D4E80"/>
    <w:rsid w:val="006D50D3"/>
    <w:rsid w:val="006D517B"/>
    <w:rsid w:val="006D539A"/>
    <w:rsid w:val="006D54BA"/>
    <w:rsid w:val="006D58F2"/>
    <w:rsid w:val="006D5ADF"/>
    <w:rsid w:val="006D5D32"/>
    <w:rsid w:val="006D5FD0"/>
    <w:rsid w:val="006D65AD"/>
    <w:rsid w:val="006D6860"/>
    <w:rsid w:val="006D6A79"/>
    <w:rsid w:val="006D6F0B"/>
    <w:rsid w:val="006D7B10"/>
    <w:rsid w:val="006D7BE8"/>
    <w:rsid w:val="006D7FD3"/>
    <w:rsid w:val="006E0011"/>
    <w:rsid w:val="006E001B"/>
    <w:rsid w:val="006E0232"/>
    <w:rsid w:val="006E07AE"/>
    <w:rsid w:val="006E09D3"/>
    <w:rsid w:val="006E0D42"/>
    <w:rsid w:val="006E11C3"/>
    <w:rsid w:val="006E125E"/>
    <w:rsid w:val="006E15DC"/>
    <w:rsid w:val="006E1F23"/>
    <w:rsid w:val="006E2480"/>
    <w:rsid w:val="006E2729"/>
    <w:rsid w:val="006E2737"/>
    <w:rsid w:val="006E282C"/>
    <w:rsid w:val="006E2A09"/>
    <w:rsid w:val="006E30C5"/>
    <w:rsid w:val="006E3252"/>
    <w:rsid w:val="006E3554"/>
    <w:rsid w:val="006E35B4"/>
    <w:rsid w:val="006E361D"/>
    <w:rsid w:val="006E3AF9"/>
    <w:rsid w:val="006E3CCE"/>
    <w:rsid w:val="006E3D24"/>
    <w:rsid w:val="006E3F9D"/>
    <w:rsid w:val="006E3FE7"/>
    <w:rsid w:val="006E424B"/>
    <w:rsid w:val="006E4C57"/>
    <w:rsid w:val="006E4FDE"/>
    <w:rsid w:val="006E52DC"/>
    <w:rsid w:val="006E594E"/>
    <w:rsid w:val="006E5A28"/>
    <w:rsid w:val="006E60B1"/>
    <w:rsid w:val="006E665F"/>
    <w:rsid w:val="006E66BE"/>
    <w:rsid w:val="006E69EA"/>
    <w:rsid w:val="006E7517"/>
    <w:rsid w:val="006E7B23"/>
    <w:rsid w:val="006E7FAE"/>
    <w:rsid w:val="006F0D1C"/>
    <w:rsid w:val="006F1A2D"/>
    <w:rsid w:val="006F1D25"/>
    <w:rsid w:val="006F21ED"/>
    <w:rsid w:val="006F2241"/>
    <w:rsid w:val="006F269D"/>
    <w:rsid w:val="006F27B4"/>
    <w:rsid w:val="006F27E5"/>
    <w:rsid w:val="006F2989"/>
    <w:rsid w:val="006F2D6E"/>
    <w:rsid w:val="006F2FE3"/>
    <w:rsid w:val="006F3D35"/>
    <w:rsid w:val="006F45A6"/>
    <w:rsid w:val="006F4629"/>
    <w:rsid w:val="006F46F5"/>
    <w:rsid w:val="006F4F52"/>
    <w:rsid w:val="006F5032"/>
    <w:rsid w:val="006F50EA"/>
    <w:rsid w:val="006F5276"/>
    <w:rsid w:val="006F54ED"/>
    <w:rsid w:val="006F5536"/>
    <w:rsid w:val="006F5671"/>
    <w:rsid w:val="006F5746"/>
    <w:rsid w:val="006F5970"/>
    <w:rsid w:val="006F5B36"/>
    <w:rsid w:val="006F5B7B"/>
    <w:rsid w:val="006F5BCA"/>
    <w:rsid w:val="006F5CB8"/>
    <w:rsid w:val="006F5D00"/>
    <w:rsid w:val="006F5F1B"/>
    <w:rsid w:val="006F63C6"/>
    <w:rsid w:val="006F6622"/>
    <w:rsid w:val="006F6861"/>
    <w:rsid w:val="006F6CDB"/>
    <w:rsid w:val="006F6D77"/>
    <w:rsid w:val="006F6F69"/>
    <w:rsid w:val="006F7296"/>
    <w:rsid w:val="006F7378"/>
    <w:rsid w:val="006F77CB"/>
    <w:rsid w:val="006F78AF"/>
    <w:rsid w:val="006F7CD1"/>
    <w:rsid w:val="00700275"/>
    <w:rsid w:val="00700B23"/>
    <w:rsid w:val="00700B69"/>
    <w:rsid w:val="00700E61"/>
    <w:rsid w:val="00701080"/>
    <w:rsid w:val="0070133C"/>
    <w:rsid w:val="00701B05"/>
    <w:rsid w:val="00701EF8"/>
    <w:rsid w:val="007022D3"/>
    <w:rsid w:val="00702B39"/>
    <w:rsid w:val="00702DA5"/>
    <w:rsid w:val="00702E57"/>
    <w:rsid w:val="00702F5F"/>
    <w:rsid w:val="0070305E"/>
    <w:rsid w:val="0070320A"/>
    <w:rsid w:val="00703304"/>
    <w:rsid w:val="00703429"/>
    <w:rsid w:val="00703B92"/>
    <w:rsid w:val="00703D8E"/>
    <w:rsid w:val="00703F97"/>
    <w:rsid w:val="00704821"/>
    <w:rsid w:val="007048A7"/>
    <w:rsid w:val="00704972"/>
    <w:rsid w:val="00704E7E"/>
    <w:rsid w:val="00704F9B"/>
    <w:rsid w:val="00705660"/>
    <w:rsid w:val="00705681"/>
    <w:rsid w:val="00705B03"/>
    <w:rsid w:val="00705B0A"/>
    <w:rsid w:val="00705B38"/>
    <w:rsid w:val="00705C60"/>
    <w:rsid w:val="00706061"/>
    <w:rsid w:val="00706235"/>
    <w:rsid w:val="00706C6B"/>
    <w:rsid w:val="007070A6"/>
    <w:rsid w:val="00707395"/>
    <w:rsid w:val="00707EE3"/>
    <w:rsid w:val="007103C8"/>
    <w:rsid w:val="0071099C"/>
    <w:rsid w:val="00710DA4"/>
    <w:rsid w:val="00710EAC"/>
    <w:rsid w:val="007110B7"/>
    <w:rsid w:val="007110FA"/>
    <w:rsid w:val="00711728"/>
    <w:rsid w:val="00711B5C"/>
    <w:rsid w:val="00711F41"/>
    <w:rsid w:val="0071214D"/>
    <w:rsid w:val="00713F5F"/>
    <w:rsid w:val="00714547"/>
    <w:rsid w:val="00714A87"/>
    <w:rsid w:val="00714ABC"/>
    <w:rsid w:val="00714C17"/>
    <w:rsid w:val="00714E7E"/>
    <w:rsid w:val="00715551"/>
    <w:rsid w:val="00715DB4"/>
    <w:rsid w:val="007161FB"/>
    <w:rsid w:val="0071635B"/>
    <w:rsid w:val="007163A5"/>
    <w:rsid w:val="0071673B"/>
    <w:rsid w:val="007168B3"/>
    <w:rsid w:val="00716B73"/>
    <w:rsid w:val="00716C7D"/>
    <w:rsid w:val="00716FF9"/>
    <w:rsid w:val="0071757F"/>
    <w:rsid w:val="007175E5"/>
    <w:rsid w:val="007177EB"/>
    <w:rsid w:val="00717C20"/>
    <w:rsid w:val="00717C8C"/>
    <w:rsid w:val="00717FED"/>
    <w:rsid w:val="00720407"/>
    <w:rsid w:val="007205DF"/>
    <w:rsid w:val="007206BB"/>
    <w:rsid w:val="00720B45"/>
    <w:rsid w:val="00720C72"/>
    <w:rsid w:val="00720E9E"/>
    <w:rsid w:val="0072114A"/>
    <w:rsid w:val="007211F8"/>
    <w:rsid w:val="007213D7"/>
    <w:rsid w:val="007216D8"/>
    <w:rsid w:val="007219FF"/>
    <w:rsid w:val="00721A54"/>
    <w:rsid w:val="00721C66"/>
    <w:rsid w:val="00721F2F"/>
    <w:rsid w:val="00721FCD"/>
    <w:rsid w:val="007225E7"/>
    <w:rsid w:val="007227D1"/>
    <w:rsid w:val="00722B14"/>
    <w:rsid w:val="00722E92"/>
    <w:rsid w:val="00722FC2"/>
    <w:rsid w:val="00723A27"/>
    <w:rsid w:val="00723A92"/>
    <w:rsid w:val="00723CAA"/>
    <w:rsid w:val="00723CE8"/>
    <w:rsid w:val="0072437F"/>
    <w:rsid w:val="00724459"/>
    <w:rsid w:val="007247A1"/>
    <w:rsid w:val="00724A25"/>
    <w:rsid w:val="00724FF9"/>
    <w:rsid w:val="00725340"/>
    <w:rsid w:val="00725543"/>
    <w:rsid w:val="0072599E"/>
    <w:rsid w:val="007262CF"/>
    <w:rsid w:val="0072633D"/>
    <w:rsid w:val="007264E2"/>
    <w:rsid w:val="00726A18"/>
    <w:rsid w:val="00726C79"/>
    <w:rsid w:val="00726D45"/>
    <w:rsid w:val="007270C2"/>
    <w:rsid w:val="007273B3"/>
    <w:rsid w:val="007273C9"/>
    <w:rsid w:val="00727816"/>
    <w:rsid w:val="00727EEE"/>
    <w:rsid w:val="0073007D"/>
    <w:rsid w:val="00730143"/>
    <w:rsid w:val="00730459"/>
    <w:rsid w:val="007306C7"/>
    <w:rsid w:val="00730815"/>
    <w:rsid w:val="007308EB"/>
    <w:rsid w:val="00731046"/>
    <w:rsid w:val="007315C0"/>
    <w:rsid w:val="0073164C"/>
    <w:rsid w:val="00731A1D"/>
    <w:rsid w:val="00731AC0"/>
    <w:rsid w:val="00731B39"/>
    <w:rsid w:val="00731DA4"/>
    <w:rsid w:val="00732680"/>
    <w:rsid w:val="00732BB6"/>
    <w:rsid w:val="00732E0F"/>
    <w:rsid w:val="00732F7C"/>
    <w:rsid w:val="007335E4"/>
    <w:rsid w:val="007336CB"/>
    <w:rsid w:val="007338CF"/>
    <w:rsid w:val="00733902"/>
    <w:rsid w:val="00733C23"/>
    <w:rsid w:val="00733D8E"/>
    <w:rsid w:val="00733DA9"/>
    <w:rsid w:val="00733EE5"/>
    <w:rsid w:val="00734026"/>
    <w:rsid w:val="0073457F"/>
    <w:rsid w:val="00734C3B"/>
    <w:rsid w:val="007351B6"/>
    <w:rsid w:val="007351CD"/>
    <w:rsid w:val="00735388"/>
    <w:rsid w:val="007353B8"/>
    <w:rsid w:val="00735815"/>
    <w:rsid w:val="00735D22"/>
    <w:rsid w:val="007360C1"/>
    <w:rsid w:val="007361A7"/>
    <w:rsid w:val="00736464"/>
    <w:rsid w:val="00736783"/>
    <w:rsid w:val="0073685F"/>
    <w:rsid w:val="00736C67"/>
    <w:rsid w:val="007370EE"/>
    <w:rsid w:val="007371D2"/>
    <w:rsid w:val="007379D7"/>
    <w:rsid w:val="00737CEE"/>
    <w:rsid w:val="00740187"/>
    <w:rsid w:val="00740242"/>
    <w:rsid w:val="007404D9"/>
    <w:rsid w:val="0074092C"/>
    <w:rsid w:val="00740ABA"/>
    <w:rsid w:val="00740B56"/>
    <w:rsid w:val="00740B5D"/>
    <w:rsid w:val="00740CAF"/>
    <w:rsid w:val="00741271"/>
    <w:rsid w:val="00741601"/>
    <w:rsid w:val="007416C7"/>
    <w:rsid w:val="00741834"/>
    <w:rsid w:val="00741C53"/>
    <w:rsid w:val="00742007"/>
    <w:rsid w:val="00742065"/>
    <w:rsid w:val="0074239A"/>
    <w:rsid w:val="00742558"/>
    <w:rsid w:val="00742783"/>
    <w:rsid w:val="0074297B"/>
    <w:rsid w:val="00742D3E"/>
    <w:rsid w:val="00742E60"/>
    <w:rsid w:val="007432F6"/>
    <w:rsid w:val="0074357E"/>
    <w:rsid w:val="0074362E"/>
    <w:rsid w:val="0074421D"/>
    <w:rsid w:val="00744BCB"/>
    <w:rsid w:val="00744F21"/>
    <w:rsid w:val="00745276"/>
    <w:rsid w:val="007455B8"/>
    <w:rsid w:val="00745723"/>
    <w:rsid w:val="00745953"/>
    <w:rsid w:val="00745A56"/>
    <w:rsid w:val="00745D44"/>
    <w:rsid w:val="00746019"/>
    <w:rsid w:val="00746285"/>
    <w:rsid w:val="0074628E"/>
    <w:rsid w:val="00746334"/>
    <w:rsid w:val="00746687"/>
    <w:rsid w:val="00746A2F"/>
    <w:rsid w:val="00746C07"/>
    <w:rsid w:val="00746DF6"/>
    <w:rsid w:val="00747123"/>
    <w:rsid w:val="007471DA"/>
    <w:rsid w:val="00747423"/>
    <w:rsid w:val="00747963"/>
    <w:rsid w:val="00747AA0"/>
    <w:rsid w:val="00747B68"/>
    <w:rsid w:val="00747D33"/>
    <w:rsid w:val="00747E96"/>
    <w:rsid w:val="00747F39"/>
    <w:rsid w:val="00747F69"/>
    <w:rsid w:val="00747FD1"/>
    <w:rsid w:val="007503FB"/>
    <w:rsid w:val="007504AC"/>
    <w:rsid w:val="00750603"/>
    <w:rsid w:val="00751A7C"/>
    <w:rsid w:val="00752032"/>
    <w:rsid w:val="00752187"/>
    <w:rsid w:val="00752C62"/>
    <w:rsid w:val="00752DE9"/>
    <w:rsid w:val="00753186"/>
    <w:rsid w:val="0075324E"/>
    <w:rsid w:val="007535EB"/>
    <w:rsid w:val="0075389D"/>
    <w:rsid w:val="007540AB"/>
    <w:rsid w:val="0075478C"/>
    <w:rsid w:val="00754AE8"/>
    <w:rsid w:val="007551F3"/>
    <w:rsid w:val="0075542C"/>
    <w:rsid w:val="007554FF"/>
    <w:rsid w:val="0075550B"/>
    <w:rsid w:val="00755AA9"/>
    <w:rsid w:val="00755C9F"/>
    <w:rsid w:val="00755D2D"/>
    <w:rsid w:val="00755F02"/>
    <w:rsid w:val="0075658B"/>
    <w:rsid w:val="007565A2"/>
    <w:rsid w:val="00756922"/>
    <w:rsid w:val="00756CCF"/>
    <w:rsid w:val="0075795C"/>
    <w:rsid w:val="007601D8"/>
    <w:rsid w:val="0076026B"/>
    <w:rsid w:val="007602AA"/>
    <w:rsid w:val="0076092B"/>
    <w:rsid w:val="00760C4F"/>
    <w:rsid w:val="00760E3E"/>
    <w:rsid w:val="00760EA0"/>
    <w:rsid w:val="0076105C"/>
    <w:rsid w:val="00761479"/>
    <w:rsid w:val="0076177B"/>
    <w:rsid w:val="0076179D"/>
    <w:rsid w:val="0076191F"/>
    <w:rsid w:val="00761C0A"/>
    <w:rsid w:val="00761FA9"/>
    <w:rsid w:val="007625FC"/>
    <w:rsid w:val="00762AFB"/>
    <w:rsid w:val="00762C01"/>
    <w:rsid w:val="00762F70"/>
    <w:rsid w:val="007632C6"/>
    <w:rsid w:val="00763510"/>
    <w:rsid w:val="0076369B"/>
    <w:rsid w:val="007636D7"/>
    <w:rsid w:val="00763C57"/>
    <w:rsid w:val="00763D3E"/>
    <w:rsid w:val="0076420D"/>
    <w:rsid w:val="0076439B"/>
    <w:rsid w:val="0076496A"/>
    <w:rsid w:val="00764A4C"/>
    <w:rsid w:val="00764B91"/>
    <w:rsid w:val="00764E4C"/>
    <w:rsid w:val="007651A2"/>
    <w:rsid w:val="007652E1"/>
    <w:rsid w:val="007653D7"/>
    <w:rsid w:val="00765594"/>
    <w:rsid w:val="00765AAE"/>
    <w:rsid w:val="00765D1A"/>
    <w:rsid w:val="0076613C"/>
    <w:rsid w:val="00766189"/>
    <w:rsid w:val="00766338"/>
    <w:rsid w:val="00766382"/>
    <w:rsid w:val="0076644A"/>
    <w:rsid w:val="007666A1"/>
    <w:rsid w:val="0076678D"/>
    <w:rsid w:val="00766D7A"/>
    <w:rsid w:val="00766E8A"/>
    <w:rsid w:val="00766F6B"/>
    <w:rsid w:val="00766FE3"/>
    <w:rsid w:val="007675BF"/>
    <w:rsid w:val="0076761B"/>
    <w:rsid w:val="007679E4"/>
    <w:rsid w:val="00767A40"/>
    <w:rsid w:val="00767F90"/>
    <w:rsid w:val="00770107"/>
    <w:rsid w:val="007701DD"/>
    <w:rsid w:val="00770258"/>
    <w:rsid w:val="00770512"/>
    <w:rsid w:val="00770B55"/>
    <w:rsid w:val="00770B58"/>
    <w:rsid w:val="00770D42"/>
    <w:rsid w:val="00770D90"/>
    <w:rsid w:val="00770DB4"/>
    <w:rsid w:val="00770F95"/>
    <w:rsid w:val="00771821"/>
    <w:rsid w:val="00771EE8"/>
    <w:rsid w:val="0077200F"/>
    <w:rsid w:val="00772376"/>
    <w:rsid w:val="007726CE"/>
    <w:rsid w:val="00772DAA"/>
    <w:rsid w:val="00772EB7"/>
    <w:rsid w:val="00772F18"/>
    <w:rsid w:val="007730A4"/>
    <w:rsid w:val="00773173"/>
    <w:rsid w:val="007732B9"/>
    <w:rsid w:val="0077375D"/>
    <w:rsid w:val="007739FD"/>
    <w:rsid w:val="00774139"/>
    <w:rsid w:val="00774660"/>
    <w:rsid w:val="00774746"/>
    <w:rsid w:val="007747E1"/>
    <w:rsid w:val="0077481D"/>
    <w:rsid w:val="00774B0F"/>
    <w:rsid w:val="00774C63"/>
    <w:rsid w:val="00774C95"/>
    <w:rsid w:val="00774F03"/>
    <w:rsid w:val="007758DD"/>
    <w:rsid w:val="007762A9"/>
    <w:rsid w:val="00776322"/>
    <w:rsid w:val="00776878"/>
    <w:rsid w:val="007768A5"/>
    <w:rsid w:val="00776BDD"/>
    <w:rsid w:val="00776FE7"/>
    <w:rsid w:val="0077727F"/>
    <w:rsid w:val="0077733C"/>
    <w:rsid w:val="0077747F"/>
    <w:rsid w:val="00777761"/>
    <w:rsid w:val="00777772"/>
    <w:rsid w:val="007778C8"/>
    <w:rsid w:val="00777F0C"/>
    <w:rsid w:val="00780496"/>
    <w:rsid w:val="0078050E"/>
    <w:rsid w:val="00780899"/>
    <w:rsid w:val="007808D9"/>
    <w:rsid w:val="00780DB9"/>
    <w:rsid w:val="0078126D"/>
    <w:rsid w:val="007812E2"/>
    <w:rsid w:val="00781420"/>
    <w:rsid w:val="007814C3"/>
    <w:rsid w:val="00781503"/>
    <w:rsid w:val="00781C70"/>
    <w:rsid w:val="00781C7D"/>
    <w:rsid w:val="0078207B"/>
    <w:rsid w:val="007820E2"/>
    <w:rsid w:val="007825CE"/>
    <w:rsid w:val="00782E5F"/>
    <w:rsid w:val="0078304B"/>
    <w:rsid w:val="007830E0"/>
    <w:rsid w:val="007833A5"/>
    <w:rsid w:val="007833DD"/>
    <w:rsid w:val="00783A1E"/>
    <w:rsid w:val="00783F83"/>
    <w:rsid w:val="0078412A"/>
    <w:rsid w:val="007844AA"/>
    <w:rsid w:val="007846DB"/>
    <w:rsid w:val="0078475B"/>
    <w:rsid w:val="00784901"/>
    <w:rsid w:val="00784958"/>
    <w:rsid w:val="00784C94"/>
    <w:rsid w:val="00785FB7"/>
    <w:rsid w:val="00786023"/>
    <w:rsid w:val="007863F6"/>
    <w:rsid w:val="007866DD"/>
    <w:rsid w:val="007868E5"/>
    <w:rsid w:val="00786910"/>
    <w:rsid w:val="00786BA7"/>
    <w:rsid w:val="00786EAA"/>
    <w:rsid w:val="007902FE"/>
    <w:rsid w:val="00790458"/>
    <w:rsid w:val="00790496"/>
    <w:rsid w:val="00790818"/>
    <w:rsid w:val="00790829"/>
    <w:rsid w:val="0079095E"/>
    <w:rsid w:val="00790B3D"/>
    <w:rsid w:val="00790D0E"/>
    <w:rsid w:val="007914A3"/>
    <w:rsid w:val="0079168B"/>
    <w:rsid w:val="00791780"/>
    <w:rsid w:val="007917B3"/>
    <w:rsid w:val="00791BEB"/>
    <w:rsid w:val="00791C37"/>
    <w:rsid w:val="00791E81"/>
    <w:rsid w:val="00792161"/>
    <w:rsid w:val="007922AC"/>
    <w:rsid w:val="00792A33"/>
    <w:rsid w:val="00792A86"/>
    <w:rsid w:val="00792C7D"/>
    <w:rsid w:val="00792CB3"/>
    <w:rsid w:val="00792E2C"/>
    <w:rsid w:val="00792E84"/>
    <w:rsid w:val="00792EEB"/>
    <w:rsid w:val="00793061"/>
    <w:rsid w:val="0079325D"/>
    <w:rsid w:val="0079376B"/>
    <w:rsid w:val="007937C0"/>
    <w:rsid w:val="00793BDD"/>
    <w:rsid w:val="00793C34"/>
    <w:rsid w:val="00793C36"/>
    <w:rsid w:val="00793DA8"/>
    <w:rsid w:val="00793FB0"/>
    <w:rsid w:val="007940F5"/>
    <w:rsid w:val="007941FA"/>
    <w:rsid w:val="007943C6"/>
    <w:rsid w:val="007949E8"/>
    <w:rsid w:val="00794A2C"/>
    <w:rsid w:val="00794A34"/>
    <w:rsid w:val="00794ED1"/>
    <w:rsid w:val="007957CC"/>
    <w:rsid w:val="00795C49"/>
    <w:rsid w:val="00795E5F"/>
    <w:rsid w:val="00796A09"/>
    <w:rsid w:val="00796B43"/>
    <w:rsid w:val="00796EE5"/>
    <w:rsid w:val="00796FFD"/>
    <w:rsid w:val="00797130"/>
    <w:rsid w:val="0079738A"/>
    <w:rsid w:val="0079745D"/>
    <w:rsid w:val="0079749C"/>
    <w:rsid w:val="007976D5"/>
    <w:rsid w:val="00797854"/>
    <w:rsid w:val="00797D07"/>
    <w:rsid w:val="007A040B"/>
    <w:rsid w:val="007A058F"/>
    <w:rsid w:val="007A11D3"/>
    <w:rsid w:val="007A11F4"/>
    <w:rsid w:val="007A130A"/>
    <w:rsid w:val="007A13E9"/>
    <w:rsid w:val="007A18A4"/>
    <w:rsid w:val="007A1C14"/>
    <w:rsid w:val="007A1CB6"/>
    <w:rsid w:val="007A234B"/>
    <w:rsid w:val="007A3912"/>
    <w:rsid w:val="007A3AAB"/>
    <w:rsid w:val="007A3DFF"/>
    <w:rsid w:val="007A4030"/>
    <w:rsid w:val="007A42C2"/>
    <w:rsid w:val="007A43DC"/>
    <w:rsid w:val="007A4BD1"/>
    <w:rsid w:val="007A4C42"/>
    <w:rsid w:val="007A4D9F"/>
    <w:rsid w:val="007A4EAB"/>
    <w:rsid w:val="007A4EB2"/>
    <w:rsid w:val="007A4FF5"/>
    <w:rsid w:val="007A5A63"/>
    <w:rsid w:val="007A6085"/>
    <w:rsid w:val="007A6336"/>
    <w:rsid w:val="007A65FC"/>
    <w:rsid w:val="007A66A5"/>
    <w:rsid w:val="007A6947"/>
    <w:rsid w:val="007A69A4"/>
    <w:rsid w:val="007A6C13"/>
    <w:rsid w:val="007A6C2F"/>
    <w:rsid w:val="007A70BA"/>
    <w:rsid w:val="007A782C"/>
    <w:rsid w:val="007A7DE8"/>
    <w:rsid w:val="007B027C"/>
    <w:rsid w:val="007B0346"/>
    <w:rsid w:val="007B05F2"/>
    <w:rsid w:val="007B1F13"/>
    <w:rsid w:val="007B2288"/>
    <w:rsid w:val="007B23C2"/>
    <w:rsid w:val="007B262B"/>
    <w:rsid w:val="007B2657"/>
    <w:rsid w:val="007B27BC"/>
    <w:rsid w:val="007B2985"/>
    <w:rsid w:val="007B2D14"/>
    <w:rsid w:val="007B3078"/>
    <w:rsid w:val="007B360E"/>
    <w:rsid w:val="007B3A91"/>
    <w:rsid w:val="007B3C62"/>
    <w:rsid w:val="007B3EEA"/>
    <w:rsid w:val="007B466B"/>
    <w:rsid w:val="007B49C0"/>
    <w:rsid w:val="007B4AFE"/>
    <w:rsid w:val="007B4EED"/>
    <w:rsid w:val="007B5501"/>
    <w:rsid w:val="007B5700"/>
    <w:rsid w:val="007B5803"/>
    <w:rsid w:val="007B5A2B"/>
    <w:rsid w:val="007B5B6A"/>
    <w:rsid w:val="007B5CA7"/>
    <w:rsid w:val="007B6254"/>
    <w:rsid w:val="007B63D3"/>
    <w:rsid w:val="007B67B5"/>
    <w:rsid w:val="007B6A6B"/>
    <w:rsid w:val="007B6F12"/>
    <w:rsid w:val="007B7027"/>
    <w:rsid w:val="007B7392"/>
    <w:rsid w:val="007B77A6"/>
    <w:rsid w:val="007B77DA"/>
    <w:rsid w:val="007B77EF"/>
    <w:rsid w:val="007B7F34"/>
    <w:rsid w:val="007C08EE"/>
    <w:rsid w:val="007C0C4F"/>
    <w:rsid w:val="007C1214"/>
    <w:rsid w:val="007C1D78"/>
    <w:rsid w:val="007C2020"/>
    <w:rsid w:val="007C231F"/>
    <w:rsid w:val="007C24FD"/>
    <w:rsid w:val="007C2660"/>
    <w:rsid w:val="007C267B"/>
    <w:rsid w:val="007C274B"/>
    <w:rsid w:val="007C278E"/>
    <w:rsid w:val="007C27F6"/>
    <w:rsid w:val="007C2A9F"/>
    <w:rsid w:val="007C2BB5"/>
    <w:rsid w:val="007C2BD5"/>
    <w:rsid w:val="007C2C81"/>
    <w:rsid w:val="007C2EB6"/>
    <w:rsid w:val="007C3B12"/>
    <w:rsid w:val="007C3C44"/>
    <w:rsid w:val="007C3F21"/>
    <w:rsid w:val="007C41EC"/>
    <w:rsid w:val="007C436D"/>
    <w:rsid w:val="007C4431"/>
    <w:rsid w:val="007C4728"/>
    <w:rsid w:val="007C4DCC"/>
    <w:rsid w:val="007C4DE6"/>
    <w:rsid w:val="007C5102"/>
    <w:rsid w:val="007C5175"/>
    <w:rsid w:val="007C570D"/>
    <w:rsid w:val="007C596B"/>
    <w:rsid w:val="007C5A1F"/>
    <w:rsid w:val="007C5C53"/>
    <w:rsid w:val="007C5C7F"/>
    <w:rsid w:val="007C5FD0"/>
    <w:rsid w:val="007C6162"/>
    <w:rsid w:val="007C6198"/>
    <w:rsid w:val="007C619C"/>
    <w:rsid w:val="007C624B"/>
    <w:rsid w:val="007C6318"/>
    <w:rsid w:val="007C6BBF"/>
    <w:rsid w:val="007C7022"/>
    <w:rsid w:val="007C7620"/>
    <w:rsid w:val="007C7A0D"/>
    <w:rsid w:val="007C7ADB"/>
    <w:rsid w:val="007D03C3"/>
    <w:rsid w:val="007D07B3"/>
    <w:rsid w:val="007D0FC7"/>
    <w:rsid w:val="007D12D1"/>
    <w:rsid w:val="007D182D"/>
    <w:rsid w:val="007D1A39"/>
    <w:rsid w:val="007D2072"/>
    <w:rsid w:val="007D216F"/>
    <w:rsid w:val="007D2356"/>
    <w:rsid w:val="007D2A25"/>
    <w:rsid w:val="007D2E8D"/>
    <w:rsid w:val="007D3692"/>
    <w:rsid w:val="007D3843"/>
    <w:rsid w:val="007D3977"/>
    <w:rsid w:val="007D3B10"/>
    <w:rsid w:val="007D3D98"/>
    <w:rsid w:val="007D44B9"/>
    <w:rsid w:val="007D4DD2"/>
    <w:rsid w:val="007D4DD6"/>
    <w:rsid w:val="007D51ED"/>
    <w:rsid w:val="007D5316"/>
    <w:rsid w:val="007D59C6"/>
    <w:rsid w:val="007D5AAB"/>
    <w:rsid w:val="007D5BB9"/>
    <w:rsid w:val="007D5C3E"/>
    <w:rsid w:val="007D62FC"/>
    <w:rsid w:val="007D698D"/>
    <w:rsid w:val="007D6A2A"/>
    <w:rsid w:val="007D6FD6"/>
    <w:rsid w:val="007D789F"/>
    <w:rsid w:val="007D7EE6"/>
    <w:rsid w:val="007E012F"/>
    <w:rsid w:val="007E03FC"/>
    <w:rsid w:val="007E076B"/>
    <w:rsid w:val="007E085E"/>
    <w:rsid w:val="007E09E9"/>
    <w:rsid w:val="007E0DAA"/>
    <w:rsid w:val="007E19E0"/>
    <w:rsid w:val="007E1D7E"/>
    <w:rsid w:val="007E1E0B"/>
    <w:rsid w:val="007E1E2F"/>
    <w:rsid w:val="007E1FF6"/>
    <w:rsid w:val="007E22C5"/>
    <w:rsid w:val="007E2397"/>
    <w:rsid w:val="007E2870"/>
    <w:rsid w:val="007E2D01"/>
    <w:rsid w:val="007E2E16"/>
    <w:rsid w:val="007E2E61"/>
    <w:rsid w:val="007E325D"/>
    <w:rsid w:val="007E32D0"/>
    <w:rsid w:val="007E3352"/>
    <w:rsid w:val="007E3C88"/>
    <w:rsid w:val="007E3D90"/>
    <w:rsid w:val="007E3E57"/>
    <w:rsid w:val="007E407C"/>
    <w:rsid w:val="007E4202"/>
    <w:rsid w:val="007E434E"/>
    <w:rsid w:val="007E4356"/>
    <w:rsid w:val="007E43F3"/>
    <w:rsid w:val="007E47E4"/>
    <w:rsid w:val="007E4BC8"/>
    <w:rsid w:val="007E515E"/>
    <w:rsid w:val="007E5837"/>
    <w:rsid w:val="007E59B4"/>
    <w:rsid w:val="007E5ADF"/>
    <w:rsid w:val="007E5E27"/>
    <w:rsid w:val="007E62F2"/>
    <w:rsid w:val="007E76F6"/>
    <w:rsid w:val="007E780E"/>
    <w:rsid w:val="007E789B"/>
    <w:rsid w:val="007E799E"/>
    <w:rsid w:val="007E7DA5"/>
    <w:rsid w:val="007E7EC4"/>
    <w:rsid w:val="007F0549"/>
    <w:rsid w:val="007F0610"/>
    <w:rsid w:val="007F0A45"/>
    <w:rsid w:val="007F0B52"/>
    <w:rsid w:val="007F0ED1"/>
    <w:rsid w:val="007F1023"/>
    <w:rsid w:val="007F1242"/>
    <w:rsid w:val="007F17E2"/>
    <w:rsid w:val="007F1A2F"/>
    <w:rsid w:val="007F1EBD"/>
    <w:rsid w:val="007F275A"/>
    <w:rsid w:val="007F297F"/>
    <w:rsid w:val="007F2E04"/>
    <w:rsid w:val="007F33DD"/>
    <w:rsid w:val="007F35A6"/>
    <w:rsid w:val="007F366A"/>
    <w:rsid w:val="007F3B0E"/>
    <w:rsid w:val="007F4087"/>
    <w:rsid w:val="007F432D"/>
    <w:rsid w:val="007F46BB"/>
    <w:rsid w:val="007F4ED4"/>
    <w:rsid w:val="007F4FD3"/>
    <w:rsid w:val="007F506C"/>
    <w:rsid w:val="007F5500"/>
    <w:rsid w:val="007F56FB"/>
    <w:rsid w:val="007F5DF4"/>
    <w:rsid w:val="007F5E3A"/>
    <w:rsid w:val="007F5EA9"/>
    <w:rsid w:val="007F5F2E"/>
    <w:rsid w:val="007F6579"/>
    <w:rsid w:val="007F6968"/>
    <w:rsid w:val="007F69A4"/>
    <w:rsid w:val="007F6AA5"/>
    <w:rsid w:val="007F755C"/>
    <w:rsid w:val="007F791E"/>
    <w:rsid w:val="007F7AC8"/>
    <w:rsid w:val="00800025"/>
    <w:rsid w:val="00800511"/>
    <w:rsid w:val="0080088C"/>
    <w:rsid w:val="00800FB5"/>
    <w:rsid w:val="008011FA"/>
    <w:rsid w:val="00801C4A"/>
    <w:rsid w:val="00801EF2"/>
    <w:rsid w:val="00801F0B"/>
    <w:rsid w:val="008021B5"/>
    <w:rsid w:val="00802613"/>
    <w:rsid w:val="008026AB"/>
    <w:rsid w:val="008028D9"/>
    <w:rsid w:val="00802E85"/>
    <w:rsid w:val="008032B7"/>
    <w:rsid w:val="00803404"/>
    <w:rsid w:val="008036F5"/>
    <w:rsid w:val="0080370D"/>
    <w:rsid w:val="00803839"/>
    <w:rsid w:val="00804A75"/>
    <w:rsid w:val="00805B8F"/>
    <w:rsid w:val="00806143"/>
    <w:rsid w:val="0080641D"/>
    <w:rsid w:val="008066B6"/>
    <w:rsid w:val="00806766"/>
    <w:rsid w:val="008067C1"/>
    <w:rsid w:val="00806AFC"/>
    <w:rsid w:val="00806B9E"/>
    <w:rsid w:val="00806C7F"/>
    <w:rsid w:val="00806CB5"/>
    <w:rsid w:val="00806D1F"/>
    <w:rsid w:val="0080703C"/>
    <w:rsid w:val="00807250"/>
    <w:rsid w:val="008078DB"/>
    <w:rsid w:val="00807DBF"/>
    <w:rsid w:val="008102F4"/>
    <w:rsid w:val="008103F3"/>
    <w:rsid w:val="008104BC"/>
    <w:rsid w:val="00811058"/>
    <w:rsid w:val="00811076"/>
    <w:rsid w:val="00811232"/>
    <w:rsid w:val="008113DB"/>
    <w:rsid w:val="00811651"/>
    <w:rsid w:val="00811AF7"/>
    <w:rsid w:val="00811BF9"/>
    <w:rsid w:val="00811CC6"/>
    <w:rsid w:val="0081243D"/>
    <w:rsid w:val="008124FF"/>
    <w:rsid w:val="0081277B"/>
    <w:rsid w:val="008130C2"/>
    <w:rsid w:val="008136DD"/>
    <w:rsid w:val="008137C9"/>
    <w:rsid w:val="00813DF8"/>
    <w:rsid w:val="00813E04"/>
    <w:rsid w:val="00814067"/>
    <w:rsid w:val="008140AE"/>
    <w:rsid w:val="0081428B"/>
    <w:rsid w:val="00814696"/>
    <w:rsid w:val="008149BB"/>
    <w:rsid w:val="00814BEC"/>
    <w:rsid w:val="00814C08"/>
    <w:rsid w:val="00814E46"/>
    <w:rsid w:val="0081502A"/>
    <w:rsid w:val="0081512D"/>
    <w:rsid w:val="00815406"/>
    <w:rsid w:val="00815659"/>
    <w:rsid w:val="008157CE"/>
    <w:rsid w:val="00815833"/>
    <w:rsid w:val="008159D7"/>
    <w:rsid w:val="0081650F"/>
    <w:rsid w:val="0081657C"/>
    <w:rsid w:val="00817963"/>
    <w:rsid w:val="00817F99"/>
    <w:rsid w:val="00820662"/>
    <w:rsid w:val="00820668"/>
    <w:rsid w:val="008209C8"/>
    <w:rsid w:val="00820B86"/>
    <w:rsid w:val="00820BC8"/>
    <w:rsid w:val="00820C7C"/>
    <w:rsid w:val="0082122E"/>
    <w:rsid w:val="00821942"/>
    <w:rsid w:val="008219B6"/>
    <w:rsid w:val="008219D2"/>
    <w:rsid w:val="00821BC2"/>
    <w:rsid w:val="00822049"/>
    <w:rsid w:val="0082223A"/>
    <w:rsid w:val="008227F5"/>
    <w:rsid w:val="008228CC"/>
    <w:rsid w:val="008228DB"/>
    <w:rsid w:val="00822962"/>
    <w:rsid w:val="00822B26"/>
    <w:rsid w:val="00822B27"/>
    <w:rsid w:val="0082322F"/>
    <w:rsid w:val="008234C5"/>
    <w:rsid w:val="0082351F"/>
    <w:rsid w:val="008236B8"/>
    <w:rsid w:val="00823794"/>
    <w:rsid w:val="00823C66"/>
    <w:rsid w:val="00823CEC"/>
    <w:rsid w:val="0082406D"/>
    <w:rsid w:val="008247B9"/>
    <w:rsid w:val="00824829"/>
    <w:rsid w:val="008249BF"/>
    <w:rsid w:val="00824C1D"/>
    <w:rsid w:val="00824C8E"/>
    <w:rsid w:val="00825085"/>
    <w:rsid w:val="008250DB"/>
    <w:rsid w:val="00825261"/>
    <w:rsid w:val="00825640"/>
    <w:rsid w:val="008257F8"/>
    <w:rsid w:val="008258EE"/>
    <w:rsid w:val="00825FA9"/>
    <w:rsid w:val="0082603F"/>
    <w:rsid w:val="00826A69"/>
    <w:rsid w:val="008272F1"/>
    <w:rsid w:val="00827357"/>
    <w:rsid w:val="008274B4"/>
    <w:rsid w:val="008279A7"/>
    <w:rsid w:val="00827BBD"/>
    <w:rsid w:val="00830023"/>
    <w:rsid w:val="00830250"/>
    <w:rsid w:val="0083099E"/>
    <w:rsid w:val="00830DFC"/>
    <w:rsid w:val="00830FA3"/>
    <w:rsid w:val="00830FC9"/>
    <w:rsid w:val="00831126"/>
    <w:rsid w:val="00831300"/>
    <w:rsid w:val="00831717"/>
    <w:rsid w:val="008318EC"/>
    <w:rsid w:val="00831AAA"/>
    <w:rsid w:val="00831D94"/>
    <w:rsid w:val="00831EDF"/>
    <w:rsid w:val="00832141"/>
    <w:rsid w:val="0083287E"/>
    <w:rsid w:val="00832A19"/>
    <w:rsid w:val="00833138"/>
    <w:rsid w:val="00833479"/>
    <w:rsid w:val="008337E5"/>
    <w:rsid w:val="00833825"/>
    <w:rsid w:val="00833DEA"/>
    <w:rsid w:val="00833F54"/>
    <w:rsid w:val="00834069"/>
    <w:rsid w:val="00834FCD"/>
    <w:rsid w:val="00835011"/>
    <w:rsid w:val="0083518B"/>
    <w:rsid w:val="008354C6"/>
    <w:rsid w:val="008356F1"/>
    <w:rsid w:val="008359D2"/>
    <w:rsid w:val="008359F3"/>
    <w:rsid w:val="00835B3C"/>
    <w:rsid w:val="008364D7"/>
    <w:rsid w:val="008368A8"/>
    <w:rsid w:val="00836926"/>
    <w:rsid w:val="0083695E"/>
    <w:rsid w:val="00836D4F"/>
    <w:rsid w:val="00837122"/>
    <w:rsid w:val="008375D7"/>
    <w:rsid w:val="008376A4"/>
    <w:rsid w:val="00837C1F"/>
    <w:rsid w:val="0084008E"/>
    <w:rsid w:val="008401B3"/>
    <w:rsid w:val="00840312"/>
    <w:rsid w:val="008407FA"/>
    <w:rsid w:val="00840B0C"/>
    <w:rsid w:val="00840C44"/>
    <w:rsid w:val="00840E4A"/>
    <w:rsid w:val="00841355"/>
    <w:rsid w:val="00841561"/>
    <w:rsid w:val="00841720"/>
    <w:rsid w:val="00841881"/>
    <w:rsid w:val="00841B04"/>
    <w:rsid w:val="00841BC6"/>
    <w:rsid w:val="00841C45"/>
    <w:rsid w:val="00842ACA"/>
    <w:rsid w:val="00842CBA"/>
    <w:rsid w:val="00842F5F"/>
    <w:rsid w:val="00842F74"/>
    <w:rsid w:val="008431F5"/>
    <w:rsid w:val="008433E4"/>
    <w:rsid w:val="00843438"/>
    <w:rsid w:val="008437E3"/>
    <w:rsid w:val="008438F6"/>
    <w:rsid w:val="00843B0C"/>
    <w:rsid w:val="0084414F"/>
    <w:rsid w:val="00844339"/>
    <w:rsid w:val="008445AC"/>
    <w:rsid w:val="00844A96"/>
    <w:rsid w:val="00844D9C"/>
    <w:rsid w:val="0084540D"/>
    <w:rsid w:val="008454EB"/>
    <w:rsid w:val="008455A5"/>
    <w:rsid w:val="008455ED"/>
    <w:rsid w:val="0084560A"/>
    <w:rsid w:val="00845C9A"/>
    <w:rsid w:val="0084601D"/>
    <w:rsid w:val="008460DD"/>
    <w:rsid w:val="0084649D"/>
    <w:rsid w:val="008468E2"/>
    <w:rsid w:val="00846B06"/>
    <w:rsid w:val="00846F32"/>
    <w:rsid w:val="008474A3"/>
    <w:rsid w:val="008478A4"/>
    <w:rsid w:val="008478C0"/>
    <w:rsid w:val="008500C9"/>
    <w:rsid w:val="00850683"/>
    <w:rsid w:val="008507B0"/>
    <w:rsid w:val="00850E29"/>
    <w:rsid w:val="0085117B"/>
    <w:rsid w:val="0085123B"/>
    <w:rsid w:val="00851546"/>
    <w:rsid w:val="0085189B"/>
    <w:rsid w:val="00851B9F"/>
    <w:rsid w:val="00851BE9"/>
    <w:rsid w:val="00851D17"/>
    <w:rsid w:val="00851D54"/>
    <w:rsid w:val="00852347"/>
    <w:rsid w:val="0085246F"/>
    <w:rsid w:val="00852B6D"/>
    <w:rsid w:val="00852D35"/>
    <w:rsid w:val="00852DA5"/>
    <w:rsid w:val="00852E5B"/>
    <w:rsid w:val="00852F76"/>
    <w:rsid w:val="008531C7"/>
    <w:rsid w:val="00853277"/>
    <w:rsid w:val="0085357A"/>
    <w:rsid w:val="0085388E"/>
    <w:rsid w:val="008539C9"/>
    <w:rsid w:val="00854102"/>
    <w:rsid w:val="008547F4"/>
    <w:rsid w:val="00854B63"/>
    <w:rsid w:val="00855653"/>
    <w:rsid w:val="0085583A"/>
    <w:rsid w:val="00855900"/>
    <w:rsid w:val="00855B4F"/>
    <w:rsid w:val="00855DAE"/>
    <w:rsid w:val="00855F47"/>
    <w:rsid w:val="008570A4"/>
    <w:rsid w:val="00857557"/>
    <w:rsid w:val="00857B8F"/>
    <w:rsid w:val="00857C93"/>
    <w:rsid w:val="008603E9"/>
    <w:rsid w:val="008605A2"/>
    <w:rsid w:val="008605C4"/>
    <w:rsid w:val="00860883"/>
    <w:rsid w:val="00860B33"/>
    <w:rsid w:val="00860C42"/>
    <w:rsid w:val="00860F3C"/>
    <w:rsid w:val="008615E6"/>
    <w:rsid w:val="008617EE"/>
    <w:rsid w:val="00861884"/>
    <w:rsid w:val="00861B7D"/>
    <w:rsid w:val="00861CA5"/>
    <w:rsid w:val="00861D40"/>
    <w:rsid w:val="00861E2A"/>
    <w:rsid w:val="008623A1"/>
    <w:rsid w:val="008626B0"/>
    <w:rsid w:val="008627BA"/>
    <w:rsid w:val="008627C4"/>
    <w:rsid w:val="00862F6F"/>
    <w:rsid w:val="00863052"/>
    <w:rsid w:val="0086329A"/>
    <w:rsid w:val="008632CC"/>
    <w:rsid w:val="008635BE"/>
    <w:rsid w:val="00863E31"/>
    <w:rsid w:val="0086432A"/>
    <w:rsid w:val="0086433F"/>
    <w:rsid w:val="00864991"/>
    <w:rsid w:val="008649D3"/>
    <w:rsid w:val="00864C69"/>
    <w:rsid w:val="00864CDA"/>
    <w:rsid w:val="008650BD"/>
    <w:rsid w:val="008651E8"/>
    <w:rsid w:val="0086561E"/>
    <w:rsid w:val="008658E3"/>
    <w:rsid w:val="00865B5B"/>
    <w:rsid w:val="00865EBA"/>
    <w:rsid w:val="00865F95"/>
    <w:rsid w:val="00866483"/>
    <w:rsid w:val="0086664F"/>
    <w:rsid w:val="00866A9F"/>
    <w:rsid w:val="00866BB5"/>
    <w:rsid w:val="00866F22"/>
    <w:rsid w:val="00867387"/>
    <w:rsid w:val="008673BF"/>
    <w:rsid w:val="008676B3"/>
    <w:rsid w:val="008676D0"/>
    <w:rsid w:val="0086791B"/>
    <w:rsid w:val="00867A1F"/>
    <w:rsid w:val="008700E1"/>
    <w:rsid w:val="00870256"/>
    <w:rsid w:val="008702FE"/>
    <w:rsid w:val="008709CE"/>
    <w:rsid w:val="00870EC0"/>
    <w:rsid w:val="0087117E"/>
    <w:rsid w:val="00871B9A"/>
    <w:rsid w:val="00871BF5"/>
    <w:rsid w:val="00871BFF"/>
    <w:rsid w:val="00871E0D"/>
    <w:rsid w:val="00871F5D"/>
    <w:rsid w:val="00871FB8"/>
    <w:rsid w:val="008728C2"/>
    <w:rsid w:val="0087320C"/>
    <w:rsid w:val="00873660"/>
    <w:rsid w:val="00873CD6"/>
    <w:rsid w:val="00873DE3"/>
    <w:rsid w:val="00874769"/>
    <w:rsid w:val="00874AC5"/>
    <w:rsid w:val="00875208"/>
    <w:rsid w:val="00875B6D"/>
    <w:rsid w:val="00875C62"/>
    <w:rsid w:val="00875DC3"/>
    <w:rsid w:val="0087605C"/>
    <w:rsid w:val="008760FE"/>
    <w:rsid w:val="00876348"/>
    <w:rsid w:val="00876591"/>
    <w:rsid w:val="00876625"/>
    <w:rsid w:val="00876828"/>
    <w:rsid w:val="0087697D"/>
    <w:rsid w:val="00876A62"/>
    <w:rsid w:val="00876ADB"/>
    <w:rsid w:val="00876C6E"/>
    <w:rsid w:val="00876E11"/>
    <w:rsid w:val="00876E36"/>
    <w:rsid w:val="008771A5"/>
    <w:rsid w:val="0087724D"/>
    <w:rsid w:val="00877655"/>
    <w:rsid w:val="008778F7"/>
    <w:rsid w:val="00877A3A"/>
    <w:rsid w:val="00877CD3"/>
    <w:rsid w:val="00877E08"/>
    <w:rsid w:val="0088009C"/>
    <w:rsid w:val="008801DF"/>
    <w:rsid w:val="0088021E"/>
    <w:rsid w:val="008804A8"/>
    <w:rsid w:val="00880748"/>
    <w:rsid w:val="0088094E"/>
    <w:rsid w:val="00880B8F"/>
    <w:rsid w:val="00880CA8"/>
    <w:rsid w:val="008815D6"/>
    <w:rsid w:val="0088168F"/>
    <w:rsid w:val="00881720"/>
    <w:rsid w:val="008817BA"/>
    <w:rsid w:val="00881DB5"/>
    <w:rsid w:val="00881E21"/>
    <w:rsid w:val="00881EF6"/>
    <w:rsid w:val="00881F5C"/>
    <w:rsid w:val="00881FC5"/>
    <w:rsid w:val="00882519"/>
    <w:rsid w:val="0088263F"/>
    <w:rsid w:val="0088282F"/>
    <w:rsid w:val="00882A85"/>
    <w:rsid w:val="00882E0E"/>
    <w:rsid w:val="0088314C"/>
    <w:rsid w:val="0088343E"/>
    <w:rsid w:val="00883AAB"/>
    <w:rsid w:val="00883C7F"/>
    <w:rsid w:val="00883FE8"/>
    <w:rsid w:val="00884549"/>
    <w:rsid w:val="00884577"/>
    <w:rsid w:val="0088496C"/>
    <w:rsid w:val="00884DB1"/>
    <w:rsid w:val="00884E73"/>
    <w:rsid w:val="0088545F"/>
    <w:rsid w:val="00885EF9"/>
    <w:rsid w:val="00885F78"/>
    <w:rsid w:val="008864EE"/>
    <w:rsid w:val="00886610"/>
    <w:rsid w:val="00886B85"/>
    <w:rsid w:val="00886CA3"/>
    <w:rsid w:val="00886F1B"/>
    <w:rsid w:val="00886FE7"/>
    <w:rsid w:val="008871C5"/>
    <w:rsid w:val="008872A5"/>
    <w:rsid w:val="00887814"/>
    <w:rsid w:val="00887DAC"/>
    <w:rsid w:val="0089006D"/>
    <w:rsid w:val="00890099"/>
    <w:rsid w:val="008906AD"/>
    <w:rsid w:val="00890A02"/>
    <w:rsid w:val="00890DE5"/>
    <w:rsid w:val="008911F4"/>
    <w:rsid w:val="008918DC"/>
    <w:rsid w:val="008918F0"/>
    <w:rsid w:val="00891E18"/>
    <w:rsid w:val="00892442"/>
    <w:rsid w:val="008924CE"/>
    <w:rsid w:val="00892A06"/>
    <w:rsid w:val="00892C38"/>
    <w:rsid w:val="00892C6E"/>
    <w:rsid w:val="00892DC9"/>
    <w:rsid w:val="008931EF"/>
    <w:rsid w:val="00893394"/>
    <w:rsid w:val="00893528"/>
    <w:rsid w:val="008937C0"/>
    <w:rsid w:val="0089384E"/>
    <w:rsid w:val="0089391E"/>
    <w:rsid w:val="00893DD6"/>
    <w:rsid w:val="00893E8A"/>
    <w:rsid w:val="008941CB"/>
    <w:rsid w:val="00894800"/>
    <w:rsid w:val="00894A7E"/>
    <w:rsid w:val="00894F2C"/>
    <w:rsid w:val="00895460"/>
    <w:rsid w:val="0089573C"/>
    <w:rsid w:val="00895850"/>
    <w:rsid w:val="008959ED"/>
    <w:rsid w:val="00895F16"/>
    <w:rsid w:val="00896047"/>
    <w:rsid w:val="00896127"/>
    <w:rsid w:val="00896353"/>
    <w:rsid w:val="008964D0"/>
    <w:rsid w:val="00896683"/>
    <w:rsid w:val="008967D3"/>
    <w:rsid w:val="00896EC9"/>
    <w:rsid w:val="00897050"/>
    <w:rsid w:val="008971A7"/>
    <w:rsid w:val="008973DB"/>
    <w:rsid w:val="008974F2"/>
    <w:rsid w:val="00897A9E"/>
    <w:rsid w:val="00897C58"/>
    <w:rsid w:val="00897FFB"/>
    <w:rsid w:val="008A001D"/>
    <w:rsid w:val="008A015E"/>
    <w:rsid w:val="008A04C6"/>
    <w:rsid w:val="008A0B27"/>
    <w:rsid w:val="008A0D2D"/>
    <w:rsid w:val="008A0EDD"/>
    <w:rsid w:val="008A0EE9"/>
    <w:rsid w:val="008A134A"/>
    <w:rsid w:val="008A14F1"/>
    <w:rsid w:val="008A15BD"/>
    <w:rsid w:val="008A1821"/>
    <w:rsid w:val="008A1A56"/>
    <w:rsid w:val="008A1BD8"/>
    <w:rsid w:val="008A1BFD"/>
    <w:rsid w:val="008A208B"/>
    <w:rsid w:val="008A23BC"/>
    <w:rsid w:val="008A2F98"/>
    <w:rsid w:val="008A3176"/>
    <w:rsid w:val="008A339F"/>
    <w:rsid w:val="008A36D2"/>
    <w:rsid w:val="008A388A"/>
    <w:rsid w:val="008A3CC9"/>
    <w:rsid w:val="008A4611"/>
    <w:rsid w:val="008A4B27"/>
    <w:rsid w:val="008A4D7B"/>
    <w:rsid w:val="008A4E2A"/>
    <w:rsid w:val="008A511C"/>
    <w:rsid w:val="008A54C3"/>
    <w:rsid w:val="008A5540"/>
    <w:rsid w:val="008A5C05"/>
    <w:rsid w:val="008A5CBD"/>
    <w:rsid w:val="008A72DF"/>
    <w:rsid w:val="008A76BB"/>
    <w:rsid w:val="008A78FA"/>
    <w:rsid w:val="008A79DC"/>
    <w:rsid w:val="008A7C2D"/>
    <w:rsid w:val="008A7DFE"/>
    <w:rsid w:val="008A7E43"/>
    <w:rsid w:val="008B0146"/>
    <w:rsid w:val="008B01F2"/>
    <w:rsid w:val="008B02A4"/>
    <w:rsid w:val="008B043A"/>
    <w:rsid w:val="008B05EF"/>
    <w:rsid w:val="008B08BE"/>
    <w:rsid w:val="008B0C1A"/>
    <w:rsid w:val="008B14EC"/>
    <w:rsid w:val="008B18B6"/>
    <w:rsid w:val="008B1909"/>
    <w:rsid w:val="008B1DFD"/>
    <w:rsid w:val="008B2959"/>
    <w:rsid w:val="008B2A08"/>
    <w:rsid w:val="008B2D22"/>
    <w:rsid w:val="008B2F71"/>
    <w:rsid w:val="008B3504"/>
    <w:rsid w:val="008B361F"/>
    <w:rsid w:val="008B3674"/>
    <w:rsid w:val="008B3942"/>
    <w:rsid w:val="008B3CC7"/>
    <w:rsid w:val="008B417A"/>
    <w:rsid w:val="008B5103"/>
    <w:rsid w:val="008B5506"/>
    <w:rsid w:val="008B5B62"/>
    <w:rsid w:val="008B5E70"/>
    <w:rsid w:val="008B67F0"/>
    <w:rsid w:val="008B736F"/>
    <w:rsid w:val="008B746D"/>
    <w:rsid w:val="008B7676"/>
    <w:rsid w:val="008B768B"/>
    <w:rsid w:val="008B775C"/>
    <w:rsid w:val="008B7B84"/>
    <w:rsid w:val="008C01B7"/>
    <w:rsid w:val="008C0227"/>
    <w:rsid w:val="008C0538"/>
    <w:rsid w:val="008C0B65"/>
    <w:rsid w:val="008C0BCF"/>
    <w:rsid w:val="008C0BF5"/>
    <w:rsid w:val="008C0D0F"/>
    <w:rsid w:val="008C129C"/>
    <w:rsid w:val="008C1BB9"/>
    <w:rsid w:val="008C1E36"/>
    <w:rsid w:val="008C2003"/>
    <w:rsid w:val="008C21F8"/>
    <w:rsid w:val="008C2330"/>
    <w:rsid w:val="008C25BC"/>
    <w:rsid w:val="008C25DD"/>
    <w:rsid w:val="008C2724"/>
    <w:rsid w:val="008C2767"/>
    <w:rsid w:val="008C2BB8"/>
    <w:rsid w:val="008C30B4"/>
    <w:rsid w:val="008C32DE"/>
    <w:rsid w:val="008C3777"/>
    <w:rsid w:val="008C3925"/>
    <w:rsid w:val="008C3AE7"/>
    <w:rsid w:val="008C3E15"/>
    <w:rsid w:val="008C41DE"/>
    <w:rsid w:val="008C41E5"/>
    <w:rsid w:val="008C41F4"/>
    <w:rsid w:val="008C452F"/>
    <w:rsid w:val="008C4818"/>
    <w:rsid w:val="008C53AA"/>
    <w:rsid w:val="008C5EB7"/>
    <w:rsid w:val="008C6237"/>
    <w:rsid w:val="008C63A2"/>
    <w:rsid w:val="008C65AC"/>
    <w:rsid w:val="008C6DD4"/>
    <w:rsid w:val="008C77F2"/>
    <w:rsid w:val="008C7DC9"/>
    <w:rsid w:val="008D00B3"/>
    <w:rsid w:val="008D011C"/>
    <w:rsid w:val="008D01A2"/>
    <w:rsid w:val="008D01CA"/>
    <w:rsid w:val="008D029B"/>
    <w:rsid w:val="008D0364"/>
    <w:rsid w:val="008D0911"/>
    <w:rsid w:val="008D0A22"/>
    <w:rsid w:val="008D0FDE"/>
    <w:rsid w:val="008D1752"/>
    <w:rsid w:val="008D1A19"/>
    <w:rsid w:val="008D1EC3"/>
    <w:rsid w:val="008D1F59"/>
    <w:rsid w:val="008D2088"/>
    <w:rsid w:val="008D2296"/>
    <w:rsid w:val="008D2406"/>
    <w:rsid w:val="008D252A"/>
    <w:rsid w:val="008D2DCB"/>
    <w:rsid w:val="008D2F06"/>
    <w:rsid w:val="008D2F85"/>
    <w:rsid w:val="008D30E6"/>
    <w:rsid w:val="008D361E"/>
    <w:rsid w:val="008D3689"/>
    <w:rsid w:val="008D3AFC"/>
    <w:rsid w:val="008D427E"/>
    <w:rsid w:val="008D498A"/>
    <w:rsid w:val="008D4BE5"/>
    <w:rsid w:val="008D4D20"/>
    <w:rsid w:val="008D52E7"/>
    <w:rsid w:val="008D54D5"/>
    <w:rsid w:val="008D558C"/>
    <w:rsid w:val="008D55D8"/>
    <w:rsid w:val="008D5AAB"/>
    <w:rsid w:val="008D5E38"/>
    <w:rsid w:val="008D5E73"/>
    <w:rsid w:val="008D60F9"/>
    <w:rsid w:val="008D625B"/>
    <w:rsid w:val="008D6372"/>
    <w:rsid w:val="008D6966"/>
    <w:rsid w:val="008D69BE"/>
    <w:rsid w:val="008D6BD0"/>
    <w:rsid w:val="008D702B"/>
    <w:rsid w:val="008D7966"/>
    <w:rsid w:val="008E054C"/>
    <w:rsid w:val="008E07EF"/>
    <w:rsid w:val="008E0A75"/>
    <w:rsid w:val="008E0B25"/>
    <w:rsid w:val="008E0EDB"/>
    <w:rsid w:val="008E1101"/>
    <w:rsid w:val="008E13C7"/>
    <w:rsid w:val="008E1751"/>
    <w:rsid w:val="008E2534"/>
    <w:rsid w:val="008E2561"/>
    <w:rsid w:val="008E272B"/>
    <w:rsid w:val="008E2CE9"/>
    <w:rsid w:val="008E3532"/>
    <w:rsid w:val="008E36C5"/>
    <w:rsid w:val="008E3826"/>
    <w:rsid w:val="008E3986"/>
    <w:rsid w:val="008E3A30"/>
    <w:rsid w:val="008E3CC0"/>
    <w:rsid w:val="008E3DC3"/>
    <w:rsid w:val="008E43B5"/>
    <w:rsid w:val="008E4437"/>
    <w:rsid w:val="008E449D"/>
    <w:rsid w:val="008E4793"/>
    <w:rsid w:val="008E4EC8"/>
    <w:rsid w:val="008E5162"/>
    <w:rsid w:val="008E5EB2"/>
    <w:rsid w:val="008E5FEC"/>
    <w:rsid w:val="008E60E5"/>
    <w:rsid w:val="008E6278"/>
    <w:rsid w:val="008E643F"/>
    <w:rsid w:val="008E6ECF"/>
    <w:rsid w:val="008E7084"/>
    <w:rsid w:val="008E78A7"/>
    <w:rsid w:val="008E7ADB"/>
    <w:rsid w:val="008E7EC9"/>
    <w:rsid w:val="008E7EEF"/>
    <w:rsid w:val="008F051B"/>
    <w:rsid w:val="008F05AC"/>
    <w:rsid w:val="008F0620"/>
    <w:rsid w:val="008F0A99"/>
    <w:rsid w:val="008F0BB8"/>
    <w:rsid w:val="008F0F14"/>
    <w:rsid w:val="008F0F7B"/>
    <w:rsid w:val="008F10F3"/>
    <w:rsid w:val="008F13CF"/>
    <w:rsid w:val="008F1D6A"/>
    <w:rsid w:val="008F1E56"/>
    <w:rsid w:val="008F234E"/>
    <w:rsid w:val="008F27A4"/>
    <w:rsid w:val="008F3980"/>
    <w:rsid w:val="008F4093"/>
    <w:rsid w:val="008F43DF"/>
    <w:rsid w:val="008F4972"/>
    <w:rsid w:val="008F4DD4"/>
    <w:rsid w:val="008F4FE4"/>
    <w:rsid w:val="008F53D8"/>
    <w:rsid w:val="008F56D2"/>
    <w:rsid w:val="008F5AAF"/>
    <w:rsid w:val="008F5D6A"/>
    <w:rsid w:val="008F5F74"/>
    <w:rsid w:val="008F664C"/>
    <w:rsid w:val="008F66CF"/>
    <w:rsid w:val="008F6B12"/>
    <w:rsid w:val="008F6B61"/>
    <w:rsid w:val="008F7838"/>
    <w:rsid w:val="008F7E71"/>
    <w:rsid w:val="009001E2"/>
    <w:rsid w:val="009001FF"/>
    <w:rsid w:val="009004FA"/>
    <w:rsid w:val="00900712"/>
    <w:rsid w:val="009008F0"/>
    <w:rsid w:val="00900AB7"/>
    <w:rsid w:val="00900B84"/>
    <w:rsid w:val="00900DF5"/>
    <w:rsid w:val="00901211"/>
    <w:rsid w:val="0090130A"/>
    <w:rsid w:val="00901353"/>
    <w:rsid w:val="009014C7"/>
    <w:rsid w:val="009014FF"/>
    <w:rsid w:val="00901916"/>
    <w:rsid w:val="009019C9"/>
    <w:rsid w:val="00901A47"/>
    <w:rsid w:val="00901A6A"/>
    <w:rsid w:val="00901BB3"/>
    <w:rsid w:val="00901D87"/>
    <w:rsid w:val="00901E6A"/>
    <w:rsid w:val="009021D2"/>
    <w:rsid w:val="00902371"/>
    <w:rsid w:val="009024DB"/>
    <w:rsid w:val="00902822"/>
    <w:rsid w:val="009028DE"/>
    <w:rsid w:val="00902B62"/>
    <w:rsid w:val="00902D93"/>
    <w:rsid w:val="00903512"/>
    <w:rsid w:val="009037AB"/>
    <w:rsid w:val="009042EE"/>
    <w:rsid w:val="009044C7"/>
    <w:rsid w:val="00904564"/>
    <w:rsid w:val="0090467B"/>
    <w:rsid w:val="00904976"/>
    <w:rsid w:val="00904B55"/>
    <w:rsid w:val="00904BA7"/>
    <w:rsid w:val="00905574"/>
    <w:rsid w:val="00905953"/>
    <w:rsid w:val="009062AE"/>
    <w:rsid w:val="00906475"/>
    <w:rsid w:val="00906BB6"/>
    <w:rsid w:val="00906CC7"/>
    <w:rsid w:val="00906CF9"/>
    <w:rsid w:val="00906D70"/>
    <w:rsid w:val="009071BD"/>
    <w:rsid w:val="0090764B"/>
    <w:rsid w:val="00910086"/>
    <w:rsid w:val="00910CA2"/>
    <w:rsid w:val="00910E73"/>
    <w:rsid w:val="00911015"/>
    <w:rsid w:val="00911022"/>
    <w:rsid w:val="009112F8"/>
    <w:rsid w:val="009115F2"/>
    <w:rsid w:val="009117D4"/>
    <w:rsid w:val="00911C71"/>
    <w:rsid w:val="00911CB7"/>
    <w:rsid w:val="0091200D"/>
    <w:rsid w:val="0091205D"/>
    <w:rsid w:val="0091264A"/>
    <w:rsid w:val="009128DA"/>
    <w:rsid w:val="00912C29"/>
    <w:rsid w:val="009133E3"/>
    <w:rsid w:val="009134E5"/>
    <w:rsid w:val="0091386F"/>
    <w:rsid w:val="00913B98"/>
    <w:rsid w:val="00913BF2"/>
    <w:rsid w:val="00914138"/>
    <w:rsid w:val="009142C5"/>
    <w:rsid w:val="00914511"/>
    <w:rsid w:val="00914B3D"/>
    <w:rsid w:val="00914B6F"/>
    <w:rsid w:val="00914C9F"/>
    <w:rsid w:val="00914D49"/>
    <w:rsid w:val="009150D3"/>
    <w:rsid w:val="00915562"/>
    <w:rsid w:val="009158CD"/>
    <w:rsid w:val="00915BB9"/>
    <w:rsid w:val="00915CCA"/>
    <w:rsid w:val="00915E0E"/>
    <w:rsid w:val="00915E14"/>
    <w:rsid w:val="00915E8F"/>
    <w:rsid w:val="009161A6"/>
    <w:rsid w:val="00916B93"/>
    <w:rsid w:val="00916EDD"/>
    <w:rsid w:val="009172F9"/>
    <w:rsid w:val="009178C3"/>
    <w:rsid w:val="009179DF"/>
    <w:rsid w:val="00917BA3"/>
    <w:rsid w:val="00920413"/>
    <w:rsid w:val="00920457"/>
    <w:rsid w:val="00920781"/>
    <w:rsid w:val="009208B9"/>
    <w:rsid w:val="00920CD4"/>
    <w:rsid w:val="00921B06"/>
    <w:rsid w:val="00921B44"/>
    <w:rsid w:val="00921DDA"/>
    <w:rsid w:val="009220AA"/>
    <w:rsid w:val="0092214F"/>
    <w:rsid w:val="0092259A"/>
    <w:rsid w:val="009226D1"/>
    <w:rsid w:val="009226FF"/>
    <w:rsid w:val="009229DC"/>
    <w:rsid w:val="00923296"/>
    <w:rsid w:val="00923862"/>
    <w:rsid w:val="009239B5"/>
    <w:rsid w:val="00923B91"/>
    <w:rsid w:val="009242BB"/>
    <w:rsid w:val="00924AF6"/>
    <w:rsid w:val="00924C89"/>
    <w:rsid w:val="00924FF9"/>
    <w:rsid w:val="00925706"/>
    <w:rsid w:val="009257F2"/>
    <w:rsid w:val="0092593F"/>
    <w:rsid w:val="009262A4"/>
    <w:rsid w:val="0092697C"/>
    <w:rsid w:val="00926F21"/>
    <w:rsid w:val="00927638"/>
    <w:rsid w:val="00927787"/>
    <w:rsid w:val="00927A96"/>
    <w:rsid w:val="00927C6D"/>
    <w:rsid w:val="0093048D"/>
    <w:rsid w:val="00931CA4"/>
    <w:rsid w:val="0093206E"/>
    <w:rsid w:val="009324DA"/>
    <w:rsid w:val="00932627"/>
    <w:rsid w:val="0093264B"/>
    <w:rsid w:val="0093275B"/>
    <w:rsid w:val="00932763"/>
    <w:rsid w:val="00932822"/>
    <w:rsid w:val="00932914"/>
    <w:rsid w:val="00932A03"/>
    <w:rsid w:val="009344FC"/>
    <w:rsid w:val="00934599"/>
    <w:rsid w:val="00934C66"/>
    <w:rsid w:val="0093510C"/>
    <w:rsid w:val="00935384"/>
    <w:rsid w:val="009354F9"/>
    <w:rsid w:val="0093581B"/>
    <w:rsid w:val="00935E3A"/>
    <w:rsid w:val="009362F9"/>
    <w:rsid w:val="009363F2"/>
    <w:rsid w:val="0093682B"/>
    <w:rsid w:val="00937D91"/>
    <w:rsid w:val="00937FF5"/>
    <w:rsid w:val="00940221"/>
    <w:rsid w:val="00940462"/>
    <w:rsid w:val="00940A79"/>
    <w:rsid w:val="00940CE7"/>
    <w:rsid w:val="00940D32"/>
    <w:rsid w:val="00940EC0"/>
    <w:rsid w:val="0094139F"/>
    <w:rsid w:val="009414CC"/>
    <w:rsid w:val="00941AAC"/>
    <w:rsid w:val="00941ABE"/>
    <w:rsid w:val="00941B78"/>
    <w:rsid w:val="00942047"/>
    <w:rsid w:val="009420EB"/>
    <w:rsid w:val="00942AD4"/>
    <w:rsid w:val="00942F24"/>
    <w:rsid w:val="0094303F"/>
    <w:rsid w:val="009434BF"/>
    <w:rsid w:val="009436EF"/>
    <w:rsid w:val="009439EB"/>
    <w:rsid w:val="00943E40"/>
    <w:rsid w:val="00944445"/>
    <w:rsid w:val="009448CF"/>
    <w:rsid w:val="00944C9D"/>
    <w:rsid w:val="00944E0A"/>
    <w:rsid w:val="00945438"/>
    <w:rsid w:val="0094564E"/>
    <w:rsid w:val="00945760"/>
    <w:rsid w:val="00945B0F"/>
    <w:rsid w:val="00945B4C"/>
    <w:rsid w:val="00945D2A"/>
    <w:rsid w:val="00945FAE"/>
    <w:rsid w:val="0094610E"/>
    <w:rsid w:val="009462E3"/>
    <w:rsid w:val="0094693C"/>
    <w:rsid w:val="00946970"/>
    <w:rsid w:val="00946AA3"/>
    <w:rsid w:val="00946BF0"/>
    <w:rsid w:val="0094730F"/>
    <w:rsid w:val="00947647"/>
    <w:rsid w:val="00947747"/>
    <w:rsid w:val="009477BF"/>
    <w:rsid w:val="00947AD1"/>
    <w:rsid w:val="00947ECC"/>
    <w:rsid w:val="009500AD"/>
    <w:rsid w:val="00950161"/>
    <w:rsid w:val="00950A87"/>
    <w:rsid w:val="00950B0D"/>
    <w:rsid w:val="00950ED9"/>
    <w:rsid w:val="00951004"/>
    <w:rsid w:val="009516C0"/>
    <w:rsid w:val="00951967"/>
    <w:rsid w:val="00951AC1"/>
    <w:rsid w:val="00951B50"/>
    <w:rsid w:val="00952F64"/>
    <w:rsid w:val="0095309D"/>
    <w:rsid w:val="009535D3"/>
    <w:rsid w:val="00953813"/>
    <w:rsid w:val="00953896"/>
    <w:rsid w:val="00953A63"/>
    <w:rsid w:val="00953BA8"/>
    <w:rsid w:val="009541D3"/>
    <w:rsid w:val="00954630"/>
    <w:rsid w:val="009547A2"/>
    <w:rsid w:val="0095495D"/>
    <w:rsid w:val="00954E5D"/>
    <w:rsid w:val="00954F0D"/>
    <w:rsid w:val="0095537D"/>
    <w:rsid w:val="0095577F"/>
    <w:rsid w:val="0095581D"/>
    <w:rsid w:val="00955C44"/>
    <w:rsid w:val="00956183"/>
    <w:rsid w:val="009561ED"/>
    <w:rsid w:val="009565CE"/>
    <w:rsid w:val="00956734"/>
    <w:rsid w:val="00956859"/>
    <w:rsid w:val="009569FE"/>
    <w:rsid w:val="00956CB6"/>
    <w:rsid w:val="00956CD5"/>
    <w:rsid w:val="00957438"/>
    <w:rsid w:val="009574BA"/>
    <w:rsid w:val="00957D89"/>
    <w:rsid w:val="00960760"/>
    <w:rsid w:val="00960C3A"/>
    <w:rsid w:val="00961035"/>
    <w:rsid w:val="00961295"/>
    <w:rsid w:val="00961B94"/>
    <w:rsid w:val="00961C34"/>
    <w:rsid w:val="00962014"/>
    <w:rsid w:val="009620D4"/>
    <w:rsid w:val="009622DC"/>
    <w:rsid w:val="00962503"/>
    <w:rsid w:val="00962929"/>
    <w:rsid w:val="00963177"/>
    <w:rsid w:val="009645AD"/>
    <w:rsid w:val="00964A09"/>
    <w:rsid w:val="00964D24"/>
    <w:rsid w:val="00964DF1"/>
    <w:rsid w:val="009650B4"/>
    <w:rsid w:val="00965222"/>
    <w:rsid w:val="00965275"/>
    <w:rsid w:val="009652DA"/>
    <w:rsid w:val="0096530B"/>
    <w:rsid w:val="009656A8"/>
    <w:rsid w:val="009656F5"/>
    <w:rsid w:val="00965A07"/>
    <w:rsid w:val="00965BA8"/>
    <w:rsid w:val="009660A9"/>
    <w:rsid w:val="00966197"/>
    <w:rsid w:val="0096658F"/>
    <w:rsid w:val="00966A9B"/>
    <w:rsid w:val="00966C19"/>
    <w:rsid w:val="00967345"/>
    <w:rsid w:val="00967435"/>
    <w:rsid w:val="00967DB6"/>
    <w:rsid w:val="009701EC"/>
    <w:rsid w:val="009704EC"/>
    <w:rsid w:val="0097055F"/>
    <w:rsid w:val="0097128E"/>
    <w:rsid w:val="00971606"/>
    <w:rsid w:val="00971623"/>
    <w:rsid w:val="00971ACA"/>
    <w:rsid w:val="00971AE6"/>
    <w:rsid w:val="00971B08"/>
    <w:rsid w:val="00971C02"/>
    <w:rsid w:val="00971D23"/>
    <w:rsid w:val="00971E09"/>
    <w:rsid w:val="00971E66"/>
    <w:rsid w:val="00971F39"/>
    <w:rsid w:val="00972134"/>
    <w:rsid w:val="009728DE"/>
    <w:rsid w:val="00972A7E"/>
    <w:rsid w:val="00972D5F"/>
    <w:rsid w:val="00973244"/>
    <w:rsid w:val="009735AF"/>
    <w:rsid w:val="009735CF"/>
    <w:rsid w:val="00973A70"/>
    <w:rsid w:val="00973D0A"/>
    <w:rsid w:val="00973EDE"/>
    <w:rsid w:val="00973EF5"/>
    <w:rsid w:val="009741E1"/>
    <w:rsid w:val="0097426E"/>
    <w:rsid w:val="009742A7"/>
    <w:rsid w:val="00974798"/>
    <w:rsid w:val="00974A2B"/>
    <w:rsid w:val="00974AAB"/>
    <w:rsid w:val="00974B03"/>
    <w:rsid w:val="00974DD9"/>
    <w:rsid w:val="0097535F"/>
    <w:rsid w:val="009757FF"/>
    <w:rsid w:val="00975AA8"/>
    <w:rsid w:val="0097635A"/>
    <w:rsid w:val="0097637D"/>
    <w:rsid w:val="0097734E"/>
    <w:rsid w:val="0097738C"/>
    <w:rsid w:val="00977882"/>
    <w:rsid w:val="009779B9"/>
    <w:rsid w:val="00977C21"/>
    <w:rsid w:val="009801D4"/>
    <w:rsid w:val="00980287"/>
    <w:rsid w:val="009808CC"/>
    <w:rsid w:val="009811A8"/>
    <w:rsid w:val="009811F5"/>
    <w:rsid w:val="009812A4"/>
    <w:rsid w:val="00981A17"/>
    <w:rsid w:val="00981B8E"/>
    <w:rsid w:val="009822A7"/>
    <w:rsid w:val="0098236A"/>
    <w:rsid w:val="009825FD"/>
    <w:rsid w:val="0098278D"/>
    <w:rsid w:val="00982901"/>
    <w:rsid w:val="00982DCC"/>
    <w:rsid w:val="009833B1"/>
    <w:rsid w:val="0098375C"/>
    <w:rsid w:val="00983E9A"/>
    <w:rsid w:val="00983FD1"/>
    <w:rsid w:val="0098406D"/>
    <w:rsid w:val="009840E1"/>
    <w:rsid w:val="00984554"/>
    <w:rsid w:val="009847AC"/>
    <w:rsid w:val="00984F74"/>
    <w:rsid w:val="009851A9"/>
    <w:rsid w:val="00985733"/>
    <w:rsid w:val="00986118"/>
    <w:rsid w:val="0098626A"/>
    <w:rsid w:val="0098634A"/>
    <w:rsid w:val="009863C3"/>
    <w:rsid w:val="00986EF6"/>
    <w:rsid w:val="009871E6"/>
    <w:rsid w:val="00987FE4"/>
    <w:rsid w:val="009906D9"/>
    <w:rsid w:val="00990782"/>
    <w:rsid w:val="00990B83"/>
    <w:rsid w:val="00990E45"/>
    <w:rsid w:val="00990E51"/>
    <w:rsid w:val="009913C2"/>
    <w:rsid w:val="0099147B"/>
    <w:rsid w:val="009916C2"/>
    <w:rsid w:val="0099194D"/>
    <w:rsid w:val="00992060"/>
    <w:rsid w:val="009923BA"/>
    <w:rsid w:val="009929B5"/>
    <w:rsid w:val="00992C9A"/>
    <w:rsid w:val="00992F2C"/>
    <w:rsid w:val="009930A3"/>
    <w:rsid w:val="00993B0B"/>
    <w:rsid w:val="00993B1C"/>
    <w:rsid w:val="00993DBB"/>
    <w:rsid w:val="009946AE"/>
    <w:rsid w:val="00994C42"/>
    <w:rsid w:val="00994CB4"/>
    <w:rsid w:val="00994CB8"/>
    <w:rsid w:val="00994D18"/>
    <w:rsid w:val="00994FF4"/>
    <w:rsid w:val="009951AB"/>
    <w:rsid w:val="009955D3"/>
    <w:rsid w:val="00995B3F"/>
    <w:rsid w:val="00995B41"/>
    <w:rsid w:val="00995C63"/>
    <w:rsid w:val="009965F0"/>
    <w:rsid w:val="00996A12"/>
    <w:rsid w:val="00997097"/>
    <w:rsid w:val="009971C5"/>
    <w:rsid w:val="009979D9"/>
    <w:rsid w:val="00997C6E"/>
    <w:rsid w:val="00997E36"/>
    <w:rsid w:val="009A047B"/>
    <w:rsid w:val="009A0E92"/>
    <w:rsid w:val="009A1490"/>
    <w:rsid w:val="009A172B"/>
    <w:rsid w:val="009A1C29"/>
    <w:rsid w:val="009A1CF7"/>
    <w:rsid w:val="009A202E"/>
    <w:rsid w:val="009A26AD"/>
    <w:rsid w:val="009A2C59"/>
    <w:rsid w:val="009A2EFB"/>
    <w:rsid w:val="009A33F1"/>
    <w:rsid w:val="009A3448"/>
    <w:rsid w:val="009A34DC"/>
    <w:rsid w:val="009A398C"/>
    <w:rsid w:val="009A3C47"/>
    <w:rsid w:val="009A486C"/>
    <w:rsid w:val="009A48D0"/>
    <w:rsid w:val="009A4A9C"/>
    <w:rsid w:val="009A4F1F"/>
    <w:rsid w:val="009A5151"/>
    <w:rsid w:val="009A5417"/>
    <w:rsid w:val="009A55F4"/>
    <w:rsid w:val="009A564C"/>
    <w:rsid w:val="009A56F0"/>
    <w:rsid w:val="009A5AFA"/>
    <w:rsid w:val="009A5E09"/>
    <w:rsid w:val="009A64DA"/>
    <w:rsid w:val="009A673A"/>
    <w:rsid w:val="009A6AB9"/>
    <w:rsid w:val="009A6CEF"/>
    <w:rsid w:val="009A6F1A"/>
    <w:rsid w:val="009A79F5"/>
    <w:rsid w:val="009A7BA5"/>
    <w:rsid w:val="009A7BDC"/>
    <w:rsid w:val="009A7D79"/>
    <w:rsid w:val="009B02B1"/>
    <w:rsid w:val="009B0409"/>
    <w:rsid w:val="009B049C"/>
    <w:rsid w:val="009B04FA"/>
    <w:rsid w:val="009B0FE1"/>
    <w:rsid w:val="009B1024"/>
    <w:rsid w:val="009B1223"/>
    <w:rsid w:val="009B1301"/>
    <w:rsid w:val="009B13B4"/>
    <w:rsid w:val="009B1523"/>
    <w:rsid w:val="009B1540"/>
    <w:rsid w:val="009B1E4A"/>
    <w:rsid w:val="009B1FD8"/>
    <w:rsid w:val="009B23CC"/>
    <w:rsid w:val="009B26C6"/>
    <w:rsid w:val="009B28B2"/>
    <w:rsid w:val="009B31D8"/>
    <w:rsid w:val="009B3823"/>
    <w:rsid w:val="009B38EB"/>
    <w:rsid w:val="009B3B0C"/>
    <w:rsid w:val="009B3BE7"/>
    <w:rsid w:val="009B41F4"/>
    <w:rsid w:val="009B427C"/>
    <w:rsid w:val="009B4798"/>
    <w:rsid w:val="009B480C"/>
    <w:rsid w:val="009B4B95"/>
    <w:rsid w:val="009B4E29"/>
    <w:rsid w:val="009B54D9"/>
    <w:rsid w:val="009B5A0E"/>
    <w:rsid w:val="009B5D0D"/>
    <w:rsid w:val="009B5D3C"/>
    <w:rsid w:val="009B66CD"/>
    <w:rsid w:val="009B66F2"/>
    <w:rsid w:val="009B69BC"/>
    <w:rsid w:val="009B6A65"/>
    <w:rsid w:val="009B6C3C"/>
    <w:rsid w:val="009B70E0"/>
    <w:rsid w:val="009B71B2"/>
    <w:rsid w:val="009B764E"/>
    <w:rsid w:val="009B77CA"/>
    <w:rsid w:val="009B7D1D"/>
    <w:rsid w:val="009B7F7B"/>
    <w:rsid w:val="009C0004"/>
    <w:rsid w:val="009C0796"/>
    <w:rsid w:val="009C0826"/>
    <w:rsid w:val="009C0985"/>
    <w:rsid w:val="009C12E8"/>
    <w:rsid w:val="009C1918"/>
    <w:rsid w:val="009C1D65"/>
    <w:rsid w:val="009C1D85"/>
    <w:rsid w:val="009C1F99"/>
    <w:rsid w:val="009C2732"/>
    <w:rsid w:val="009C28D7"/>
    <w:rsid w:val="009C2A52"/>
    <w:rsid w:val="009C2AA3"/>
    <w:rsid w:val="009C2AE5"/>
    <w:rsid w:val="009C2CD5"/>
    <w:rsid w:val="009C2ED2"/>
    <w:rsid w:val="009C41BD"/>
    <w:rsid w:val="009C41FB"/>
    <w:rsid w:val="009C4219"/>
    <w:rsid w:val="009C4357"/>
    <w:rsid w:val="009C45EC"/>
    <w:rsid w:val="009C48ED"/>
    <w:rsid w:val="009C4CA0"/>
    <w:rsid w:val="009C5099"/>
    <w:rsid w:val="009C5300"/>
    <w:rsid w:val="009C58A2"/>
    <w:rsid w:val="009C5AE4"/>
    <w:rsid w:val="009C60D3"/>
    <w:rsid w:val="009C60E8"/>
    <w:rsid w:val="009C62AD"/>
    <w:rsid w:val="009C668D"/>
    <w:rsid w:val="009C6802"/>
    <w:rsid w:val="009C726B"/>
    <w:rsid w:val="009C73BD"/>
    <w:rsid w:val="009C757B"/>
    <w:rsid w:val="009C76A1"/>
    <w:rsid w:val="009C7C16"/>
    <w:rsid w:val="009C7EFC"/>
    <w:rsid w:val="009D010A"/>
    <w:rsid w:val="009D09AC"/>
    <w:rsid w:val="009D0ACF"/>
    <w:rsid w:val="009D0BE0"/>
    <w:rsid w:val="009D149C"/>
    <w:rsid w:val="009D1628"/>
    <w:rsid w:val="009D1892"/>
    <w:rsid w:val="009D195D"/>
    <w:rsid w:val="009D1BF8"/>
    <w:rsid w:val="009D1D52"/>
    <w:rsid w:val="009D1D9C"/>
    <w:rsid w:val="009D1DCE"/>
    <w:rsid w:val="009D1E53"/>
    <w:rsid w:val="009D224B"/>
    <w:rsid w:val="009D22B6"/>
    <w:rsid w:val="009D22F0"/>
    <w:rsid w:val="009D2594"/>
    <w:rsid w:val="009D2B42"/>
    <w:rsid w:val="009D2D70"/>
    <w:rsid w:val="009D2FB5"/>
    <w:rsid w:val="009D308E"/>
    <w:rsid w:val="009D30C1"/>
    <w:rsid w:val="009D431C"/>
    <w:rsid w:val="009D434E"/>
    <w:rsid w:val="009D442C"/>
    <w:rsid w:val="009D44A4"/>
    <w:rsid w:val="009D4CE7"/>
    <w:rsid w:val="009D508E"/>
    <w:rsid w:val="009D58EE"/>
    <w:rsid w:val="009D5E00"/>
    <w:rsid w:val="009D64F1"/>
    <w:rsid w:val="009D64FE"/>
    <w:rsid w:val="009D66AA"/>
    <w:rsid w:val="009D68E9"/>
    <w:rsid w:val="009D7031"/>
    <w:rsid w:val="009D712F"/>
    <w:rsid w:val="009D746F"/>
    <w:rsid w:val="009D7683"/>
    <w:rsid w:val="009D7B4A"/>
    <w:rsid w:val="009D7E94"/>
    <w:rsid w:val="009D7FCE"/>
    <w:rsid w:val="009E06BF"/>
    <w:rsid w:val="009E080C"/>
    <w:rsid w:val="009E08B5"/>
    <w:rsid w:val="009E0D18"/>
    <w:rsid w:val="009E1F6B"/>
    <w:rsid w:val="009E2106"/>
    <w:rsid w:val="009E2507"/>
    <w:rsid w:val="009E29A9"/>
    <w:rsid w:val="009E29BC"/>
    <w:rsid w:val="009E2E34"/>
    <w:rsid w:val="009E344E"/>
    <w:rsid w:val="009E3541"/>
    <w:rsid w:val="009E365C"/>
    <w:rsid w:val="009E36EB"/>
    <w:rsid w:val="009E3A49"/>
    <w:rsid w:val="009E4067"/>
    <w:rsid w:val="009E409E"/>
    <w:rsid w:val="009E40F4"/>
    <w:rsid w:val="009E4134"/>
    <w:rsid w:val="009E4BB6"/>
    <w:rsid w:val="009E5380"/>
    <w:rsid w:val="009E59B8"/>
    <w:rsid w:val="009E62FB"/>
    <w:rsid w:val="009E63E8"/>
    <w:rsid w:val="009E6D71"/>
    <w:rsid w:val="009E7129"/>
    <w:rsid w:val="009E7409"/>
    <w:rsid w:val="009E7491"/>
    <w:rsid w:val="009E75E2"/>
    <w:rsid w:val="009E7616"/>
    <w:rsid w:val="009E799B"/>
    <w:rsid w:val="009F00C2"/>
    <w:rsid w:val="009F0463"/>
    <w:rsid w:val="009F062F"/>
    <w:rsid w:val="009F0D47"/>
    <w:rsid w:val="009F0DB6"/>
    <w:rsid w:val="009F0EF9"/>
    <w:rsid w:val="009F1597"/>
    <w:rsid w:val="009F1724"/>
    <w:rsid w:val="009F1857"/>
    <w:rsid w:val="009F1D24"/>
    <w:rsid w:val="009F1DEF"/>
    <w:rsid w:val="009F1E49"/>
    <w:rsid w:val="009F20BC"/>
    <w:rsid w:val="009F2977"/>
    <w:rsid w:val="009F2A3D"/>
    <w:rsid w:val="009F2B54"/>
    <w:rsid w:val="009F316F"/>
    <w:rsid w:val="009F3687"/>
    <w:rsid w:val="009F3F13"/>
    <w:rsid w:val="009F43F1"/>
    <w:rsid w:val="009F4486"/>
    <w:rsid w:val="009F4646"/>
    <w:rsid w:val="009F4702"/>
    <w:rsid w:val="009F4B3A"/>
    <w:rsid w:val="009F4C18"/>
    <w:rsid w:val="009F4DD1"/>
    <w:rsid w:val="009F5023"/>
    <w:rsid w:val="009F52EE"/>
    <w:rsid w:val="009F58A0"/>
    <w:rsid w:val="009F5DB7"/>
    <w:rsid w:val="009F5E8F"/>
    <w:rsid w:val="009F5EAD"/>
    <w:rsid w:val="009F605E"/>
    <w:rsid w:val="009F6125"/>
    <w:rsid w:val="009F616C"/>
    <w:rsid w:val="009F62BC"/>
    <w:rsid w:val="009F6A65"/>
    <w:rsid w:val="009F75C4"/>
    <w:rsid w:val="00A00492"/>
    <w:rsid w:val="00A00562"/>
    <w:rsid w:val="00A006FF"/>
    <w:rsid w:val="00A00F3A"/>
    <w:rsid w:val="00A0110A"/>
    <w:rsid w:val="00A012DB"/>
    <w:rsid w:val="00A0172A"/>
    <w:rsid w:val="00A01C7A"/>
    <w:rsid w:val="00A01F22"/>
    <w:rsid w:val="00A0289D"/>
    <w:rsid w:val="00A02D12"/>
    <w:rsid w:val="00A02D97"/>
    <w:rsid w:val="00A02E87"/>
    <w:rsid w:val="00A02EC9"/>
    <w:rsid w:val="00A03089"/>
    <w:rsid w:val="00A0308A"/>
    <w:rsid w:val="00A03642"/>
    <w:rsid w:val="00A037DA"/>
    <w:rsid w:val="00A03A15"/>
    <w:rsid w:val="00A03D9B"/>
    <w:rsid w:val="00A04838"/>
    <w:rsid w:val="00A04BB5"/>
    <w:rsid w:val="00A04D7A"/>
    <w:rsid w:val="00A05700"/>
    <w:rsid w:val="00A05C1F"/>
    <w:rsid w:val="00A05D06"/>
    <w:rsid w:val="00A05EFA"/>
    <w:rsid w:val="00A0609A"/>
    <w:rsid w:val="00A0618C"/>
    <w:rsid w:val="00A06E2D"/>
    <w:rsid w:val="00A06EEE"/>
    <w:rsid w:val="00A070BC"/>
    <w:rsid w:val="00A0727A"/>
    <w:rsid w:val="00A0759C"/>
    <w:rsid w:val="00A0767F"/>
    <w:rsid w:val="00A07786"/>
    <w:rsid w:val="00A077CF"/>
    <w:rsid w:val="00A0790F"/>
    <w:rsid w:val="00A07A13"/>
    <w:rsid w:val="00A07DEA"/>
    <w:rsid w:val="00A07FEE"/>
    <w:rsid w:val="00A1022E"/>
    <w:rsid w:val="00A10519"/>
    <w:rsid w:val="00A107F4"/>
    <w:rsid w:val="00A10884"/>
    <w:rsid w:val="00A10DB8"/>
    <w:rsid w:val="00A10FD9"/>
    <w:rsid w:val="00A1162F"/>
    <w:rsid w:val="00A11B28"/>
    <w:rsid w:val="00A11C96"/>
    <w:rsid w:val="00A11CAC"/>
    <w:rsid w:val="00A11F26"/>
    <w:rsid w:val="00A11F57"/>
    <w:rsid w:val="00A12226"/>
    <w:rsid w:val="00A1257E"/>
    <w:rsid w:val="00A12592"/>
    <w:rsid w:val="00A125A1"/>
    <w:rsid w:val="00A1280E"/>
    <w:rsid w:val="00A129CC"/>
    <w:rsid w:val="00A12CA0"/>
    <w:rsid w:val="00A12CF3"/>
    <w:rsid w:val="00A13179"/>
    <w:rsid w:val="00A13989"/>
    <w:rsid w:val="00A1399F"/>
    <w:rsid w:val="00A13D7A"/>
    <w:rsid w:val="00A143FC"/>
    <w:rsid w:val="00A14C20"/>
    <w:rsid w:val="00A14E19"/>
    <w:rsid w:val="00A1519B"/>
    <w:rsid w:val="00A15299"/>
    <w:rsid w:val="00A1551B"/>
    <w:rsid w:val="00A15B31"/>
    <w:rsid w:val="00A15D56"/>
    <w:rsid w:val="00A161BF"/>
    <w:rsid w:val="00A163FB"/>
    <w:rsid w:val="00A1671F"/>
    <w:rsid w:val="00A16DE5"/>
    <w:rsid w:val="00A16E4D"/>
    <w:rsid w:val="00A16EF1"/>
    <w:rsid w:val="00A17479"/>
    <w:rsid w:val="00A176AE"/>
    <w:rsid w:val="00A179C0"/>
    <w:rsid w:val="00A17EF9"/>
    <w:rsid w:val="00A17FD4"/>
    <w:rsid w:val="00A2034F"/>
    <w:rsid w:val="00A20464"/>
    <w:rsid w:val="00A206FA"/>
    <w:rsid w:val="00A207D3"/>
    <w:rsid w:val="00A20BD2"/>
    <w:rsid w:val="00A213D4"/>
    <w:rsid w:val="00A214C5"/>
    <w:rsid w:val="00A2163E"/>
    <w:rsid w:val="00A21789"/>
    <w:rsid w:val="00A21937"/>
    <w:rsid w:val="00A22BE9"/>
    <w:rsid w:val="00A22C80"/>
    <w:rsid w:val="00A22D1E"/>
    <w:rsid w:val="00A22E79"/>
    <w:rsid w:val="00A23573"/>
    <w:rsid w:val="00A2363D"/>
    <w:rsid w:val="00A23B7E"/>
    <w:rsid w:val="00A23C9C"/>
    <w:rsid w:val="00A23CFD"/>
    <w:rsid w:val="00A23D1D"/>
    <w:rsid w:val="00A240B0"/>
    <w:rsid w:val="00A242F3"/>
    <w:rsid w:val="00A24AD0"/>
    <w:rsid w:val="00A24EE8"/>
    <w:rsid w:val="00A25274"/>
    <w:rsid w:val="00A25547"/>
    <w:rsid w:val="00A25886"/>
    <w:rsid w:val="00A25FDB"/>
    <w:rsid w:val="00A2623A"/>
    <w:rsid w:val="00A262FD"/>
    <w:rsid w:val="00A2638C"/>
    <w:rsid w:val="00A26396"/>
    <w:rsid w:val="00A26470"/>
    <w:rsid w:val="00A2678A"/>
    <w:rsid w:val="00A268EF"/>
    <w:rsid w:val="00A273EF"/>
    <w:rsid w:val="00A2792B"/>
    <w:rsid w:val="00A279F8"/>
    <w:rsid w:val="00A27A93"/>
    <w:rsid w:val="00A27D9B"/>
    <w:rsid w:val="00A3018D"/>
    <w:rsid w:val="00A30655"/>
    <w:rsid w:val="00A308C3"/>
    <w:rsid w:val="00A30A5E"/>
    <w:rsid w:val="00A30C99"/>
    <w:rsid w:val="00A30CC8"/>
    <w:rsid w:val="00A30EF0"/>
    <w:rsid w:val="00A31014"/>
    <w:rsid w:val="00A31AFA"/>
    <w:rsid w:val="00A3201D"/>
    <w:rsid w:val="00A320E0"/>
    <w:rsid w:val="00A32151"/>
    <w:rsid w:val="00A321F2"/>
    <w:rsid w:val="00A327CD"/>
    <w:rsid w:val="00A3290A"/>
    <w:rsid w:val="00A330C4"/>
    <w:rsid w:val="00A331A3"/>
    <w:rsid w:val="00A336ED"/>
    <w:rsid w:val="00A337D6"/>
    <w:rsid w:val="00A3383A"/>
    <w:rsid w:val="00A3385B"/>
    <w:rsid w:val="00A33B4D"/>
    <w:rsid w:val="00A3461C"/>
    <w:rsid w:val="00A34744"/>
    <w:rsid w:val="00A34DA2"/>
    <w:rsid w:val="00A35676"/>
    <w:rsid w:val="00A35956"/>
    <w:rsid w:val="00A35AA8"/>
    <w:rsid w:val="00A35BB8"/>
    <w:rsid w:val="00A35EAE"/>
    <w:rsid w:val="00A35F9F"/>
    <w:rsid w:val="00A36063"/>
    <w:rsid w:val="00A36094"/>
    <w:rsid w:val="00A360CE"/>
    <w:rsid w:val="00A3664C"/>
    <w:rsid w:val="00A36B2B"/>
    <w:rsid w:val="00A37123"/>
    <w:rsid w:val="00A37147"/>
    <w:rsid w:val="00A37A5E"/>
    <w:rsid w:val="00A4003F"/>
    <w:rsid w:val="00A40058"/>
    <w:rsid w:val="00A406F7"/>
    <w:rsid w:val="00A41010"/>
    <w:rsid w:val="00A41BAA"/>
    <w:rsid w:val="00A41BFE"/>
    <w:rsid w:val="00A41C08"/>
    <w:rsid w:val="00A4211D"/>
    <w:rsid w:val="00A42212"/>
    <w:rsid w:val="00A42A6B"/>
    <w:rsid w:val="00A42E96"/>
    <w:rsid w:val="00A42F91"/>
    <w:rsid w:val="00A4322C"/>
    <w:rsid w:val="00A43308"/>
    <w:rsid w:val="00A436B0"/>
    <w:rsid w:val="00A43789"/>
    <w:rsid w:val="00A4393E"/>
    <w:rsid w:val="00A43A48"/>
    <w:rsid w:val="00A43B74"/>
    <w:rsid w:val="00A440FC"/>
    <w:rsid w:val="00A44262"/>
    <w:rsid w:val="00A44B0E"/>
    <w:rsid w:val="00A44B66"/>
    <w:rsid w:val="00A44ECD"/>
    <w:rsid w:val="00A45447"/>
    <w:rsid w:val="00A4591E"/>
    <w:rsid w:val="00A4595D"/>
    <w:rsid w:val="00A459F8"/>
    <w:rsid w:val="00A45FDF"/>
    <w:rsid w:val="00A46026"/>
    <w:rsid w:val="00A4627F"/>
    <w:rsid w:val="00A4703A"/>
    <w:rsid w:val="00A472B2"/>
    <w:rsid w:val="00A4737C"/>
    <w:rsid w:val="00A475D4"/>
    <w:rsid w:val="00A478F8"/>
    <w:rsid w:val="00A479F1"/>
    <w:rsid w:val="00A47A62"/>
    <w:rsid w:val="00A47D51"/>
    <w:rsid w:val="00A50512"/>
    <w:rsid w:val="00A505F4"/>
    <w:rsid w:val="00A50705"/>
    <w:rsid w:val="00A50C0C"/>
    <w:rsid w:val="00A50E88"/>
    <w:rsid w:val="00A50EE2"/>
    <w:rsid w:val="00A511D0"/>
    <w:rsid w:val="00A51228"/>
    <w:rsid w:val="00A51303"/>
    <w:rsid w:val="00A5163C"/>
    <w:rsid w:val="00A51882"/>
    <w:rsid w:val="00A518B5"/>
    <w:rsid w:val="00A519D9"/>
    <w:rsid w:val="00A519E6"/>
    <w:rsid w:val="00A51AE9"/>
    <w:rsid w:val="00A51E06"/>
    <w:rsid w:val="00A520D6"/>
    <w:rsid w:val="00A5210F"/>
    <w:rsid w:val="00A52381"/>
    <w:rsid w:val="00A5271B"/>
    <w:rsid w:val="00A529A1"/>
    <w:rsid w:val="00A531FB"/>
    <w:rsid w:val="00A533C5"/>
    <w:rsid w:val="00A5350E"/>
    <w:rsid w:val="00A53B37"/>
    <w:rsid w:val="00A53E89"/>
    <w:rsid w:val="00A540C9"/>
    <w:rsid w:val="00A54154"/>
    <w:rsid w:val="00A5484F"/>
    <w:rsid w:val="00A54F5F"/>
    <w:rsid w:val="00A54F9E"/>
    <w:rsid w:val="00A55056"/>
    <w:rsid w:val="00A55833"/>
    <w:rsid w:val="00A559B5"/>
    <w:rsid w:val="00A55BBB"/>
    <w:rsid w:val="00A55BCF"/>
    <w:rsid w:val="00A55D90"/>
    <w:rsid w:val="00A55F36"/>
    <w:rsid w:val="00A56266"/>
    <w:rsid w:val="00A56421"/>
    <w:rsid w:val="00A5674D"/>
    <w:rsid w:val="00A56D29"/>
    <w:rsid w:val="00A56DDE"/>
    <w:rsid w:val="00A56E2A"/>
    <w:rsid w:val="00A56E34"/>
    <w:rsid w:val="00A56EA2"/>
    <w:rsid w:val="00A56F1B"/>
    <w:rsid w:val="00A5709A"/>
    <w:rsid w:val="00A571FE"/>
    <w:rsid w:val="00A57319"/>
    <w:rsid w:val="00A57711"/>
    <w:rsid w:val="00A57734"/>
    <w:rsid w:val="00A57D05"/>
    <w:rsid w:val="00A607DB"/>
    <w:rsid w:val="00A60F81"/>
    <w:rsid w:val="00A611F1"/>
    <w:rsid w:val="00A613FA"/>
    <w:rsid w:val="00A61672"/>
    <w:rsid w:val="00A6185D"/>
    <w:rsid w:val="00A61A40"/>
    <w:rsid w:val="00A61CA2"/>
    <w:rsid w:val="00A61DE8"/>
    <w:rsid w:val="00A61E3C"/>
    <w:rsid w:val="00A61EE3"/>
    <w:rsid w:val="00A61FB9"/>
    <w:rsid w:val="00A62BCD"/>
    <w:rsid w:val="00A632CA"/>
    <w:rsid w:val="00A635D4"/>
    <w:rsid w:val="00A63750"/>
    <w:rsid w:val="00A63AFE"/>
    <w:rsid w:val="00A63C5E"/>
    <w:rsid w:val="00A63F16"/>
    <w:rsid w:val="00A64051"/>
    <w:rsid w:val="00A64160"/>
    <w:rsid w:val="00A646C7"/>
    <w:rsid w:val="00A649BA"/>
    <w:rsid w:val="00A64AB1"/>
    <w:rsid w:val="00A65109"/>
    <w:rsid w:val="00A656D5"/>
    <w:rsid w:val="00A65861"/>
    <w:rsid w:val="00A65914"/>
    <w:rsid w:val="00A65933"/>
    <w:rsid w:val="00A659AB"/>
    <w:rsid w:val="00A659B1"/>
    <w:rsid w:val="00A6610B"/>
    <w:rsid w:val="00A66398"/>
    <w:rsid w:val="00A66447"/>
    <w:rsid w:val="00A66519"/>
    <w:rsid w:val="00A66A6F"/>
    <w:rsid w:val="00A66AA0"/>
    <w:rsid w:val="00A66C5E"/>
    <w:rsid w:val="00A66DF4"/>
    <w:rsid w:val="00A67082"/>
    <w:rsid w:val="00A679BD"/>
    <w:rsid w:val="00A67B95"/>
    <w:rsid w:val="00A67F48"/>
    <w:rsid w:val="00A67FC4"/>
    <w:rsid w:val="00A70202"/>
    <w:rsid w:val="00A70271"/>
    <w:rsid w:val="00A70617"/>
    <w:rsid w:val="00A707E9"/>
    <w:rsid w:val="00A70849"/>
    <w:rsid w:val="00A709CB"/>
    <w:rsid w:val="00A716E7"/>
    <w:rsid w:val="00A7187A"/>
    <w:rsid w:val="00A71D28"/>
    <w:rsid w:val="00A72146"/>
    <w:rsid w:val="00A72310"/>
    <w:rsid w:val="00A728D6"/>
    <w:rsid w:val="00A72DFD"/>
    <w:rsid w:val="00A72F08"/>
    <w:rsid w:val="00A7325D"/>
    <w:rsid w:val="00A736DA"/>
    <w:rsid w:val="00A738EF"/>
    <w:rsid w:val="00A73A7E"/>
    <w:rsid w:val="00A73C57"/>
    <w:rsid w:val="00A73DE5"/>
    <w:rsid w:val="00A73EAD"/>
    <w:rsid w:val="00A7401B"/>
    <w:rsid w:val="00A744E8"/>
    <w:rsid w:val="00A74648"/>
    <w:rsid w:val="00A74740"/>
    <w:rsid w:val="00A74EFA"/>
    <w:rsid w:val="00A75428"/>
    <w:rsid w:val="00A7542B"/>
    <w:rsid w:val="00A754E8"/>
    <w:rsid w:val="00A75863"/>
    <w:rsid w:val="00A7588E"/>
    <w:rsid w:val="00A75938"/>
    <w:rsid w:val="00A7593A"/>
    <w:rsid w:val="00A75C99"/>
    <w:rsid w:val="00A75FCE"/>
    <w:rsid w:val="00A76074"/>
    <w:rsid w:val="00A765A4"/>
    <w:rsid w:val="00A76A5F"/>
    <w:rsid w:val="00A771D5"/>
    <w:rsid w:val="00A77406"/>
    <w:rsid w:val="00A77550"/>
    <w:rsid w:val="00A77AEB"/>
    <w:rsid w:val="00A77E35"/>
    <w:rsid w:val="00A77E62"/>
    <w:rsid w:val="00A77E9A"/>
    <w:rsid w:val="00A80196"/>
    <w:rsid w:val="00A80204"/>
    <w:rsid w:val="00A807CA"/>
    <w:rsid w:val="00A80960"/>
    <w:rsid w:val="00A809AD"/>
    <w:rsid w:val="00A80F6D"/>
    <w:rsid w:val="00A81164"/>
    <w:rsid w:val="00A8176E"/>
    <w:rsid w:val="00A8189B"/>
    <w:rsid w:val="00A81CCA"/>
    <w:rsid w:val="00A81E55"/>
    <w:rsid w:val="00A81F9A"/>
    <w:rsid w:val="00A8260B"/>
    <w:rsid w:val="00A826B1"/>
    <w:rsid w:val="00A830B4"/>
    <w:rsid w:val="00A8359F"/>
    <w:rsid w:val="00A83963"/>
    <w:rsid w:val="00A84245"/>
    <w:rsid w:val="00A8485D"/>
    <w:rsid w:val="00A850A5"/>
    <w:rsid w:val="00A854C6"/>
    <w:rsid w:val="00A85819"/>
    <w:rsid w:val="00A85919"/>
    <w:rsid w:val="00A85D56"/>
    <w:rsid w:val="00A86057"/>
    <w:rsid w:val="00A86269"/>
    <w:rsid w:val="00A8640F"/>
    <w:rsid w:val="00A86583"/>
    <w:rsid w:val="00A86873"/>
    <w:rsid w:val="00A869DB"/>
    <w:rsid w:val="00A86E2C"/>
    <w:rsid w:val="00A87303"/>
    <w:rsid w:val="00A87430"/>
    <w:rsid w:val="00A87789"/>
    <w:rsid w:val="00A87AB4"/>
    <w:rsid w:val="00A87BF5"/>
    <w:rsid w:val="00A9000F"/>
    <w:rsid w:val="00A90190"/>
    <w:rsid w:val="00A90352"/>
    <w:rsid w:val="00A90543"/>
    <w:rsid w:val="00A90851"/>
    <w:rsid w:val="00A90965"/>
    <w:rsid w:val="00A90E5D"/>
    <w:rsid w:val="00A91007"/>
    <w:rsid w:val="00A91335"/>
    <w:rsid w:val="00A91377"/>
    <w:rsid w:val="00A9160F"/>
    <w:rsid w:val="00A9178A"/>
    <w:rsid w:val="00A91BE8"/>
    <w:rsid w:val="00A91C0E"/>
    <w:rsid w:val="00A91D8A"/>
    <w:rsid w:val="00A92201"/>
    <w:rsid w:val="00A924A2"/>
    <w:rsid w:val="00A926DA"/>
    <w:rsid w:val="00A92924"/>
    <w:rsid w:val="00A92D3A"/>
    <w:rsid w:val="00A92DE4"/>
    <w:rsid w:val="00A92E78"/>
    <w:rsid w:val="00A93C7B"/>
    <w:rsid w:val="00A94122"/>
    <w:rsid w:val="00A943C5"/>
    <w:rsid w:val="00A94A00"/>
    <w:rsid w:val="00A94ADC"/>
    <w:rsid w:val="00A94AF4"/>
    <w:rsid w:val="00A94B84"/>
    <w:rsid w:val="00A94CD3"/>
    <w:rsid w:val="00A94EA6"/>
    <w:rsid w:val="00A94F18"/>
    <w:rsid w:val="00A94FA5"/>
    <w:rsid w:val="00A951BE"/>
    <w:rsid w:val="00A95714"/>
    <w:rsid w:val="00A95F4B"/>
    <w:rsid w:val="00A96052"/>
    <w:rsid w:val="00A9618A"/>
    <w:rsid w:val="00A9645D"/>
    <w:rsid w:val="00A96723"/>
    <w:rsid w:val="00A9682B"/>
    <w:rsid w:val="00A97243"/>
    <w:rsid w:val="00A972B4"/>
    <w:rsid w:val="00A976D8"/>
    <w:rsid w:val="00AA00BE"/>
    <w:rsid w:val="00AA0548"/>
    <w:rsid w:val="00AA0B1B"/>
    <w:rsid w:val="00AA0EC9"/>
    <w:rsid w:val="00AA13AD"/>
    <w:rsid w:val="00AA1452"/>
    <w:rsid w:val="00AA1681"/>
    <w:rsid w:val="00AA16DD"/>
    <w:rsid w:val="00AA1C99"/>
    <w:rsid w:val="00AA1F5E"/>
    <w:rsid w:val="00AA2089"/>
    <w:rsid w:val="00AA21F8"/>
    <w:rsid w:val="00AA2325"/>
    <w:rsid w:val="00AA2389"/>
    <w:rsid w:val="00AA2399"/>
    <w:rsid w:val="00AA2478"/>
    <w:rsid w:val="00AA2549"/>
    <w:rsid w:val="00AA2E5C"/>
    <w:rsid w:val="00AA2F61"/>
    <w:rsid w:val="00AA3069"/>
    <w:rsid w:val="00AA3223"/>
    <w:rsid w:val="00AA3281"/>
    <w:rsid w:val="00AA344F"/>
    <w:rsid w:val="00AA3594"/>
    <w:rsid w:val="00AA3839"/>
    <w:rsid w:val="00AA386B"/>
    <w:rsid w:val="00AA395C"/>
    <w:rsid w:val="00AA3AB0"/>
    <w:rsid w:val="00AA3BF0"/>
    <w:rsid w:val="00AA40C8"/>
    <w:rsid w:val="00AA422D"/>
    <w:rsid w:val="00AA4371"/>
    <w:rsid w:val="00AA4898"/>
    <w:rsid w:val="00AA4AC2"/>
    <w:rsid w:val="00AA4FE8"/>
    <w:rsid w:val="00AA513C"/>
    <w:rsid w:val="00AA5416"/>
    <w:rsid w:val="00AA5BCC"/>
    <w:rsid w:val="00AA5C0C"/>
    <w:rsid w:val="00AA5C82"/>
    <w:rsid w:val="00AA5C99"/>
    <w:rsid w:val="00AA5D99"/>
    <w:rsid w:val="00AA5E07"/>
    <w:rsid w:val="00AA6000"/>
    <w:rsid w:val="00AA615F"/>
    <w:rsid w:val="00AA6550"/>
    <w:rsid w:val="00AA66FF"/>
    <w:rsid w:val="00AA677C"/>
    <w:rsid w:val="00AA682E"/>
    <w:rsid w:val="00AA6852"/>
    <w:rsid w:val="00AA6D65"/>
    <w:rsid w:val="00AA7156"/>
    <w:rsid w:val="00AA7455"/>
    <w:rsid w:val="00AA7741"/>
    <w:rsid w:val="00AA7808"/>
    <w:rsid w:val="00AA7C24"/>
    <w:rsid w:val="00AA7ED8"/>
    <w:rsid w:val="00AB00CC"/>
    <w:rsid w:val="00AB01C8"/>
    <w:rsid w:val="00AB02A5"/>
    <w:rsid w:val="00AB0665"/>
    <w:rsid w:val="00AB0A03"/>
    <w:rsid w:val="00AB0A08"/>
    <w:rsid w:val="00AB134D"/>
    <w:rsid w:val="00AB21E7"/>
    <w:rsid w:val="00AB2D08"/>
    <w:rsid w:val="00AB2DD7"/>
    <w:rsid w:val="00AB2ED0"/>
    <w:rsid w:val="00AB3640"/>
    <w:rsid w:val="00AB3906"/>
    <w:rsid w:val="00AB3E2C"/>
    <w:rsid w:val="00AB410A"/>
    <w:rsid w:val="00AB4D82"/>
    <w:rsid w:val="00AB4F48"/>
    <w:rsid w:val="00AB507D"/>
    <w:rsid w:val="00AB5274"/>
    <w:rsid w:val="00AB52A8"/>
    <w:rsid w:val="00AB5A40"/>
    <w:rsid w:val="00AB5F39"/>
    <w:rsid w:val="00AB5FFD"/>
    <w:rsid w:val="00AB64FF"/>
    <w:rsid w:val="00AB6C76"/>
    <w:rsid w:val="00AB6CCB"/>
    <w:rsid w:val="00AB6D14"/>
    <w:rsid w:val="00AB6E81"/>
    <w:rsid w:val="00AB6EE3"/>
    <w:rsid w:val="00AB712D"/>
    <w:rsid w:val="00AB71EF"/>
    <w:rsid w:val="00AB7436"/>
    <w:rsid w:val="00AB7BBE"/>
    <w:rsid w:val="00AB7D23"/>
    <w:rsid w:val="00AC0059"/>
    <w:rsid w:val="00AC03D5"/>
    <w:rsid w:val="00AC0710"/>
    <w:rsid w:val="00AC09CD"/>
    <w:rsid w:val="00AC0A94"/>
    <w:rsid w:val="00AC0DFC"/>
    <w:rsid w:val="00AC10A5"/>
    <w:rsid w:val="00AC1358"/>
    <w:rsid w:val="00AC14A7"/>
    <w:rsid w:val="00AC158B"/>
    <w:rsid w:val="00AC1D2A"/>
    <w:rsid w:val="00AC1E65"/>
    <w:rsid w:val="00AC1ED7"/>
    <w:rsid w:val="00AC2014"/>
    <w:rsid w:val="00AC28C2"/>
    <w:rsid w:val="00AC290D"/>
    <w:rsid w:val="00AC2AA2"/>
    <w:rsid w:val="00AC2B7D"/>
    <w:rsid w:val="00AC2E25"/>
    <w:rsid w:val="00AC3009"/>
    <w:rsid w:val="00AC3389"/>
    <w:rsid w:val="00AC3AF7"/>
    <w:rsid w:val="00AC3DAA"/>
    <w:rsid w:val="00AC43A4"/>
    <w:rsid w:val="00AC46F3"/>
    <w:rsid w:val="00AC4996"/>
    <w:rsid w:val="00AC4AF1"/>
    <w:rsid w:val="00AC51D1"/>
    <w:rsid w:val="00AC541D"/>
    <w:rsid w:val="00AC58BD"/>
    <w:rsid w:val="00AC5B4D"/>
    <w:rsid w:val="00AC5C50"/>
    <w:rsid w:val="00AC5F2E"/>
    <w:rsid w:val="00AC6083"/>
    <w:rsid w:val="00AC6086"/>
    <w:rsid w:val="00AC643C"/>
    <w:rsid w:val="00AC6AFD"/>
    <w:rsid w:val="00AC6C93"/>
    <w:rsid w:val="00AC72E4"/>
    <w:rsid w:val="00AC7443"/>
    <w:rsid w:val="00AC7450"/>
    <w:rsid w:val="00AC7636"/>
    <w:rsid w:val="00AC7757"/>
    <w:rsid w:val="00AC77A3"/>
    <w:rsid w:val="00AC79E3"/>
    <w:rsid w:val="00AC7ACA"/>
    <w:rsid w:val="00AC7B78"/>
    <w:rsid w:val="00AC7EDF"/>
    <w:rsid w:val="00AD011B"/>
    <w:rsid w:val="00AD012B"/>
    <w:rsid w:val="00AD0238"/>
    <w:rsid w:val="00AD0B0C"/>
    <w:rsid w:val="00AD0BEB"/>
    <w:rsid w:val="00AD11F6"/>
    <w:rsid w:val="00AD16BA"/>
    <w:rsid w:val="00AD1730"/>
    <w:rsid w:val="00AD1C62"/>
    <w:rsid w:val="00AD244D"/>
    <w:rsid w:val="00AD2855"/>
    <w:rsid w:val="00AD2A7B"/>
    <w:rsid w:val="00AD2C38"/>
    <w:rsid w:val="00AD31CC"/>
    <w:rsid w:val="00AD31D8"/>
    <w:rsid w:val="00AD3457"/>
    <w:rsid w:val="00AD3A89"/>
    <w:rsid w:val="00AD3AD6"/>
    <w:rsid w:val="00AD4183"/>
    <w:rsid w:val="00AD4216"/>
    <w:rsid w:val="00AD4289"/>
    <w:rsid w:val="00AD4540"/>
    <w:rsid w:val="00AD45DD"/>
    <w:rsid w:val="00AD4ED0"/>
    <w:rsid w:val="00AD522C"/>
    <w:rsid w:val="00AD528E"/>
    <w:rsid w:val="00AD5308"/>
    <w:rsid w:val="00AD6090"/>
    <w:rsid w:val="00AD61F6"/>
    <w:rsid w:val="00AD6570"/>
    <w:rsid w:val="00AD6CF2"/>
    <w:rsid w:val="00AD6E25"/>
    <w:rsid w:val="00AD6FFF"/>
    <w:rsid w:val="00AD70E5"/>
    <w:rsid w:val="00AD730F"/>
    <w:rsid w:val="00AD7721"/>
    <w:rsid w:val="00AD799B"/>
    <w:rsid w:val="00AD7DE5"/>
    <w:rsid w:val="00AD7E03"/>
    <w:rsid w:val="00AD7F9E"/>
    <w:rsid w:val="00AE0275"/>
    <w:rsid w:val="00AE08A4"/>
    <w:rsid w:val="00AE08BD"/>
    <w:rsid w:val="00AE1172"/>
    <w:rsid w:val="00AE1911"/>
    <w:rsid w:val="00AE20FE"/>
    <w:rsid w:val="00AE263E"/>
    <w:rsid w:val="00AE320A"/>
    <w:rsid w:val="00AE37D3"/>
    <w:rsid w:val="00AE3E06"/>
    <w:rsid w:val="00AE40AD"/>
    <w:rsid w:val="00AE4608"/>
    <w:rsid w:val="00AE484C"/>
    <w:rsid w:val="00AE4895"/>
    <w:rsid w:val="00AE490D"/>
    <w:rsid w:val="00AE4EC2"/>
    <w:rsid w:val="00AE4FE8"/>
    <w:rsid w:val="00AE5948"/>
    <w:rsid w:val="00AE5D2B"/>
    <w:rsid w:val="00AE5E46"/>
    <w:rsid w:val="00AE651C"/>
    <w:rsid w:val="00AE667A"/>
    <w:rsid w:val="00AE6842"/>
    <w:rsid w:val="00AE695C"/>
    <w:rsid w:val="00AE6C7C"/>
    <w:rsid w:val="00AE6C99"/>
    <w:rsid w:val="00AE6D3D"/>
    <w:rsid w:val="00AE763A"/>
    <w:rsid w:val="00AE7733"/>
    <w:rsid w:val="00AE7B94"/>
    <w:rsid w:val="00AF0081"/>
    <w:rsid w:val="00AF0381"/>
    <w:rsid w:val="00AF089E"/>
    <w:rsid w:val="00AF092E"/>
    <w:rsid w:val="00AF0B54"/>
    <w:rsid w:val="00AF139E"/>
    <w:rsid w:val="00AF14CD"/>
    <w:rsid w:val="00AF154F"/>
    <w:rsid w:val="00AF17EB"/>
    <w:rsid w:val="00AF1D3E"/>
    <w:rsid w:val="00AF1E27"/>
    <w:rsid w:val="00AF1F06"/>
    <w:rsid w:val="00AF1F25"/>
    <w:rsid w:val="00AF22CA"/>
    <w:rsid w:val="00AF2A65"/>
    <w:rsid w:val="00AF2D19"/>
    <w:rsid w:val="00AF2E6B"/>
    <w:rsid w:val="00AF2E88"/>
    <w:rsid w:val="00AF3ADE"/>
    <w:rsid w:val="00AF3B9F"/>
    <w:rsid w:val="00AF3CB2"/>
    <w:rsid w:val="00AF4742"/>
    <w:rsid w:val="00AF49E1"/>
    <w:rsid w:val="00AF547D"/>
    <w:rsid w:val="00AF5582"/>
    <w:rsid w:val="00AF57F6"/>
    <w:rsid w:val="00AF60AF"/>
    <w:rsid w:val="00AF61EA"/>
    <w:rsid w:val="00AF6842"/>
    <w:rsid w:val="00AF68D6"/>
    <w:rsid w:val="00AF6F70"/>
    <w:rsid w:val="00AF72CB"/>
    <w:rsid w:val="00AF7563"/>
    <w:rsid w:val="00AF7890"/>
    <w:rsid w:val="00AF7E32"/>
    <w:rsid w:val="00B00079"/>
    <w:rsid w:val="00B000E1"/>
    <w:rsid w:val="00B001ED"/>
    <w:rsid w:val="00B00432"/>
    <w:rsid w:val="00B00439"/>
    <w:rsid w:val="00B00CF0"/>
    <w:rsid w:val="00B01303"/>
    <w:rsid w:val="00B01621"/>
    <w:rsid w:val="00B01772"/>
    <w:rsid w:val="00B01D6C"/>
    <w:rsid w:val="00B0214C"/>
    <w:rsid w:val="00B02AD8"/>
    <w:rsid w:val="00B02C9E"/>
    <w:rsid w:val="00B02FAC"/>
    <w:rsid w:val="00B031C1"/>
    <w:rsid w:val="00B036A0"/>
    <w:rsid w:val="00B03BAE"/>
    <w:rsid w:val="00B03C7C"/>
    <w:rsid w:val="00B03C90"/>
    <w:rsid w:val="00B03DC9"/>
    <w:rsid w:val="00B04137"/>
    <w:rsid w:val="00B0449B"/>
    <w:rsid w:val="00B0499F"/>
    <w:rsid w:val="00B04AA8"/>
    <w:rsid w:val="00B04F94"/>
    <w:rsid w:val="00B0500D"/>
    <w:rsid w:val="00B054CF"/>
    <w:rsid w:val="00B05996"/>
    <w:rsid w:val="00B05B25"/>
    <w:rsid w:val="00B05DFA"/>
    <w:rsid w:val="00B05F82"/>
    <w:rsid w:val="00B05FA7"/>
    <w:rsid w:val="00B06C78"/>
    <w:rsid w:val="00B0775F"/>
    <w:rsid w:val="00B0794E"/>
    <w:rsid w:val="00B07971"/>
    <w:rsid w:val="00B10FDF"/>
    <w:rsid w:val="00B11509"/>
    <w:rsid w:val="00B116DD"/>
    <w:rsid w:val="00B11736"/>
    <w:rsid w:val="00B117D7"/>
    <w:rsid w:val="00B119F8"/>
    <w:rsid w:val="00B11A66"/>
    <w:rsid w:val="00B12365"/>
    <w:rsid w:val="00B124FC"/>
    <w:rsid w:val="00B128D3"/>
    <w:rsid w:val="00B12A4B"/>
    <w:rsid w:val="00B12A53"/>
    <w:rsid w:val="00B12A97"/>
    <w:rsid w:val="00B12E6F"/>
    <w:rsid w:val="00B12FCD"/>
    <w:rsid w:val="00B131E6"/>
    <w:rsid w:val="00B134C6"/>
    <w:rsid w:val="00B13524"/>
    <w:rsid w:val="00B139D0"/>
    <w:rsid w:val="00B13F81"/>
    <w:rsid w:val="00B143A0"/>
    <w:rsid w:val="00B148F8"/>
    <w:rsid w:val="00B14957"/>
    <w:rsid w:val="00B14EA2"/>
    <w:rsid w:val="00B14EE1"/>
    <w:rsid w:val="00B1596E"/>
    <w:rsid w:val="00B1603E"/>
    <w:rsid w:val="00B163B0"/>
    <w:rsid w:val="00B16F0D"/>
    <w:rsid w:val="00B176B5"/>
    <w:rsid w:val="00B1791E"/>
    <w:rsid w:val="00B179E7"/>
    <w:rsid w:val="00B2021E"/>
    <w:rsid w:val="00B20421"/>
    <w:rsid w:val="00B20856"/>
    <w:rsid w:val="00B20A01"/>
    <w:rsid w:val="00B20D24"/>
    <w:rsid w:val="00B20D6C"/>
    <w:rsid w:val="00B21016"/>
    <w:rsid w:val="00B210B9"/>
    <w:rsid w:val="00B212AB"/>
    <w:rsid w:val="00B218F3"/>
    <w:rsid w:val="00B21936"/>
    <w:rsid w:val="00B21BD7"/>
    <w:rsid w:val="00B21C68"/>
    <w:rsid w:val="00B230F2"/>
    <w:rsid w:val="00B23941"/>
    <w:rsid w:val="00B23ACA"/>
    <w:rsid w:val="00B23B74"/>
    <w:rsid w:val="00B23E26"/>
    <w:rsid w:val="00B23F9C"/>
    <w:rsid w:val="00B241F2"/>
    <w:rsid w:val="00B24352"/>
    <w:rsid w:val="00B24A56"/>
    <w:rsid w:val="00B24AB8"/>
    <w:rsid w:val="00B24BC7"/>
    <w:rsid w:val="00B24E12"/>
    <w:rsid w:val="00B24E7A"/>
    <w:rsid w:val="00B253EC"/>
    <w:rsid w:val="00B2555F"/>
    <w:rsid w:val="00B25732"/>
    <w:rsid w:val="00B257EA"/>
    <w:rsid w:val="00B2591D"/>
    <w:rsid w:val="00B2691B"/>
    <w:rsid w:val="00B26DBF"/>
    <w:rsid w:val="00B26E7C"/>
    <w:rsid w:val="00B272E4"/>
    <w:rsid w:val="00B275AF"/>
    <w:rsid w:val="00B27615"/>
    <w:rsid w:val="00B2761D"/>
    <w:rsid w:val="00B27693"/>
    <w:rsid w:val="00B276C4"/>
    <w:rsid w:val="00B27720"/>
    <w:rsid w:val="00B278C0"/>
    <w:rsid w:val="00B27961"/>
    <w:rsid w:val="00B27A47"/>
    <w:rsid w:val="00B27E47"/>
    <w:rsid w:val="00B3060A"/>
    <w:rsid w:val="00B306DA"/>
    <w:rsid w:val="00B307E5"/>
    <w:rsid w:val="00B3086B"/>
    <w:rsid w:val="00B3117C"/>
    <w:rsid w:val="00B314E3"/>
    <w:rsid w:val="00B31AEC"/>
    <w:rsid w:val="00B31B5F"/>
    <w:rsid w:val="00B31CB9"/>
    <w:rsid w:val="00B31FE2"/>
    <w:rsid w:val="00B32138"/>
    <w:rsid w:val="00B3247E"/>
    <w:rsid w:val="00B3279C"/>
    <w:rsid w:val="00B32897"/>
    <w:rsid w:val="00B3294C"/>
    <w:rsid w:val="00B32BC8"/>
    <w:rsid w:val="00B32DB8"/>
    <w:rsid w:val="00B33014"/>
    <w:rsid w:val="00B3372D"/>
    <w:rsid w:val="00B33B51"/>
    <w:rsid w:val="00B33FD0"/>
    <w:rsid w:val="00B3415F"/>
    <w:rsid w:val="00B342AF"/>
    <w:rsid w:val="00B3439B"/>
    <w:rsid w:val="00B34470"/>
    <w:rsid w:val="00B3447C"/>
    <w:rsid w:val="00B3476A"/>
    <w:rsid w:val="00B348E6"/>
    <w:rsid w:val="00B34BE8"/>
    <w:rsid w:val="00B34C4D"/>
    <w:rsid w:val="00B34E40"/>
    <w:rsid w:val="00B34F9B"/>
    <w:rsid w:val="00B3528A"/>
    <w:rsid w:val="00B35EF5"/>
    <w:rsid w:val="00B36487"/>
    <w:rsid w:val="00B36584"/>
    <w:rsid w:val="00B36611"/>
    <w:rsid w:val="00B36FCA"/>
    <w:rsid w:val="00B370AD"/>
    <w:rsid w:val="00B37133"/>
    <w:rsid w:val="00B3720B"/>
    <w:rsid w:val="00B37996"/>
    <w:rsid w:val="00B37C13"/>
    <w:rsid w:val="00B37EA8"/>
    <w:rsid w:val="00B40073"/>
    <w:rsid w:val="00B40650"/>
    <w:rsid w:val="00B40905"/>
    <w:rsid w:val="00B40CFD"/>
    <w:rsid w:val="00B40D8D"/>
    <w:rsid w:val="00B40EE0"/>
    <w:rsid w:val="00B4142E"/>
    <w:rsid w:val="00B414A5"/>
    <w:rsid w:val="00B41BD1"/>
    <w:rsid w:val="00B41D7F"/>
    <w:rsid w:val="00B4251C"/>
    <w:rsid w:val="00B42829"/>
    <w:rsid w:val="00B42BD9"/>
    <w:rsid w:val="00B42BE4"/>
    <w:rsid w:val="00B42C60"/>
    <w:rsid w:val="00B42E0C"/>
    <w:rsid w:val="00B42F9C"/>
    <w:rsid w:val="00B4310C"/>
    <w:rsid w:val="00B43935"/>
    <w:rsid w:val="00B43980"/>
    <w:rsid w:val="00B43C7C"/>
    <w:rsid w:val="00B43FA3"/>
    <w:rsid w:val="00B445D2"/>
    <w:rsid w:val="00B44618"/>
    <w:rsid w:val="00B44884"/>
    <w:rsid w:val="00B449E0"/>
    <w:rsid w:val="00B44BAF"/>
    <w:rsid w:val="00B44BB5"/>
    <w:rsid w:val="00B45452"/>
    <w:rsid w:val="00B455C0"/>
    <w:rsid w:val="00B45779"/>
    <w:rsid w:val="00B45BA2"/>
    <w:rsid w:val="00B45E8F"/>
    <w:rsid w:val="00B461C4"/>
    <w:rsid w:val="00B4636D"/>
    <w:rsid w:val="00B46AD2"/>
    <w:rsid w:val="00B46BE9"/>
    <w:rsid w:val="00B46E39"/>
    <w:rsid w:val="00B47465"/>
    <w:rsid w:val="00B47673"/>
    <w:rsid w:val="00B5001F"/>
    <w:rsid w:val="00B5073C"/>
    <w:rsid w:val="00B50757"/>
    <w:rsid w:val="00B50884"/>
    <w:rsid w:val="00B50A0B"/>
    <w:rsid w:val="00B50B53"/>
    <w:rsid w:val="00B50F13"/>
    <w:rsid w:val="00B50FF6"/>
    <w:rsid w:val="00B5116D"/>
    <w:rsid w:val="00B51471"/>
    <w:rsid w:val="00B51517"/>
    <w:rsid w:val="00B51674"/>
    <w:rsid w:val="00B517BC"/>
    <w:rsid w:val="00B51DDA"/>
    <w:rsid w:val="00B51E7A"/>
    <w:rsid w:val="00B52249"/>
    <w:rsid w:val="00B526F5"/>
    <w:rsid w:val="00B52C1B"/>
    <w:rsid w:val="00B5313E"/>
    <w:rsid w:val="00B53352"/>
    <w:rsid w:val="00B535C6"/>
    <w:rsid w:val="00B53791"/>
    <w:rsid w:val="00B53888"/>
    <w:rsid w:val="00B5393C"/>
    <w:rsid w:val="00B53EF3"/>
    <w:rsid w:val="00B53F1A"/>
    <w:rsid w:val="00B54189"/>
    <w:rsid w:val="00B543CD"/>
    <w:rsid w:val="00B54915"/>
    <w:rsid w:val="00B54B43"/>
    <w:rsid w:val="00B54DFB"/>
    <w:rsid w:val="00B557D8"/>
    <w:rsid w:val="00B557D9"/>
    <w:rsid w:val="00B55B44"/>
    <w:rsid w:val="00B56136"/>
    <w:rsid w:val="00B561B6"/>
    <w:rsid w:val="00B563D4"/>
    <w:rsid w:val="00B566A9"/>
    <w:rsid w:val="00B568CB"/>
    <w:rsid w:val="00B568EC"/>
    <w:rsid w:val="00B56DAC"/>
    <w:rsid w:val="00B56DBC"/>
    <w:rsid w:val="00B56EB7"/>
    <w:rsid w:val="00B5789E"/>
    <w:rsid w:val="00B602C6"/>
    <w:rsid w:val="00B6032F"/>
    <w:rsid w:val="00B60771"/>
    <w:rsid w:val="00B6128D"/>
    <w:rsid w:val="00B61497"/>
    <w:rsid w:val="00B614AE"/>
    <w:rsid w:val="00B61A00"/>
    <w:rsid w:val="00B61B2A"/>
    <w:rsid w:val="00B61F9F"/>
    <w:rsid w:val="00B6234F"/>
    <w:rsid w:val="00B6277D"/>
    <w:rsid w:val="00B629C2"/>
    <w:rsid w:val="00B62C03"/>
    <w:rsid w:val="00B6409A"/>
    <w:rsid w:val="00B640A5"/>
    <w:rsid w:val="00B640CA"/>
    <w:rsid w:val="00B64133"/>
    <w:rsid w:val="00B641DD"/>
    <w:rsid w:val="00B6424D"/>
    <w:rsid w:val="00B6428F"/>
    <w:rsid w:val="00B64B1A"/>
    <w:rsid w:val="00B64E8B"/>
    <w:rsid w:val="00B653AE"/>
    <w:rsid w:val="00B66A24"/>
    <w:rsid w:val="00B66B71"/>
    <w:rsid w:val="00B66CF1"/>
    <w:rsid w:val="00B66E03"/>
    <w:rsid w:val="00B67414"/>
    <w:rsid w:val="00B67737"/>
    <w:rsid w:val="00B7085C"/>
    <w:rsid w:val="00B7093F"/>
    <w:rsid w:val="00B70F35"/>
    <w:rsid w:val="00B71179"/>
    <w:rsid w:val="00B71333"/>
    <w:rsid w:val="00B713B5"/>
    <w:rsid w:val="00B71547"/>
    <w:rsid w:val="00B71916"/>
    <w:rsid w:val="00B72B0A"/>
    <w:rsid w:val="00B72B32"/>
    <w:rsid w:val="00B72DDC"/>
    <w:rsid w:val="00B72FFD"/>
    <w:rsid w:val="00B731A5"/>
    <w:rsid w:val="00B733FE"/>
    <w:rsid w:val="00B73BBC"/>
    <w:rsid w:val="00B73CE3"/>
    <w:rsid w:val="00B73D29"/>
    <w:rsid w:val="00B73FE3"/>
    <w:rsid w:val="00B7459D"/>
    <w:rsid w:val="00B74B17"/>
    <w:rsid w:val="00B74CF3"/>
    <w:rsid w:val="00B750C5"/>
    <w:rsid w:val="00B75445"/>
    <w:rsid w:val="00B757C7"/>
    <w:rsid w:val="00B75942"/>
    <w:rsid w:val="00B759CF"/>
    <w:rsid w:val="00B75BAE"/>
    <w:rsid w:val="00B75C6F"/>
    <w:rsid w:val="00B75CE8"/>
    <w:rsid w:val="00B75D05"/>
    <w:rsid w:val="00B75FED"/>
    <w:rsid w:val="00B762A9"/>
    <w:rsid w:val="00B76414"/>
    <w:rsid w:val="00B76544"/>
    <w:rsid w:val="00B76555"/>
    <w:rsid w:val="00B7655E"/>
    <w:rsid w:val="00B765CD"/>
    <w:rsid w:val="00B765F2"/>
    <w:rsid w:val="00B76670"/>
    <w:rsid w:val="00B7682D"/>
    <w:rsid w:val="00B76F1C"/>
    <w:rsid w:val="00B7707A"/>
    <w:rsid w:val="00B771CD"/>
    <w:rsid w:val="00B777F1"/>
    <w:rsid w:val="00B7787C"/>
    <w:rsid w:val="00B77DB8"/>
    <w:rsid w:val="00B802B6"/>
    <w:rsid w:val="00B802F0"/>
    <w:rsid w:val="00B8044F"/>
    <w:rsid w:val="00B808AE"/>
    <w:rsid w:val="00B80F94"/>
    <w:rsid w:val="00B816F3"/>
    <w:rsid w:val="00B817DD"/>
    <w:rsid w:val="00B818D4"/>
    <w:rsid w:val="00B8194F"/>
    <w:rsid w:val="00B81B84"/>
    <w:rsid w:val="00B81C1D"/>
    <w:rsid w:val="00B81DC7"/>
    <w:rsid w:val="00B8202A"/>
    <w:rsid w:val="00B82142"/>
    <w:rsid w:val="00B82539"/>
    <w:rsid w:val="00B82779"/>
    <w:rsid w:val="00B8282F"/>
    <w:rsid w:val="00B8299D"/>
    <w:rsid w:val="00B839C0"/>
    <w:rsid w:val="00B83CCB"/>
    <w:rsid w:val="00B83DF2"/>
    <w:rsid w:val="00B840C2"/>
    <w:rsid w:val="00B841E8"/>
    <w:rsid w:val="00B84503"/>
    <w:rsid w:val="00B846B3"/>
    <w:rsid w:val="00B846ED"/>
    <w:rsid w:val="00B848E6"/>
    <w:rsid w:val="00B84DE0"/>
    <w:rsid w:val="00B84E55"/>
    <w:rsid w:val="00B8527A"/>
    <w:rsid w:val="00B855BB"/>
    <w:rsid w:val="00B85BB5"/>
    <w:rsid w:val="00B85E16"/>
    <w:rsid w:val="00B866D9"/>
    <w:rsid w:val="00B86D01"/>
    <w:rsid w:val="00B87705"/>
    <w:rsid w:val="00B87B50"/>
    <w:rsid w:val="00B902F4"/>
    <w:rsid w:val="00B90470"/>
    <w:rsid w:val="00B90564"/>
    <w:rsid w:val="00B90DB2"/>
    <w:rsid w:val="00B90E3C"/>
    <w:rsid w:val="00B90F86"/>
    <w:rsid w:val="00B910A5"/>
    <w:rsid w:val="00B917CE"/>
    <w:rsid w:val="00B91F98"/>
    <w:rsid w:val="00B929D1"/>
    <w:rsid w:val="00B92D16"/>
    <w:rsid w:val="00B93157"/>
    <w:rsid w:val="00B93387"/>
    <w:rsid w:val="00B936F6"/>
    <w:rsid w:val="00B93729"/>
    <w:rsid w:val="00B93B35"/>
    <w:rsid w:val="00B940DB"/>
    <w:rsid w:val="00B94163"/>
    <w:rsid w:val="00B94176"/>
    <w:rsid w:val="00B944A9"/>
    <w:rsid w:val="00B94B99"/>
    <w:rsid w:val="00B94BF9"/>
    <w:rsid w:val="00B9534C"/>
    <w:rsid w:val="00B95B7A"/>
    <w:rsid w:val="00B95C97"/>
    <w:rsid w:val="00B95DC3"/>
    <w:rsid w:val="00B95E26"/>
    <w:rsid w:val="00B9616D"/>
    <w:rsid w:val="00B9627D"/>
    <w:rsid w:val="00B966E8"/>
    <w:rsid w:val="00B9677C"/>
    <w:rsid w:val="00B96AB1"/>
    <w:rsid w:val="00B971CF"/>
    <w:rsid w:val="00B97769"/>
    <w:rsid w:val="00B9795C"/>
    <w:rsid w:val="00B97EE7"/>
    <w:rsid w:val="00BA0047"/>
    <w:rsid w:val="00BA0C65"/>
    <w:rsid w:val="00BA0D0A"/>
    <w:rsid w:val="00BA0FFF"/>
    <w:rsid w:val="00BA19EB"/>
    <w:rsid w:val="00BA1AE8"/>
    <w:rsid w:val="00BA1F7A"/>
    <w:rsid w:val="00BA20F6"/>
    <w:rsid w:val="00BA2CA7"/>
    <w:rsid w:val="00BA4352"/>
    <w:rsid w:val="00BA4734"/>
    <w:rsid w:val="00BA4A0D"/>
    <w:rsid w:val="00BA4D12"/>
    <w:rsid w:val="00BA4E34"/>
    <w:rsid w:val="00BA4FB3"/>
    <w:rsid w:val="00BA51D9"/>
    <w:rsid w:val="00BA5AEE"/>
    <w:rsid w:val="00BA5D1C"/>
    <w:rsid w:val="00BA5D4D"/>
    <w:rsid w:val="00BA5E04"/>
    <w:rsid w:val="00BA6250"/>
    <w:rsid w:val="00BA62B5"/>
    <w:rsid w:val="00BA6775"/>
    <w:rsid w:val="00BA6B7D"/>
    <w:rsid w:val="00BA6F8A"/>
    <w:rsid w:val="00BA738B"/>
    <w:rsid w:val="00BA7528"/>
    <w:rsid w:val="00BA752C"/>
    <w:rsid w:val="00BA7E49"/>
    <w:rsid w:val="00BB0222"/>
    <w:rsid w:val="00BB038C"/>
    <w:rsid w:val="00BB06C1"/>
    <w:rsid w:val="00BB0716"/>
    <w:rsid w:val="00BB0741"/>
    <w:rsid w:val="00BB0873"/>
    <w:rsid w:val="00BB0C4A"/>
    <w:rsid w:val="00BB0DD5"/>
    <w:rsid w:val="00BB1878"/>
    <w:rsid w:val="00BB1C21"/>
    <w:rsid w:val="00BB1CD2"/>
    <w:rsid w:val="00BB211F"/>
    <w:rsid w:val="00BB23AC"/>
    <w:rsid w:val="00BB27FE"/>
    <w:rsid w:val="00BB2897"/>
    <w:rsid w:val="00BB30DA"/>
    <w:rsid w:val="00BB318E"/>
    <w:rsid w:val="00BB3612"/>
    <w:rsid w:val="00BB381D"/>
    <w:rsid w:val="00BB3CED"/>
    <w:rsid w:val="00BB4264"/>
    <w:rsid w:val="00BB430F"/>
    <w:rsid w:val="00BB43F8"/>
    <w:rsid w:val="00BB4505"/>
    <w:rsid w:val="00BB4E93"/>
    <w:rsid w:val="00BB519C"/>
    <w:rsid w:val="00BB54E0"/>
    <w:rsid w:val="00BB5CF3"/>
    <w:rsid w:val="00BB67CC"/>
    <w:rsid w:val="00BB6BB0"/>
    <w:rsid w:val="00BB6EFA"/>
    <w:rsid w:val="00BB71D1"/>
    <w:rsid w:val="00BB7AA5"/>
    <w:rsid w:val="00BC0045"/>
    <w:rsid w:val="00BC006C"/>
    <w:rsid w:val="00BC012F"/>
    <w:rsid w:val="00BC0170"/>
    <w:rsid w:val="00BC0442"/>
    <w:rsid w:val="00BC04EB"/>
    <w:rsid w:val="00BC058D"/>
    <w:rsid w:val="00BC0721"/>
    <w:rsid w:val="00BC0AB9"/>
    <w:rsid w:val="00BC0B67"/>
    <w:rsid w:val="00BC0B82"/>
    <w:rsid w:val="00BC1939"/>
    <w:rsid w:val="00BC1C7C"/>
    <w:rsid w:val="00BC2036"/>
    <w:rsid w:val="00BC259B"/>
    <w:rsid w:val="00BC2986"/>
    <w:rsid w:val="00BC2BC7"/>
    <w:rsid w:val="00BC2F9B"/>
    <w:rsid w:val="00BC3422"/>
    <w:rsid w:val="00BC347C"/>
    <w:rsid w:val="00BC3574"/>
    <w:rsid w:val="00BC421A"/>
    <w:rsid w:val="00BC4791"/>
    <w:rsid w:val="00BC4D5B"/>
    <w:rsid w:val="00BC4EE5"/>
    <w:rsid w:val="00BC51B7"/>
    <w:rsid w:val="00BC54E6"/>
    <w:rsid w:val="00BC56C5"/>
    <w:rsid w:val="00BC5EA9"/>
    <w:rsid w:val="00BC6006"/>
    <w:rsid w:val="00BC6291"/>
    <w:rsid w:val="00BC6339"/>
    <w:rsid w:val="00BC68BF"/>
    <w:rsid w:val="00BC6E53"/>
    <w:rsid w:val="00BC77B7"/>
    <w:rsid w:val="00BC7D38"/>
    <w:rsid w:val="00BD00F9"/>
    <w:rsid w:val="00BD0A0F"/>
    <w:rsid w:val="00BD0C17"/>
    <w:rsid w:val="00BD0CA0"/>
    <w:rsid w:val="00BD0CD7"/>
    <w:rsid w:val="00BD0CF1"/>
    <w:rsid w:val="00BD1091"/>
    <w:rsid w:val="00BD131E"/>
    <w:rsid w:val="00BD1A9C"/>
    <w:rsid w:val="00BD1D48"/>
    <w:rsid w:val="00BD222A"/>
    <w:rsid w:val="00BD239F"/>
    <w:rsid w:val="00BD275A"/>
    <w:rsid w:val="00BD283C"/>
    <w:rsid w:val="00BD28A2"/>
    <w:rsid w:val="00BD29B3"/>
    <w:rsid w:val="00BD2BDE"/>
    <w:rsid w:val="00BD2D1B"/>
    <w:rsid w:val="00BD3111"/>
    <w:rsid w:val="00BD32F4"/>
    <w:rsid w:val="00BD3356"/>
    <w:rsid w:val="00BD374B"/>
    <w:rsid w:val="00BD3CD1"/>
    <w:rsid w:val="00BD413B"/>
    <w:rsid w:val="00BD447D"/>
    <w:rsid w:val="00BD4777"/>
    <w:rsid w:val="00BD4870"/>
    <w:rsid w:val="00BD48FE"/>
    <w:rsid w:val="00BD4969"/>
    <w:rsid w:val="00BD49C5"/>
    <w:rsid w:val="00BD4D23"/>
    <w:rsid w:val="00BD4F28"/>
    <w:rsid w:val="00BD4FCE"/>
    <w:rsid w:val="00BD500B"/>
    <w:rsid w:val="00BD511C"/>
    <w:rsid w:val="00BD58FC"/>
    <w:rsid w:val="00BD6451"/>
    <w:rsid w:val="00BD64C3"/>
    <w:rsid w:val="00BD6C46"/>
    <w:rsid w:val="00BD6E58"/>
    <w:rsid w:val="00BD6EFA"/>
    <w:rsid w:val="00BD7436"/>
    <w:rsid w:val="00BD74AC"/>
    <w:rsid w:val="00BD7614"/>
    <w:rsid w:val="00BD7690"/>
    <w:rsid w:val="00BD7F61"/>
    <w:rsid w:val="00BD7F74"/>
    <w:rsid w:val="00BE00D4"/>
    <w:rsid w:val="00BE03E5"/>
    <w:rsid w:val="00BE0431"/>
    <w:rsid w:val="00BE09B5"/>
    <w:rsid w:val="00BE0E09"/>
    <w:rsid w:val="00BE0EAD"/>
    <w:rsid w:val="00BE0F45"/>
    <w:rsid w:val="00BE1114"/>
    <w:rsid w:val="00BE144F"/>
    <w:rsid w:val="00BE2290"/>
    <w:rsid w:val="00BE22C0"/>
    <w:rsid w:val="00BE335F"/>
    <w:rsid w:val="00BE3544"/>
    <w:rsid w:val="00BE366C"/>
    <w:rsid w:val="00BE37A9"/>
    <w:rsid w:val="00BE411A"/>
    <w:rsid w:val="00BE42D8"/>
    <w:rsid w:val="00BE45C8"/>
    <w:rsid w:val="00BE460E"/>
    <w:rsid w:val="00BE469E"/>
    <w:rsid w:val="00BE48AD"/>
    <w:rsid w:val="00BE4A77"/>
    <w:rsid w:val="00BE4AD1"/>
    <w:rsid w:val="00BE4C04"/>
    <w:rsid w:val="00BE58AC"/>
    <w:rsid w:val="00BE5938"/>
    <w:rsid w:val="00BE5A06"/>
    <w:rsid w:val="00BE5C27"/>
    <w:rsid w:val="00BE5FA3"/>
    <w:rsid w:val="00BE5FDB"/>
    <w:rsid w:val="00BE615C"/>
    <w:rsid w:val="00BE6184"/>
    <w:rsid w:val="00BE62CC"/>
    <w:rsid w:val="00BE64BD"/>
    <w:rsid w:val="00BE7DFE"/>
    <w:rsid w:val="00BE7E10"/>
    <w:rsid w:val="00BE7E86"/>
    <w:rsid w:val="00BE7FBB"/>
    <w:rsid w:val="00BF0065"/>
    <w:rsid w:val="00BF039B"/>
    <w:rsid w:val="00BF0B84"/>
    <w:rsid w:val="00BF0C68"/>
    <w:rsid w:val="00BF1252"/>
    <w:rsid w:val="00BF1E12"/>
    <w:rsid w:val="00BF1EF6"/>
    <w:rsid w:val="00BF2264"/>
    <w:rsid w:val="00BF284F"/>
    <w:rsid w:val="00BF2C9F"/>
    <w:rsid w:val="00BF2D98"/>
    <w:rsid w:val="00BF39DE"/>
    <w:rsid w:val="00BF3BBE"/>
    <w:rsid w:val="00BF3C6D"/>
    <w:rsid w:val="00BF4058"/>
    <w:rsid w:val="00BF4065"/>
    <w:rsid w:val="00BF4331"/>
    <w:rsid w:val="00BF48CE"/>
    <w:rsid w:val="00BF4A77"/>
    <w:rsid w:val="00BF4B69"/>
    <w:rsid w:val="00BF4C6E"/>
    <w:rsid w:val="00BF5148"/>
    <w:rsid w:val="00BF5457"/>
    <w:rsid w:val="00BF57F4"/>
    <w:rsid w:val="00BF5826"/>
    <w:rsid w:val="00BF5B06"/>
    <w:rsid w:val="00BF5BB8"/>
    <w:rsid w:val="00BF5C0E"/>
    <w:rsid w:val="00BF5DCF"/>
    <w:rsid w:val="00BF5F8E"/>
    <w:rsid w:val="00BF6002"/>
    <w:rsid w:val="00BF62F4"/>
    <w:rsid w:val="00BF69D7"/>
    <w:rsid w:val="00BF6C98"/>
    <w:rsid w:val="00BF6E94"/>
    <w:rsid w:val="00BF70D8"/>
    <w:rsid w:val="00BF72F2"/>
    <w:rsid w:val="00BF7376"/>
    <w:rsid w:val="00BF761D"/>
    <w:rsid w:val="00BF7817"/>
    <w:rsid w:val="00BF7929"/>
    <w:rsid w:val="00C00536"/>
    <w:rsid w:val="00C00A55"/>
    <w:rsid w:val="00C01773"/>
    <w:rsid w:val="00C01D67"/>
    <w:rsid w:val="00C01DEB"/>
    <w:rsid w:val="00C02998"/>
    <w:rsid w:val="00C03736"/>
    <w:rsid w:val="00C03C72"/>
    <w:rsid w:val="00C0425E"/>
    <w:rsid w:val="00C042EC"/>
    <w:rsid w:val="00C042EE"/>
    <w:rsid w:val="00C0498D"/>
    <w:rsid w:val="00C04CC1"/>
    <w:rsid w:val="00C05083"/>
    <w:rsid w:val="00C054E7"/>
    <w:rsid w:val="00C056D1"/>
    <w:rsid w:val="00C05812"/>
    <w:rsid w:val="00C05865"/>
    <w:rsid w:val="00C05A0A"/>
    <w:rsid w:val="00C05AC4"/>
    <w:rsid w:val="00C05BF7"/>
    <w:rsid w:val="00C06267"/>
    <w:rsid w:val="00C071CE"/>
    <w:rsid w:val="00C0729E"/>
    <w:rsid w:val="00C0742F"/>
    <w:rsid w:val="00C07C76"/>
    <w:rsid w:val="00C07CA3"/>
    <w:rsid w:val="00C07D95"/>
    <w:rsid w:val="00C1007F"/>
    <w:rsid w:val="00C10080"/>
    <w:rsid w:val="00C103E5"/>
    <w:rsid w:val="00C10622"/>
    <w:rsid w:val="00C10638"/>
    <w:rsid w:val="00C1096C"/>
    <w:rsid w:val="00C109BC"/>
    <w:rsid w:val="00C10F7B"/>
    <w:rsid w:val="00C111B2"/>
    <w:rsid w:val="00C11308"/>
    <w:rsid w:val="00C11315"/>
    <w:rsid w:val="00C11553"/>
    <w:rsid w:val="00C11580"/>
    <w:rsid w:val="00C11B8C"/>
    <w:rsid w:val="00C11C25"/>
    <w:rsid w:val="00C120DC"/>
    <w:rsid w:val="00C1211B"/>
    <w:rsid w:val="00C12565"/>
    <w:rsid w:val="00C12A0B"/>
    <w:rsid w:val="00C12A4D"/>
    <w:rsid w:val="00C13592"/>
    <w:rsid w:val="00C13610"/>
    <w:rsid w:val="00C13997"/>
    <w:rsid w:val="00C13A73"/>
    <w:rsid w:val="00C13B1A"/>
    <w:rsid w:val="00C146B3"/>
    <w:rsid w:val="00C148E6"/>
    <w:rsid w:val="00C14958"/>
    <w:rsid w:val="00C14A27"/>
    <w:rsid w:val="00C14C70"/>
    <w:rsid w:val="00C14D3D"/>
    <w:rsid w:val="00C14EE6"/>
    <w:rsid w:val="00C151AE"/>
    <w:rsid w:val="00C15652"/>
    <w:rsid w:val="00C156B0"/>
    <w:rsid w:val="00C15CB8"/>
    <w:rsid w:val="00C16477"/>
    <w:rsid w:val="00C16685"/>
    <w:rsid w:val="00C167EF"/>
    <w:rsid w:val="00C1683B"/>
    <w:rsid w:val="00C16854"/>
    <w:rsid w:val="00C169C1"/>
    <w:rsid w:val="00C169EB"/>
    <w:rsid w:val="00C16C6E"/>
    <w:rsid w:val="00C16CE1"/>
    <w:rsid w:val="00C17774"/>
    <w:rsid w:val="00C17949"/>
    <w:rsid w:val="00C17AFC"/>
    <w:rsid w:val="00C17E07"/>
    <w:rsid w:val="00C17F87"/>
    <w:rsid w:val="00C17FD1"/>
    <w:rsid w:val="00C20427"/>
    <w:rsid w:val="00C204C4"/>
    <w:rsid w:val="00C205C3"/>
    <w:rsid w:val="00C2073D"/>
    <w:rsid w:val="00C20C1D"/>
    <w:rsid w:val="00C21136"/>
    <w:rsid w:val="00C21183"/>
    <w:rsid w:val="00C2132C"/>
    <w:rsid w:val="00C21564"/>
    <w:rsid w:val="00C215AC"/>
    <w:rsid w:val="00C216A3"/>
    <w:rsid w:val="00C21999"/>
    <w:rsid w:val="00C21D73"/>
    <w:rsid w:val="00C21E56"/>
    <w:rsid w:val="00C221D9"/>
    <w:rsid w:val="00C22A99"/>
    <w:rsid w:val="00C22CC3"/>
    <w:rsid w:val="00C22E07"/>
    <w:rsid w:val="00C22E59"/>
    <w:rsid w:val="00C2323A"/>
    <w:rsid w:val="00C23371"/>
    <w:rsid w:val="00C23B9E"/>
    <w:rsid w:val="00C2407C"/>
    <w:rsid w:val="00C24364"/>
    <w:rsid w:val="00C244DD"/>
    <w:rsid w:val="00C2462B"/>
    <w:rsid w:val="00C24777"/>
    <w:rsid w:val="00C247BB"/>
    <w:rsid w:val="00C24B6A"/>
    <w:rsid w:val="00C24CB8"/>
    <w:rsid w:val="00C24CD1"/>
    <w:rsid w:val="00C25018"/>
    <w:rsid w:val="00C2545C"/>
    <w:rsid w:val="00C25F2D"/>
    <w:rsid w:val="00C2647E"/>
    <w:rsid w:val="00C2655C"/>
    <w:rsid w:val="00C272C1"/>
    <w:rsid w:val="00C2771E"/>
    <w:rsid w:val="00C278D1"/>
    <w:rsid w:val="00C27AED"/>
    <w:rsid w:val="00C27C59"/>
    <w:rsid w:val="00C27F9B"/>
    <w:rsid w:val="00C30050"/>
    <w:rsid w:val="00C30186"/>
    <w:rsid w:val="00C301C8"/>
    <w:rsid w:val="00C303E5"/>
    <w:rsid w:val="00C306D5"/>
    <w:rsid w:val="00C30D52"/>
    <w:rsid w:val="00C310E8"/>
    <w:rsid w:val="00C3124C"/>
    <w:rsid w:val="00C3155E"/>
    <w:rsid w:val="00C316A9"/>
    <w:rsid w:val="00C31BED"/>
    <w:rsid w:val="00C31E53"/>
    <w:rsid w:val="00C32037"/>
    <w:rsid w:val="00C32247"/>
    <w:rsid w:val="00C3244F"/>
    <w:rsid w:val="00C32544"/>
    <w:rsid w:val="00C32740"/>
    <w:rsid w:val="00C3287C"/>
    <w:rsid w:val="00C32AC9"/>
    <w:rsid w:val="00C32D46"/>
    <w:rsid w:val="00C32D8C"/>
    <w:rsid w:val="00C331B9"/>
    <w:rsid w:val="00C33593"/>
    <w:rsid w:val="00C33941"/>
    <w:rsid w:val="00C33B10"/>
    <w:rsid w:val="00C33CE8"/>
    <w:rsid w:val="00C33D33"/>
    <w:rsid w:val="00C33FF8"/>
    <w:rsid w:val="00C3448C"/>
    <w:rsid w:val="00C344C3"/>
    <w:rsid w:val="00C34720"/>
    <w:rsid w:val="00C34773"/>
    <w:rsid w:val="00C34785"/>
    <w:rsid w:val="00C348D9"/>
    <w:rsid w:val="00C34E9E"/>
    <w:rsid w:val="00C3510A"/>
    <w:rsid w:val="00C3538C"/>
    <w:rsid w:val="00C3543E"/>
    <w:rsid w:val="00C3550B"/>
    <w:rsid w:val="00C35DEA"/>
    <w:rsid w:val="00C35EB4"/>
    <w:rsid w:val="00C362BD"/>
    <w:rsid w:val="00C364B7"/>
    <w:rsid w:val="00C366F9"/>
    <w:rsid w:val="00C36DA3"/>
    <w:rsid w:val="00C37AC8"/>
    <w:rsid w:val="00C37AF7"/>
    <w:rsid w:val="00C37B49"/>
    <w:rsid w:val="00C37E95"/>
    <w:rsid w:val="00C37EC7"/>
    <w:rsid w:val="00C401CE"/>
    <w:rsid w:val="00C4030A"/>
    <w:rsid w:val="00C409AB"/>
    <w:rsid w:val="00C40A7B"/>
    <w:rsid w:val="00C40F2C"/>
    <w:rsid w:val="00C4156B"/>
    <w:rsid w:val="00C41C94"/>
    <w:rsid w:val="00C41D39"/>
    <w:rsid w:val="00C41FD3"/>
    <w:rsid w:val="00C42503"/>
    <w:rsid w:val="00C42519"/>
    <w:rsid w:val="00C42A1B"/>
    <w:rsid w:val="00C42C1F"/>
    <w:rsid w:val="00C43000"/>
    <w:rsid w:val="00C4326D"/>
    <w:rsid w:val="00C432E0"/>
    <w:rsid w:val="00C433F5"/>
    <w:rsid w:val="00C437CC"/>
    <w:rsid w:val="00C4385B"/>
    <w:rsid w:val="00C43AD5"/>
    <w:rsid w:val="00C43B5E"/>
    <w:rsid w:val="00C43DF3"/>
    <w:rsid w:val="00C44328"/>
    <w:rsid w:val="00C445E9"/>
    <w:rsid w:val="00C44987"/>
    <w:rsid w:val="00C44A1F"/>
    <w:rsid w:val="00C44F54"/>
    <w:rsid w:val="00C44F81"/>
    <w:rsid w:val="00C45576"/>
    <w:rsid w:val="00C456C1"/>
    <w:rsid w:val="00C457C7"/>
    <w:rsid w:val="00C459C8"/>
    <w:rsid w:val="00C46351"/>
    <w:rsid w:val="00C463EE"/>
    <w:rsid w:val="00C465EA"/>
    <w:rsid w:val="00C46A12"/>
    <w:rsid w:val="00C46F23"/>
    <w:rsid w:val="00C46F37"/>
    <w:rsid w:val="00C46F56"/>
    <w:rsid w:val="00C47255"/>
    <w:rsid w:val="00C472D2"/>
    <w:rsid w:val="00C47C69"/>
    <w:rsid w:val="00C50596"/>
    <w:rsid w:val="00C50B36"/>
    <w:rsid w:val="00C50C83"/>
    <w:rsid w:val="00C51B10"/>
    <w:rsid w:val="00C51C99"/>
    <w:rsid w:val="00C51EFA"/>
    <w:rsid w:val="00C51F61"/>
    <w:rsid w:val="00C52225"/>
    <w:rsid w:val="00C5227A"/>
    <w:rsid w:val="00C522B0"/>
    <w:rsid w:val="00C52384"/>
    <w:rsid w:val="00C52601"/>
    <w:rsid w:val="00C52C95"/>
    <w:rsid w:val="00C52D1C"/>
    <w:rsid w:val="00C52F64"/>
    <w:rsid w:val="00C530BB"/>
    <w:rsid w:val="00C5330C"/>
    <w:rsid w:val="00C5357C"/>
    <w:rsid w:val="00C5369C"/>
    <w:rsid w:val="00C53AF8"/>
    <w:rsid w:val="00C53B54"/>
    <w:rsid w:val="00C53CFB"/>
    <w:rsid w:val="00C53D8F"/>
    <w:rsid w:val="00C53E4A"/>
    <w:rsid w:val="00C53F31"/>
    <w:rsid w:val="00C5428C"/>
    <w:rsid w:val="00C54E17"/>
    <w:rsid w:val="00C554A7"/>
    <w:rsid w:val="00C55BC0"/>
    <w:rsid w:val="00C561E0"/>
    <w:rsid w:val="00C5636A"/>
    <w:rsid w:val="00C5658E"/>
    <w:rsid w:val="00C56614"/>
    <w:rsid w:val="00C56681"/>
    <w:rsid w:val="00C56837"/>
    <w:rsid w:val="00C56884"/>
    <w:rsid w:val="00C56A52"/>
    <w:rsid w:val="00C56C58"/>
    <w:rsid w:val="00C572E2"/>
    <w:rsid w:val="00C573A8"/>
    <w:rsid w:val="00C573B6"/>
    <w:rsid w:val="00C576AA"/>
    <w:rsid w:val="00C57C30"/>
    <w:rsid w:val="00C57CAB"/>
    <w:rsid w:val="00C57CF4"/>
    <w:rsid w:val="00C57E16"/>
    <w:rsid w:val="00C57FB2"/>
    <w:rsid w:val="00C600CE"/>
    <w:rsid w:val="00C60126"/>
    <w:rsid w:val="00C605E1"/>
    <w:rsid w:val="00C606BC"/>
    <w:rsid w:val="00C60754"/>
    <w:rsid w:val="00C608BE"/>
    <w:rsid w:val="00C60BAA"/>
    <w:rsid w:val="00C60DCA"/>
    <w:rsid w:val="00C619FD"/>
    <w:rsid w:val="00C61AAB"/>
    <w:rsid w:val="00C61C18"/>
    <w:rsid w:val="00C61E8C"/>
    <w:rsid w:val="00C6217D"/>
    <w:rsid w:val="00C62E5C"/>
    <w:rsid w:val="00C62E75"/>
    <w:rsid w:val="00C6365A"/>
    <w:rsid w:val="00C63D14"/>
    <w:rsid w:val="00C63EBA"/>
    <w:rsid w:val="00C63EE8"/>
    <w:rsid w:val="00C63F16"/>
    <w:rsid w:val="00C64239"/>
    <w:rsid w:val="00C6430F"/>
    <w:rsid w:val="00C64BB3"/>
    <w:rsid w:val="00C65048"/>
    <w:rsid w:val="00C6554B"/>
    <w:rsid w:val="00C659A8"/>
    <w:rsid w:val="00C65BB6"/>
    <w:rsid w:val="00C65DA8"/>
    <w:rsid w:val="00C664C3"/>
    <w:rsid w:val="00C6671D"/>
    <w:rsid w:val="00C66ACF"/>
    <w:rsid w:val="00C67002"/>
    <w:rsid w:val="00C67630"/>
    <w:rsid w:val="00C67640"/>
    <w:rsid w:val="00C676D7"/>
    <w:rsid w:val="00C677EF"/>
    <w:rsid w:val="00C67B46"/>
    <w:rsid w:val="00C67D09"/>
    <w:rsid w:val="00C700AB"/>
    <w:rsid w:val="00C70285"/>
    <w:rsid w:val="00C70535"/>
    <w:rsid w:val="00C706DA"/>
    <w:rsid w:val="00C70711"/>
    <w:rsid w:val="00C708D3"/>
    <w:rsid w:val="00C70B1C"/>
    <w:rsid w:val="00C70B76"/>
    <w:rsid w:val="00C70CC3"/>
    <w:rsid w:val="00C70D63"/>
    <w:rsid w:val="00C70DDE"/>
    <w:rsid w:val="00C70F6E"/>
    <w:rsid w:val="00C71255"/>
    <w:rsid w:val="00C712CA"/>
    <w:rsid w:val="00C71432"/>
    <w:rsid w:val="00C714DE"/>
    <w:rsid w:val="00C721C3"/>
    <w:rsid w:val="00C721DF"/>
    <w:rsid w:val="00C7254D"/>
    <w:rsid w:val="00C72838"/>
    <w:rsid w:val="00C72D77"/>
    <w:rsid w:val="00C73461"/>
    <w:rsid w:val="00C738EF"/>
    <w:rsid w:val="00C73B4F"/>
    <w:rsid w:val="00C73F3D"/>
    <w:rsid w:val="00C73FC0"/>
    <w:rsid w:val="00C73FC8"/>
    <w:rsid w:val="00C7404F"/>
    <w:rsid w:val="00C740C3"/>
    <w:rsid w:val="00C743B0"/>
    <w:rsid w:val="00C7450E"/>
    <w:rsid w:val="00C74603"/>
    <w:rsid w:val="00C7482A"/>
    <w:rsid w:val="00C749F8"/>
    <w:rsid w:val="00C74B91"/>
    <w:rsid w:val="00C74E13"/>
    <w:rsid w:val="00C74EFD"/>
    <w:rsid w:val="00C75292"/>
    <w:rsid w:val="00C75CD6"/>
    <w:rsid w:val="00C760A3"/>
    <w:rsid w:val="00C76334"/>
    <w:rsid w:val="00C76E93"/>
    <w:rsid w:val="00C76E96"/>
    <w:rsid w:val="00C76FF7"/>
    <w:rsid w:val="00C7727F"/>
    <w:rsid w:val="00C772C6"/>
    <w:rsid w:val="00C77529"/>
    <w:rsid w:val="00C77A3F"/>
    <w:rsid w:val="00C802CC"/>
    <w:rsid w:val="00C80638"/>
    <w:rsid w:val="00C80A51"/>
    <w:rsid w:val="00C80CF5"/>
    <w:rsid w:val="00C81102"/>
    <w:rsid w:val="00C81588"/>
    <w:rsid w:val="00C8161C"/>
    <w:rsid w:val="00C8195E"/>
    <w:rsid w:val="00C81CC6"/>
    <w:rsid w:val="00C825D5"/>
    <w:rsid w:val="00C82753"/>
    <w:rsid w:val="00C82832"/>
    <w:rsid w:val="00C828E2"/>
    <w:rsid w:val="00C82AC5"/>
    <w:rsid w:val="00C82FE6"/>
    <w:rsid w:val="00C83084"/>
    <w:rsid w:val="00C83730"/>
    <w:rsid w:val="00C83B04"/>
    <w:rsid w:val="00C83BFB"/>
    <w:rsid w:val="00C83C5A"/>
    <w:rsid w:val="00C83C6B"/>
    <w:rsid w:val="00C83CA7"/>
    <w:rsid w:val="00C83D4D"/>
    <w:rsid w:val="00C84003"/>
    <w:rsid w:val="00C8414E"/>
    <w:rsid w:val="00C84570"/>
    <w:rsid w:val="00C845CF"/>
    <w:rsid w:val="00C84993"/>
    <w:rsid w:val="00C84AD3"/>
    <w:rsid w:val="00C84B8F"/>
    <w:rsid w:val="00C84E2A"/>
    <w:rsid w:val="00C84E77"/>
    <w:rsid w:val="00C84FAF"/>
    <w:rsid w:val="00C84FC0"/>
    <w:rsid w:val="00C8505F"/>
    <w:rsid w:val="00C851C8"/>
    <w:rsid w:val="00C8540C"/>
    <w:rsid w:val="00C85820"/>
    <w:rsid w:val="00C85861"/>
    <w:rsid w:val="00C858B1"/>
    <w:rsid w:val="00C862E1"/>
    <w:rsid w:val="00C865FA"/>
    <w:rsid w:val="00C86648"/>
    <w:rsid w:val="00C86819"/>
    <w:rsid w:val="00C8702A"/>
    <w:rsid w:val="00C8789C"/>
    <w:rsid w:val="00C8790B"/>
    <w:rsid w:val="00C87B6C"/>
    <w:rsid w:val="00C87C20"/>
    <w:rsid w:val="00C900BA"/>
    <w:rsid w:val="00C900D6"/>
    <w:rsid w:val="00C9073A"/>
    <w:rsid w:val="00C911E5"/>
    <w:rsid w:val="00C9140B"/>
    <w:rsid w:val="00C91415"/>
    <w:rsid w:val="00C91440"/>
    <w:rsid w:val="00C91B61"/>
    <w:rsid w:val="00C924E6"/>
    <w:rsid w:val="00C9296F"/>
    <w:rsid w:val="00C92F10"/>
    <w:rsid w:val="00C93066"/>
    <w:rsid w:val="00C932DB"/>
    <w:rsid w:val="00C933D3"/>
    <w:rsid w:val="00C9366C"/>
    <w:rsid w:val="00C93953"/>
    <w:rsid w:val="00C93C63"/>
    <w:rsid w:val="00C93E9E"/>
    <w:rsid w:val="00C93FBB"/>
    <w:rsid w:val="00C940E2"/>
    <w:rsid w:val="00C9435C"/>
    <w:rsid w:val="00C94A1F"/>
    <w:rsid w:val="00C94E5D"/>
    <w:rsid w:val="00C94ED7"/>
    <w:rsid w:val="00C955BD"/>
    <w:rsid w:val="00C956B7"/>
    <w:rsid w:val="00C95884"/>
    <w:rsid w:val="00C95D60"/>
    <w:rsid w:val="00C9611F"/>
    <w:rsid w:val="00C962A7"/>
    <w:rsid w:val="00C9630C"/>
    <w:rsid w:val="00C96D2F"/>
    <w:rsid w:val="00C975BB"/>
    <w:rsid w:val="00C97641"/>
    <w:rsid w:val="00C978C3"/>
    <w:rsid w:val="00C9791D"/>
    <w:rsid w:val="00C97B46"/>
    <w:rsid w:val="00C97BA2"/>
    <w:rsid w:val="00CA031F"/>
    <w:rsid w:val="00CA0603"/>
    <w:rsid w:val="00CA0FE8"/>
    <w:rsid w:val="00CA1421"/>
    <w:rsid w:val="00CA1676"/>
    <w:rsid w:val="00CA1CE7"/>
    <w:rsid w:val="00CA24AC"/>
    <w:rsid w:val="00CA286D"/>
    <w:rsid w:val="00CA2AFD"/>
    <w:rsid w:val="00CA2C75"/>
    <w:rsid w:val="00CA305C"/>
    <w:rsid w:val="00CA325A"/>
    <w:rsid w:val="00CA35EC"/>
    <w:rsid w:val="00CA36EC"/>
    <w:rsid w:val="00CA38CB"/>
    <w:rsid w:val="00CA3A34"/>
    <w:rsid w:val="00CA4248"/>
    <w:rsid w:val="00CA4431"/>
    <w:rsid w:val="00CA46C5"/>
    <w:rsid w:val="00CA4C5F"/>
    <w:rsid w:val="00CA4E2D"/>
    <w:rsid w:val="00CA50A7"/>
    <w:rsid w:val="00CA5238"/>
    <w:rsid w:val="00CA5842"/>
    <w:rsid w:val="00CA5876"/>
    <w:rsid w:val="00CA5BD0"/>
    <w:rsid w:val="00CA5D8A"/>
    <w:rsid w:val="00CA63E5"/>
    <w:rsid w:val="00CA6490"/>
    <w:rsid w:val="00CA64F2"/>
    <w:rsid w:val="00CA6727"/>
    <w:rsid w:val="00CA6819"/>
    <w:rsid w:val="00CA6A9E"/>
    <w:rsid w:val="00CA6B46"/>
    <w:rsid w:val="00CA6E38"/>
    <w:rsid w:val="00CA70BB"/>
    <w:rsid w:val="00CA7240"/>
    <w:rsid w:val="00CA7652"/>
    <w:rsid w:val="00CA7BA9"/>
    <w:rsid w:val="00CA7F77"/>
    <w:rsid w:val="00CB01E4"/>
    <w:rsid w:val="00CB0287"/>
    <w:rsid w:val="00CB0B0D"/>
    <w:rsid w:val="00CB121A"/>
    <w:rsid w:val="00CB1529"/>
    <w:rsid w:val="00CB166B"/>
    <w:rsid w:val="00CB1C49"/>
    <w:rsid w:val="00CB1F18"/>
    <w:rsid w:val="00CB2117"/>
    <w:rsid w:val="00CB22C5"/>
    <w:rsid w:val="00CB24A1"/>
    <w:rsid w:val="00CB2826"/>
    <w:rsid w:val="00CB2C28"/>
    <w:rsid w:val="00CB2E19"/>
    <w:rsid w:val="00CB2E20"/>
    <w:rsid w:val="00CB2E7A"/>
    <w:rsid w:val="00CB2EA4"/>
    <w:rsid w:val="00CB3213"/>
    <w:rsid w:val="00CB3766"/>
    <w:rsid w:val="00CB3E57"/>
    <w:rsid w:val="00CB3EF6"/>
    <w:rsid w:val="00CB40DE"/>
    <w:rsid w:val="00CB416F"/>
    <w:rsid w:val="00CB4AEF"/>
    <w:rsid w:val="00CB4B4B"/>
    <w:rsid w:val="00CB4E4E"/>
    <w:rsid w:val="00CB5422"/>
    <w:rsid w:val="00CB5C6D"/>
    <w:rsid w:val="00CB5CA3"/>
    <w:rsid w:val="00CB5D73"/>
    <w:rsid w:val="00CB5E12"/>
    <w:rsid w:val="00CB6286"/>
    <w:rsid w:val="00CB64AE"/>
    <w:rsid w:val="00CB6BB0"/>
    <w:rsid w:val="00CB6D78"/>
    <w:rsid w:val="00CB6D90"/>
    <w:rsid w:val="00CB6EF3"/>
    <w:rsid w:val="00CB72CC"/>
    <w:rsid w:val="00CB72E4"/>
    <w:rsid w:val="00CB7356"/>
    <w:rsid w:val="00CB78EC"/>
    <w:rsid w:val="00CB79FB"/>
    <w:rsid w:val="00CB7CB2"/>
    <w:rsid w:val="00CB7E07"/>
    <w:rsid w:val="00CC01C4"/>
    <w:rsid w:val="00CC0B23"/>
    <w:rsid w:val="00CC0C07"/>
    <w:rsid w:val="00CC0D00"/>
    <w:rsid w:val="00CC0D6A"/>
    <w:rsid w:val="00CC0EA1"/>
    <w:rsid w:val="00CC0EFA"/>
    <w:rsid w:val="00CC141D"/>
    <w:rsid w:val="00CC1692"/>
    <w:rsid w:val="00CC1715"/>
    <w:rsid w:val="00CC184D"/>
    <w:rsid w:val="00CC1C80"/>
    <w:rsid w:val="00CC1CB3"/>
    <w:rsid w:val="00CC1FB3"/>
    <w:rsid w:val="00CC2457"/>
    <w:rsid w:val="00CC2562"/>
    <w:rsid w:val="00CC2758"/>
    <w:rsid w:val="00CC289D"/>
    <w:rsid w:val="00CC2900"/>
    <w:rsid w:val="00CC2A76"/>
    <w:rsid w:val="00CC2B16"/>
    <w:rsid w:val="00CC2B87"/>
    <w:rsid w:val="00CC335F"/>
    <w:rsid w:val="00CC36CE"/>
    <w:rsid w:val="00CC392D"/>
    <w:rsid w:val="00CC3C83"/>
    <w:rsid w:val="00CC3E5D"/>
    <w:rsid w:val="00CC4019"/>
    <w:rsid w:val="00CC405A"/>
    <w:rsid w:val="00CC4187"/>
    <w:rsid w:val="00CC46FF"/>
    <w:rsid w:val="00CC4828"/>
    <w:rsid w:val="00CC4E08"/>
    <w:rsid w:val="00CC4F5F"/>
    <w:rsid w:val="00CC5509"/>
    <w:rsid w:val="00CC55A4"/>
    <w:rsid w:val="00CC56CF"/>
    <w:rsid w:val="00CC5973"/>
    <w:rsid w:val="00CC5976"/>
    <w:rsid w:val="00CC6283"/>
    <w:rsid w:val="00CC6930"/>
    <w:rsid w:val="00CC6EE7"/>
    <w:rsid w:val="00CC6F79"/>
    <w:rsid w:val="00CC72D3"/>
    <w:rsid w:val="00CC7919"/>
    <w:rsid w:val="00CC7A87"/>
    <w:rsid w:val="00CC7B4E"/>
    <w:rsid w:val="00CC7C91"/>
    <w:rsid w:val="00CC7DF7"/>
    <w:rsid w:val="00CC7FEA"/>
    <w:rsid w:val="00CD04D7"/>
    <w:rsid w:val="00CD05E0"/>
    <w:rsid w:val="00CD0653"/>
    <w:rsid w:val="00CD0964"/>
    <w:rsid w:val="00CD14A3"/>
    <w:rsid w:val="00CD1C9A"/>
    <w:rsid w:val="00CD23E6"/>
    <w:rsid w:val="00CD242D"/>
    <w:rsid w:val="00CD2DD0"/>
    <w:rsid w:val="00CD2F84"/>
    <w:rsid w:val="00CD35F9"/>
    <w:rsid w:val="00CD3D5B"/>
    <w:rsid w:val="00CD3FB9"/>
    <w:rsid w:val="00CD45CD"/>
    <w:rsid w:val="00CD47C7"/>
    <w:rsid w:val="00CD487A"/>
    <w:rsid w:val="00CD48C9"/>
    <w:rsid w:val="00CD4943"/>
    <w:rsid w:val="00CD495C"/>
    <w:rsid w:val="00CD4CB1"/>
    <w:rsid w:val="00CD5063"/>
    <w:rsid w:val="00CD51FA"/>
    <w:rsid w:val="00CD5344"/>
    <w:rsid w:val="00CD5367"/>
    <w:rsid w:val="00CD574D"/>
    <w:rsid w:val="00CD577A"/>
    <w:rsid w:val="00CD5B40"/>
    <w:rsid w:val="00CD5CD6"/>
    <w:rsid w:val="00CD619F"/>
    <w:rsid w:val="00CD6758"/>
    <w:rsid w:val="00CD679C"/>
    <w:rsid w:val="00CD6928"/>
    <w:rsid w:val="00CD6D90"/>
    <w:rsid w:val="00CD71B8"/>
    <w:rsid w:val="00CD7418"/>
    <w:rsid w:val="00CD790B"/>
    <w:rsid w:val="00CD7EF1"/>
    <w:rsid w:val="00CE011E"/>
    <w:rsid w:val="00CE020E"/>
    <w:rsid w:val="00CE04BD"/>
    <w:rsid w:val="00CE06C2"/>
    <w:rsid w:val="00CE07F6"/>
    <w:rsid w:val="00CE0B94"/>
    <w:rsid w:val="00CE0C40"/>
    <w:rsid w:val="00CE0FD4"/>
    <w:rsid w:val="00CE139D"/>
    <w:rsid w:val="00CE1752"/>
    <w:rsid w:val="00CE1E5A"/>
    <w:rsid w:val="00CE2452"/>
    <w:rsid w:val="00CE2A49"/>
    <w:rsid w:val="00CE2CC8"/>
    <w:rsid w:val="00CE2D1D"/>
    <w:rsid w:val="00CE2FA3"/>
    <w:rsid w:val="00CE3979"/>
    <w:rsid w:val="00CE39BA"/>
    <w:rsid w:val="00CE3A14"/>
    <w:rsid w:val="00CE3D30"/>
    <w:rsid w:val="00CE40BD"/>
    <w:rsid w:val="00CE499C"/>
    <w:rsid w:val="00CE49DF"/>
    <w:rsid w:val="00CE4A42"/>
    <w:rsid w:val="00CE4B14"/>
    <w:rsid w:val="00CE4BF4"/>
    <w:rsid w:val="00CE4D44"/>
    <w:rsid w:val="00CE4E21"/>
    <w:rsid w:val="00CE4F39"/>
    <w:rsid w:val="00CE53A0"/>
    <w:rsid w:val="00CE5563"/>
    <w:rsid w:val="00CE58D5"/>
    <w:rsid w:val="00CE5DE7"/>
    <w:rsid w:val="00CE650B"/>
    <w:rsid w:val="00CE6765"/>
    <w:rsid w:val="00CE7275"/>
    <w:rsid w:val="00CE7549"/>
    <w:rsid w:val="00CE7613"/>
    <w:rsid w:val="00CE7832"/>
    <w:rsid w:val="00CE7F7B"/>
    <w:rsid w:val="00CF0080"/>
    <w:rsid w:val="00CF0323"/>
    <w:rsid w:val="00CF06AD"/>
    <w:rsid w:val="00CF08FB"/>
    <w:rsid w:val="00CF0D5D"/>
    <w:rsid w:val="00CF0F0C"/>
    <w:rsid w:val="00CF10F7"/>
    <w:rsid w:val="00CF1352"/>
    <w:rsid w:val="00CF13A1"/>
    <w:rsid w:val="00CF1A7C"/>
    <w:rsid w:val="00CF249B"/>
    <w:rsid w:val="00CF2F1B"/>
    <w:rsid w:val="00CF351F"/>
    <w:rsid w:val="00CF360F"/>
    <w:rsid w:val="00CF36DD"/>
    <w:rsid w:val="00CF3DC1"/>
    <w:rsid w:val="00CF3DF3"/>
    <w:rsid w:val="00CF4887"/>
    <w:rsid w:val="00CF4AD2"/>
    <w:rsid w:val="00CF4FA8"/>
    <w:rsid w:val="00CF50C5"/>
    <w:rsid w:val="00CF510F"/>
    <w:rsid w:val="00CF52E8"/>
    <w:rsid w:val="00CF5485"/>
    <w:rsid w:val="00CF6454"/>
    <w:rsid w:val="00CF6C9D"/>
    <w:rsid w:val="00CF6E6C"/>
    <w:rsid w:val="00CF70B9"/>
    <w:rsid w:val="00CF76C9"/>
    <w:rsid w:val="00CF76EA"/>
    <w:rsid w:val="00CF7AA2"/>
    <w:rsid w:val="00CF7AC9"/>
    <w:rsid w:val="00CF7D07"/>
    <w:rsid w:val="00CF7DD6"/>
    <w:rsid w:val="00D0021C"/>
    <w:rsid w:val="00D002F3"/>
    <w:rsid w:val="00D007D5"/>
    <w:rsid w:val="00D009C1"/>
    <w:rsid w:val="00D00C76"/>
    <w:rsid w:val="00D00E8E"/>
    <w:rsid w:val="00D00F10"/>
    <w:rsid w:val="00D013BE"/>
    <w:rsid w:val="00D01BA7"/>
    <w:rsid w:val="00D024B7"/>
    <w:rsid w:val="00D02539"/>
    <w:rsid w:val="00D0274E"/>
    <w:rsid w:val="00D02816"/>
    <w:rsid w:val="00D028B6"/>
    <w:rsid w:val="00D02B5E"/>
    <w:rsid w:val="00D02DDD"/>
    <w:rsid w:val="00D02E64"/>
    <w:rsid w:val="00D02EF1"/>
    <w:rsid w:val="00D03854"/>
    <w:rsid w:val="00D03916"/>
    <w:rsid w:val="00D03929"/>
    <w:rsid w:val="00D0394F"/>
    <w:rsid w:val="00D03A41"/>
    <w:rsid w:val="00D0432E"/>
    <w:rsid w:val="00D047AB"/>
    <w:rsid w:val="00D047B7"/>
    <w:rsid w:val="00D04ED1"/>
    <w:rsid w:val="00D05089"/>
    <w:rsid w:val="00D051E6"/>
    <w:rsid w:val="00D05606"/>
    <w:rsid w:val="00D05B74"/>
    <w:rsid w:val="00D05CCB"/>
    <w:rsid w:val="00D05D45"/>
    <w:rsid w:val="00D06006"/>
    <w:rsid w:val="00D061DF"/>
    <w:rsid w:val="00D06201"/>
    <w:rsid w:val="00D063E0"/>
    <w:rsid w:val="00D06957"/>
    <w:rsid w:val="00D0696B"/>
    <w:rsid w:val="00D06AF4"/>
    <w:rsid w:val="00D06BD4"/>
    <w:rsid w:val="00D06DCA"/>
    <w:rsid w:val="00D06DE1"/>
    <w:rsid w:val="00D07032"/>
    <w:rsid w:val="00D072D8"/>
    <w:rsid w:val="00D073F6"/>
    <w:rsid w:val="00D074DB"/>
    <w:rsid w:val="00D07674"/>
    <w:rsid w:val="00D102DA"/>
    <w:rsid w:val="00D10ABA"/>
    <w:rsid w:val="00D10D85"/>
    <w:rsid w:val="00D10E02"/>
    <w:rsid w:val="00D10F7C"/>
    <w:rsid w:val="00D114B3"/>
    <w:rsid w:val="00D11622"/>
    <w:rsid w:val="00D1181B"/>
    <w:rsid w:val="00D11A22"/>
    <w:rsid w:val="00D1230F"/>
    <w:rsid w:val="00D128CE"/>
    <w:rsid w:val="00D129C5"/>
    <w:rsid w:val="00D12EEA"/>
    <w:rsid w:val="00D13071"/>
    <w:rsid w:val="00D13292"/>
    <w:rsid w:val="00D13469"/>
    <w:rsid w:val="00D13578"/>
    <w:rsid w:val="00D13813"/>
    <w:rsid w:val="00D13A4A"/>
    <w:rsid w:val="00D13B00"/>
    <w:rsid w:val="00D14062"/>
    <w:rsid w:val="00D14143"/>
    <w:rsid w:val="00D141AD"/>
    <w:rsid w:val="00D14290"/>
    <w:rsid w:val="00D146E8"/>
    <w:rsid w:val="00D14822"/>
    <w:rsid w:val="00D14C2F"/>
    <w:rsid w:val="00D15341"/>
    <w:rsid w:val="00D15350"/>
    <w:rsid w:val="00D15742"/>
    <w:rsid w:val="00D157CC"/>
    <w:rsid w:val="00D15CFE"/>
    <w:rsid w:val="00D16006"/>
    <w:rsid w:val="00D1603D"/>
    <w:rsid w:val="00D1664F"/>
    <w:rsid w:val="00D166AE"/>
    <w:rsid w:val="00D16837"/>
    <w:rsid w:val="00D16872"/>
    <w:rsid w:val="00D16B4F"/>
    <w:rsid w:val="00D16B56"/>
    <w:rsid w:val="00D17059"/>
    <w:rsid w:val="00D17084"/>
    <w:rsid w:val="00D1709E"/>
    <w:rsid w:val="00D172B6"/>
    <w:rsid w:val="00D17315"/>
    <w:rsid w:val="00D17505"/>
    <w:rsid w:val="00D17875"/>
    <w:rsid w:val="00D17A85"/>
    <w:rsid w:val="00D17E19"/>
    <w:rsid w:val="00D200B2"/>
    <w:rsid w:val="00D2017F"/>
    <w:rsid w:val="00D2028B"/>
    <w:rsid w:val="00D20B43"/>
    <w:rsid w:val="00D20E3A"/>
    <w:rsid w:val="00D210D0"/>
    <w:rsid w:val="00D2117E"/>
    <w:rsid w:val="00D21263"/>
    <w:rsid w:val="00D2132B"/>
    <w:rsid w:val="00D213A1"/>
    <w:rsid w:val="00D2176F"/>
    <w:rsid w:val="00D21895"/>
    <w:rsid w:val="00D21B4E"/>
    <w:rsid w:val="00D21CA6"/>
    <w:rsid w:val="00D21E84"/>
    <w:rsid w:val="00D21E9C"/>
    <w:rsid w:val="00D21F38"/>
    <w:rsid w:val="00D220BC"/>
    <w:rsid w:val="00D223B0"/>
    <w:rsid w:val="00D22C3F"/>
    <w:rsid w:val="00D22C88"/>
    <w:rsid w:val="00D2314E"/>
    <w:rsid w:val="00D2359A"/>
    <w:rsid w:val="00D2360C"/>
    <w:rsid w:val="00D238DF"/>
    <w:rsid w:val="00D23C39"/>
    <w:rsid w:val="00D2444A"/>
    <w:rsid w:val="00D24490"/>
    <w:rsid w:val="00D2451D"/>
    <w:rsid w:val="00D246FC"/>
    <w:rsid w:val="00D24727"/>
    <w:rsid w:val="00D2509E"/>
    <w:rsid w:val="00D2591C"/>
    <w:rsid w:val="00D25BB4"/>
    <w:rsid w:val="00D2630D"/>
    <w:rsid w:val="00D2678C"/>
    <w:rsid w:val="00D269DE"/>
    <w:rsid w:val="00D26A0A"/>
    <w:rsid w:val="00D26C0C"/>
    <w:rsid w:val="00D26ED5"/>
    <w:rsid w:val="00D275C8"/>
    <w:rsid w:val="00D27E62"/>
    <w:rsid w:val="00D30634"/>
    <w:rsid w:val="00D30B13"/>
    <w:rsid w:val="00D30D87"/>
    <w:rsid w:val="00D316DD"/>
    <w:rsid w:val="00D317ED"/>
    <w:rsid w:val="00D31E42"/>
    <w:rsid w:val="00D32142"/>
    <w:rsid w:val="00D32ADF"/>
    <w:rsid w:val="00D32C2B"/>
    <w:rsid w:val="00D32F08"/>
    <w:rsid w:val="00D331AC"/>
    <w:rsid w:val="00D332AF"/>
    <w:rsid w:val="00D33B96"/>
    <w:rsid w:val="00D33DF8"/>
    <w:rsid w:val="00D34088"/>
    <w:rsid w:val="00D34237"/>
    <w:rsid w:val="00D34685"/>
    <w:rsid w:val="00D346B3"/>
    <w:rsid w:val="00D348F1"/>
    <w:rsid w:val="00D34A59"/>
    <w:rsid w:val="00D34D86"/>
    <w:rsid w:val="00D34FC8"/>
    <w:rsid w:val="00D356B8"/>
    <w:rsid w:val="00D357F7"/>
    <w:rsid w:val="00D35C77"/>
    <w:rsid w:val="00D35CAB"/>
    <w:rsid w:val="00D35F4F"/>
    <w:rsid w:val="00D36174"/>
    <w:rsid w:val="00D369E4"/>
    <w:rsid w:val="00D3728B"/>
    <w:rsid w:val="00D3747A"/>
    <w:rsid w:val="00D37577"/>
    <w:rsid w:val="00D379F9"/>
    <w:rsid w:val="00D37AAA"/>
    <w:rsid w:val="00D37B6E"/>
    <w:rsid w:val="00D37C0D"/>
    <w:rsid w:val="00D37C64"/>
    <w:rsid w:val="00D37DB2"/>
    <w:rsid w:val="00D40645"/>
    <w:rsid w:val="00D40767"/>
    <w:rsid w:val="00D40817"/>
    <w:rsid w:val="00D40D7F"/>
    <w:rsid w:val="00D40E88"/>
    <w:rsid w:val="00D40F0F"/>
    <w:rsid w:val="00D40F4F"/>
    <w:rsid w:val="00D40FC8"/>
    <w:rsid w:val="00D410B4"/>
    <w:rsid w:val="00D41764"/>
    <w:rsid w:val="00D41804"/>
    <w:rsid w:val="00D4184A"/>
    <w:rsid w:val="00D4189B"/>
    <w:rsid w:val="00D41D88"/>
    <w:rsid w:val="00D4208B"/>
    <w:rsid w:val="00D42146"/>
    <w:rsid w:val="00D427A8"/>
    <w:rsid w:val="00D43392"/>
    <w:rsid w:val="00D43517"/>
    <w:rsid w:val="00D439C1"/>
    <w:rsid w:val="00D43A88"/>
    <w:rsid w:val="00D43DD6"/>
    <w:rsid w:val="00D43E1F"/>
    <w:rsid w:val="00D44068"/>
    <w:rsid w:val="00D44177"/>
    <w:rsid w:val="00D44403"/>
    <w:rsid w:val="00D445FF"/>
    <w:rsid w:val="00D44669"/>
    <w:rsid w:val="00D447F6"/>
    <w:rsid w:val="00D44CE4"/>
    <w:rsid w:val="00D44F30"/>
    <w:rsid w:val="00D457F9"/>
    <w:rsid w:val="00D45C83"/>
    <w:rsid w:val="00D45D03"/>
    <w:rsid w:val="00D46A81"/>
    <w:rsid w:val="00D46BEE"/>
    <w:rsid w:val="00D46FFA"/>
    <w:rsid w:val="00D47632"/>
    <w:rsid w:val="00D47A22"/>
    <w:rsid w:val="00D47B66"/>
    <w:rsid w:val="00D47DEB"/>
    <w:rsid w:val="00D47F0A"/>
    <w:rsid w:val="00D50124"/>
    <w:rsid w:val="00D5021E"/>
    <w:rsid w:val="00D5070E"/>
    <w:rsid w:val="00D50B57"/>
    <w:rsid w:val="00D50CCB"/>
    <w:rsid w:val="00D50D62"/>
    <w:rsid w:val="00D50D9C"/>
    <w:rsid w:val="00D51142"/>
    <w:rsid w:val="00D5123D"/>
    <w:rsid w:val="00D51494"/>
    <w:rsid w:val="00D51874"/>
    <w:rsid w:val="00D51EB1"/>
    <w:rsid w:val="00D52706"/>
    <w:rsid w:val="00D527F9"/>
    <w:rsid w:val="00D53233"/>
    <w:rsid w:val="00D53357"/>
    <w:rsid w:val="00D5366B"/>
    <w:rsid w:val="00D536E7"/>
    <w:rsid w:val="00D5389B"/>
    <w:rsid w:val="00D544D4"/>
    <w:rsid w:val="00D54826"/>
    <w:rsid w:val="00D54B0E"/>
    <w:rsid w:val="00D54F7E"/>
    <w:rsid w:val="00D55303"/>
    <w:rsid w:val="00D5561D"/>
    <w:rsid w:val="00D55C5A"/>
    <w:rsid w:val="00D55D45"/>
    <w:rsid w:val="00D55DB5"/>
    <w:rsid w:val="00D562E1"/>
    <w:rsid w:val="00D5686B"/>
    <w:rsid w:val="00D56964"/>
    <w:rsid w:val="00D56B6A"/>
    <w:rsid w:val="00D56F26"/>
    <w:rsid w:val="00D57176"/>
    <w:rsid w:val="00D57191"/>
    <w:rsid w:val="00D576DE"/>
    <w:rsid w:val="00D57907"/>
    <w:rsid w:val="00D57970"/>
    <w:rsid w:val="00D57972"/>
    <w:rsid w:val="00D57C80"/>
    <w:rsid w:val="00D60C2D"/>
    <w:rsid w:val="00D610E9"/>
    <w:rsid w:val="00D6150F"/>
    <w:rsid w:val="00D615DB"/>
    <w:rsid w:val="00D6167A"/>
    <w:rsid w:val="00D61F2C"/>
    <w:rsid w:val="00D62073"/>
    <w:rsid w:val="00D62412"/>
    <w:rsid w:val="00D62797"/>
    <w:rsid w:val="00D627D5"/>
    <w:rsid w:val="00D628C8"/>
    <w:rsid w:val="00D6340F"/>
    <w:rsid w:val="00D63D2A"/>
    <w:rsid w:val="00D642E2"/>
    <w:rsid w:val="00D6442D"/>
    <w:rsid w:val="00D649A7"/>
    <w:rsid w:val="00D64B55"/>
    <w:rsid w:val="00D651A9"/>
    <w:rsid w:val="00D65481"/>
    <w:rsid w:val="00D661E2"/>
    <w:rsid w:val="00D66691"/>
    <w:rsid w:val="00D666CD"/>
    <w:rsid w:val="00D6670A"/>
    <w:rsid w:val="00D66D6B"/>
    <w:rsid w:val="00D66F9A"/>
    <w:rsid w:val="00D67389"/>
    <w:rsid w:val="00D6748C"/>
    <w:rsid w:val="00D7055E"/>
    <w:rsid w:val="00D709B8"/>
    <w:rsid w:val="00D70A2F"/>
    <w:rsid w:val="00D70B98"/>
    <w:rsid w:val="00D70ED5"/>
    <w:rsid w:val="00D71014"/>
    <w:rsid w:val="00D714AA"/>
    <w:rsid w:val="00D714DB"/>
    <w:rsid w:val="00D715B4"/>
    <w:rsid w:val="00D71BD2"/>
    <w:rsid w:val="00D71D0A"/>
    <w:rsid w:val="00D71ED6"/>
    <w:rsid w:val="00D72348"/>
    <w:rsid w:val="00D725E9"/>
    <w:rsid w:val="00D72734"/>
    <w:rsid w:val="00D73308"/>
    <w:rsid w:val="00D7366A"/>
    <w:rsid w:val="00D73733"/>
    <w:rsid w:val="00D73D87"/>
    <w:rsid w:val="00D73FAB"/>
    <w:rsid w:val="00D745BD"/>
    <w:rsid w:val="00D74810"/>
    <w:rsid w:val="00D74F97"/>
    <w:rsid w:val="00D75118"/>
    <w:rsid w:val="00D755C9"/>
    <w:rsid w:val="00D75618"/>
    <w:rsid w:val="00D756E5"/>
    <w:rsid w:val="00D75753"/>
    <w:rsid w:val="00D7599E"/>
    <w:rsid w:val="00D75BAC"/>
    <w:rsid w:val="00D76730"/>
    <w:rsid w:val="00D76836"/>
    <w:rsid w:val="00D76952"/>
    <w:rsid w:val="00D76BF3"/>
    <w:rsid w:val="00D76F2D"/>
    <w:rsid w:val="00D77918"/>
    <w:rsid w:val="00D77A6E"/>
    <w:rsid w:val="00D77B93"/>
    <w:rsid w:val="00D77BBF"/>
    <w:rsid w:val="00D8019D"/>
    <w:rsid w:val="00D805B3"/>
    <w:rsid w:val="00D807B3"/>
    <w:rsid w:val="00D809E1"/>
    <w:rsid w:val="00D8102F"/>
    <w:rsid w:val="00D81B98"/>
    <w:rsid w:val="00D81D78"/>
    <w:rsid w:val="00D81ECB"/>
    <w:rsid w:val="00D820B0"/>
    <w:rsid w:val="00D8243D"/>
    <w:rsid w:val="00D8252D"/>
    <w:rsid w:val="00D827B9"/>
    <w:rsid w:val="00D829C0"/>
    <w:rsid w:val="00D830FE"/>
    <w:rsid w:val="00D83129"/>
    <w:rsid w:val="00D832CD"/>
    <w:rsid w:val="00D832EC"/>
    <w:rsid w:val="00D8332D"/>
    <w:rsid w:val="00D83983"/>
    <w:rsid w:val="00D839EE"/>
    <w:rsid w:val="00D83A7E"/>
    <w:rsid w:val="00D83C4E"/>
    <w:rsid w:val="00D83F43"/>
    <w:rsid w:val="00D8405C"/>
    <w:rsid w:val="00D843A8"/>
    <w:rsid w:val="00D8499C"/>
    <w:rsid w:val="00D849E8"/>
    <w:rsid w:val="00D84CA3"/>
    <w:rsid w:val="00D84DB1"/>
    <w:rsid w:val="00D84F75"/>
    <w:rsid w:val="00D851A2"/>
    <w:rsid w:val="00D855B5"/>
    <w:rsid w:val="00D85C67"/>
    <w:rsid w:val="00D85C97"/>
    <w:rsid w:val="00D85E22"/>
    <w:rsid w:val="00D8655D"/>
    <w:rsid w:val="00D86754"/>
    <w:rsid w:val="00D870CB"/>
    <w:rsid w:val="00D873F8"/>
    <w:rsid w:val="00D87435"/>
    <w:rsid w:val="00D8754C"/>
    <w:rsid w:val="00D876C1"/>
    <w:rsid w:val="00D90A9E"/>
    <w:rsid w:val="00D90C91"/>
    <w:rsid w:val="00D90E00"/>
    <w:rsid w:val="00D90FE8"/>
    <w:rsid w:val="00D91045"/>
    <w:rsid w:val="00D910D2"/>
    <w:rsid w:val="00D91631"/>
    <w:rsid w:val="00D916E0"/>
    <w:rsid w:val="00D92020"/>
    <w:rsid w:val="00D920CD"/>
    <w:rsid w:val="00D921DD"/>
    <w:rsid w:val="00D925E1"/>
    <w:rsid w:val="00D9278C"/>
    <w:rsid w:val="00D92832"/>
    <w:rsid w:val="00D9284D"/>
    <w:rsid w:val="00D92ABE"/>
    <w:rsid w:val="00D935B6"/>
    <w:rsid w:val="00D9361C"/>
    <w:rsid w:val="00D93693"/>
    <w:rsid w:val="00D9370A"/>
    <w:rsid w:val="00D93891"/>
    <w:rsid w:val="00D93A06"/>
    <w:rsid w:val="00D93C8E"/>
    <w:rsid w:val="00D941AE"/>
    <w:rsid w:val="00D94281"/>
    <w:rsid w:val="00D947ED"/>
    <w:rsid w:val="00D94978"/>
    <w:rsid w:val="00D94C5F"/>
    <w:rsid w:val="00D94EA9"/>
    <w:rsid w:val="00D94F70"/>
    <w:rsid w:val="00D950B1"/>
    <w:rsid w:val="00D951FC"/>
    <w:rsid w:val="00D953BB"/>
    <w:rsid w:val="00D953EB"/>
    <w:rsid w:val="00D95422"/>
    <w:rsid w:val="00D956DC"/>
    <w:rsid w:val="00D9588C"/>
    <w:rsid w:val="00D95AFA"/>
    <w:rsid w:val="00D9607E"/>
    <w:rsid w:val="00D96177"/>
    <w:rsid w:val="00D963DB"/>
    <w:rsid w:val="00D966E6"/>
    <w:rsid w:val="00D96BB7"/>
    <w:rsid w:val="00D9741D"/>
    <w:rsid w:val="00D97AE5"/>
    <w:rsid w:val="00D97D32"/>
    <w:rsid w:val="00DA0173"/>
    <w:rsid w:val="00DA08AB"/>
    <w:rsid w:val="00DA0DDA"/>
    <w:rsid w:val="00DA1511"/>
    <w:rsid w:val="00DA1D05"/>
    <w:rsid w:val="00DA1DB6"/>
    <w:rsid w:val="00DA2152"/>
    <w:rsid w:val="00DA22B0"/>
    <w:rsid w:val="00DA2A05"/>
    <w:rsid w:val="00DA2BF1"/>
    <w:rsid w:val="00DA2CBC"/>
    <w:rsid w:val="00DA2FBD"/>
    <w:rsid w:val="00DA33FD"/>
    <w:rsid w:val="00DA399C"/>
    <w:rsid w:val="00DA3A60"/>
    <w:rsid w:val="00DA3C7F"/>
    <w:rsid w:val="00DA3E1F"/>
    <w:rsid w:val="00DA3E30"/>
    <w:rsid w:val="00DA3FAF"/>
    <w:rsid w:val="00DA41FE"/>
    <w:rsid w:val="00DA4301"/>
    <w:rsid w:val="00DA43CC"/>
    <w:rsid w:val="00DA4697"/>
    <w:rsid w:val="00DA5B2A"/>
    <w:rsid w:val="00DA5C8F"/>
    <w:rsid w:val="00DA5F0E"/>
    <w:rsid w:val="00DA66A5"/>
    <w:rsid w:val="00DA6A60"/>
    <w:rsid w:val="00DA71E3"/>
    <w:rsid w:val="00DA72A2"/>
    <w:rsid w:val="00DA72EC"/>
    <w:rsid w:val="00DA7783"/>
    <w:rsid w:val="00DA7F4B"/>
    <w:rsid w:val="00DB0004"/>
    <w:rsid w:val="00DB009C"/>
    <w:rsid w:val="00DB013A"/>
    <w:rsid w:val="00DB09DB"/>
    <w:rsid w:val="00DB0B8A"/>
    <w:rsid w:val="00DB126B"/>
    <w:rsid w:val="00DB1345"/>
    <w:rsid w:val="00DB13DD"/>
    <w:rsid w:val="00DB1635"/>
    <w:rsid w:val="00DB1942"/>
    <w:rsid w:val="00DB1C18"/>
    <w:rsid w:val="00DB1FF2"/>
    <w:rsid w:val="00DB23A7"/>
    <w:rsid w:val="00DB24D0"/>
    <w:rsid w:val="00DB29DF"/>
    <w:rsid w:val="00DB2B2A"/>
    <w:rsid w:val="00DB2F60"/>
    <w:rsid w:val="00DB3164"/>
    <w:rsid w:val="00DB3487"/>
    <w:rsid w:val="00DB359F"/>
    <w:rsid w:val="00DB3671"/>
    <w:rsid w:val="00DB3B75"/>
    <w:rsid w:val="00DB6017"/>
    <w:rsid w:val="00DB6198"/>
    <w:rsid w:val="00DB63D6"/>
    <w:rsid w:val="00DB649E"/>
    <w:rsid w:val="00DB650B"/>
    <w:rsid w:val="00DB6802"/>
    <w:rsid w:val="00DB68E2"/>
    <w:rsid w:val="00DB6A0D"/>
    <w:rsid w:val="00DB6A90"/>
    <w:rsid w:val="00DB7099"/>
    <w:rsid w:val="00DB7101"/>
    <w:rsid w:val="00DB717F"/>
    <w:rsid w:val="00DB77C2"/>
    <w:rsid w:val="00DB7EF8"/>
    <w:rsid w:val="00DC015F"/>
    <w:rsid w:val="00DC0292"/>
    <w:rsid w:val="00DC09F1"/>
    <w:rsid w:val="00DC0B56"/>
    <w:rsid w:val="00DC1420"/>
    <w:rsid w:val="00DC2845"/>
    <w:rsid w:val="00DC2D59"/>
    <w:rsid w:val="00DC2F66"/>
    <w:rsid w:val="00DC3A8C"/>
    <w:rsid w:val="00DC4390"/>
    <w:rsid w:val="00DC46FD"/>
    <w:rsid w:val="00DC479A"/>
    <w:rsid w:val="00DC4B80"/>
    <w:rsid w:val="00DC512B"/>
    <w:rsid w:val="00DC52D8"/>
    <w:rsid w:val="00DC530A"/>
    <w:rsid w:val="00DC565B"/>
    <w:rsid w:val="00DC56C2"/>
    <w:rsid w:val="00DC58C2"/>
    <w:rsid w:val="00DC58D7"/>
    <w:rsid w:val="00DC5E8F"/>
    <w:rsid w:val="00DC635B"/>
    <w:rsid w:val="00DC65C6"/>
    <w:rsid w:val="00DC66CC"/>
    <w:rsid w:val="00DC68B0"/>
    <w:rsid w:val="00DC69AC"/>
    <w:rsid w:val="00DC6B0A"/>
    <w:rsid w:val="00DC70B3"/>
    <w:rsid w:val="00DC72EA"/>
    <w:rsid w:val="00DC74A4"/>
    <w:rsid w:val="00DC76DA"/>
    <w:rsid w:val="00DC7F44"/>
    <w:rsid w:val="00DD0145"/>
    <w:rsid w:val="00DD022B"/>
    <w:rsid w:val="00DD02A5"/>
    <w:rsid w:val="00DD0678"/>
    <w:rsid w:val="00DD0BDE"/>
    <w:rsid w:val="00DD0FCC"/>
    <w:rsid w:val="00DD14A1"/>
    <w:rsid w:val="00DD161B"/>
    <w:rsid w:val="00DD196C"/>
    <w:rsid w:val="00DD1A66"/>
    <w:rsid w:val="00DD1C3A"/>
    <w:rsid w:val="00DD22E2"/>
    <w:rsid w:val="00DD2409"/>
    <w:rsid w:val="00DD252A"/>
    <w:rsid w:val="00DD260F"/>
    <w:rsid w:val="00DD26B8"/>
    <w:rsid w:val="00DD2736"/>
    <w:rsid w:val="00DD2990"/>
    <w:rsid w:val="00DD3053"/>
    <w:rsid w:val="00DD30AF"/>
    <w:rsid w:val="00DD30F7"/>
    <w:rsid w:val="00DD3232"/>
    <w:rsid w:val="00DD37DD"/>
    <w:rsid w:val="00DD3F05"/>
    <w:rsid w:val="00DD3F95"/>
    <w:rsid w:val="00DD41AA"/>
    <w:rsid w:val="00DD465E"/>
    <w:rsid w:val="00DD4F96"/>
    <w:rsid w:val="00DD51AC"/>
    <w:rsid w:val="00DD5423"/>
    <w:rsid w:val="00DD5481"/>
    <w:rsid w:val="00DD5487"/>
    <w:rsid w:val="00DD54D4"/>
    <w:rsid w:val="00DD56BE"/>
    <w:rsid w:val="00DD5B1C"/>
    <w:rsid w:val="00DD5D2F"/>
    <w:rsid w:val="00DD5F2E"/>
    <w:rsid w:val="00DD5F90"/>
    <w:rsid w:val="00DD6273"/>
    <w:rsid w:val="00DD628E"/>
    <w:rsid w:val="00DD6818"/>
    <w:rsid w:val="00DD69ED"/>
    <w:rsid w:val="00DD6AEC"/>
    <w:rsid w:val="00DD6E7C"/>
    <w:rsid w:val="00DD6E92"/>
    <w:rsid w:val="00DD7218"/>
    <w:rsid w:val="00DD7707"/>
    <w:rsid w:val="00DD7B50"/>
    <w:rsid w:val="00DE02BE"/>
    <w:rsid w:val="00DE03C6"/>
    <w:rsid w:val="00DE0667"/>
    <w:rsid w:val="00DE06B6"/>
    <w:rsid w:val="00DE0FCC"/>
    <w:rsid w:val="00DE1794"/>
    <w:rsid w:val="00DE1DC3"/>
    <w:rsid w:val="00DE274B"/>
    <w:rsid w:val="00DE2AE4"/>
    <w:rsid w:val="00DE2EBB"/>
    <w:rsid w:val="00DE2EEE"/>
    <w:rsid w:val="00DE30DD"/>
    <w:rsid w:val="00DE3293"/>
    <w:rsid w:val="00DE3AD2"/>
    <w:rsid w:val="00DE3C8B"/>
    <w:rsid w:val="00DE3DFB"/>
    <w:rsid w:val="00DE434A"/>
    <w:rsid w:val="00DE4602"/>
    <w:rsid w:val="00DE4664"/>
    <w:rsid w:val="00DE46E0"/>
    <w:rsid w:val="00DE47B3"/>
    <w:rsid w:val="00DE493F"/>
    <w:rsid w:val="00DE4994"/>
    <w:rsid w:val="00DE49D9"/>
    <w:rsid w:val="00DE4AAC"/>
    <w:rsid w:val="00DE4F0E"/>
    <w:rsid w:val="00DE4F31"/>
    <w:rsid w:val="00DE4FB8"/>
    <w:rsid w:val="00DE4FEE"/>
    <w:rsid w:val="00DE534A"/>
    <w:rsid w:val="00DE54FC"/>
    <w:rsid w:val="00DE5648"/>
    <w:rsid w:val="00DE57B4"/>
    <w:rsid w:val="00DE5968"/>
    <w:rsid w:val="00DE5E05"/>
    <w:rsid w:val="00DE62B3"/>
    <w:rsid w:val="00DE6760"/>
    <w:rsid w:val="00DE6D31"/>
    <w:rsid w:val="00DE6E88"/>
    <w:rsid w:val="00DE700C"/>
    <w:rsid w:val="00DE70BB"/>
    <w:rsid w:val="00DE71A3"/>
    <w:rsid w:val="00DE7374"/>
    <w:rsid w:val="00DE78FE"/>
    <w:rsid w:val="00DE7E82"/>
    <w:rsid w:val="00DF01A8"/>
    <w:rsid w:val="00DF01D2"/>
    <w:rsid w:val="00DF09F3"/>
    <w:rsid w:val="00DF0AA2"/>
    <w:rsid w:val="00DF0E19"/>
    <w:rsid w:val="00DF12A5"/>
    <w:rsid w:val="00DF12B4"/>
    <w:rsid w:val="00DF151A"/>
    <w:rsid w:val="00DF16BA"/>
    <w:rsid w:val="00DF1844"/>
    <w:rsid w:val="00DF195E"/>
    <w:rsid w:val="00DF1BF5"/>
    <w:rsid w:val="00DF1C33"/>
    <w:rsid w:val="00DF1E59"/>
    <w:rsid w:val="00DF1F2B"/>
    <w:rsid w:val="00DF200F"/>
    <w:rsid w:val="00DF228C"/>
    <w:rsid w:val="00DF2532"/>
    <w:rsid w:val="00DF287C"/>
    <w:rsid w:val="00DF2A78"/>
    <w:rsid w:val="00DF2F4C"/>
    <w:rsid w:val="00DF30CE"/>
    <w:rsid w:val="00DF325C"/>
    <w:rsid w:val="00DF32AD"/>
    <w:rsid w:val="00DF350F"/>
    <w:rsid w:val="00DF35A9"/>
    <w:rsid w:val="00DF3673"/>
    <w:rsid w:val="00DF39DD"/>
    <w:rsid w:val="00DF3AD2"/>
    <w:rsid w:val="00DF4238"/>
    <w:rsid w:val="00DF4408"/>
    <w:rsid w:val="00DF4596"/>
    <w:rsid w:val="00DF45AE"/>
    <w:rsid w:val="00DF46E5"/>
    <w:rsid w:val="00DF48B2"/>
    <w:rsid w:val="00DF4A10"/>
    <w:rsid w:val="00DF4AF2"/>
    <w:rsid w:val="00DF50BE"/>
    <w:rsid w:val="00DF5141"/>
    <w:rsid w:val="00DF57A7"/>
    <w:rsid w:val="00DF5C3D"/>
    <w:rsid w:val="00DF6096"/>
    <w:rsid w:val="00DF6451"/>
    <w:rsid w:val="00DF68A6"/>
    <w:rsid w:val="00DF6A46"/>
    <w:rsid w:val="00DF6E18"/>
    <w:rsid w:val="00DF74E8"/>
    <w:rsid w:val="00DF7912"/>
    <w:rsid w:val="00DF7DB1"/>
    <w:rsid w:val="00DF7E15"/>
    <w:rsid w:val="00DF7FD4"/>
    <w:rsid w:val="00E000BB"/>
    <w:rsid w:val="00E0019E"/>
    <w:rsid w:val="00E002D3"/>
    <w:rsid w:val="00E00329"/>
    <w:rsid w:val="00E00498"/>
    <w:rsid w:val="00E0065C"/>
    <w:rsid w:val="00E00999"/>
    <w:rsid w:val="00E00A2E"/>
    <w:rsid w:val="00E00B7E"/>
    <w:rsid w:val="00E00F9D"/>
    <w:rsid w:val="00E01223"/>
    <w:rsid w:val="00E01E5A"/>
    <w:rsid w:val="00E01EF2"/>
    <w:rsid w:val="00E02652"/>
    <w:rsid w:val="00E02D66"/>
    <w:rsid w:val="00E02D7C"/>
    <w:rsid w:val="00E02FAE"/>
    <w:rsid w:val="00E03125"/>
    <w:rsid w:val="00E033B3"/>
    <w:rsid w:val="00E039E6"/>
    <w:rsid w:val="00E03BAA"/>
    <w:rsid w:val="00E0429F"/>
    <w:rsid w:val="00E0439B"/>
    <w:rsid w:val="00E0449A"/>
    <w:rsid w:val="00E04B6B"/>
    <w:rsid w:val="00E0573F"/>
    <w:rsid w:val="00E0585E"/>
    <w:rsid w:val="00E05A0C"/>
    <w:rsid w:val="00E05A89"/>
    <w:rsid w:val="00E05F4A"/>
    <w:rsid w:val="00E06950"/>
    <w:rsid w:val="00E075E4"/>
    <w:rsid w:val="00E07C36"/>
    <w:rsid w:val="00E07E7C"/>
    <w:rsid w:val="00E07F5A"/>
    <w:rsid w:val="00E10002"/>
    <w:rsid w:val="00E10595"/>
    <w:rsid w:val="00E105B9"/>
    <w:rsid w:val="00E1094B"/>
    <w:rsid w:val="00E109A4"/>
    <w:rsid w:val="00E10ED0"/>
    <w:rsid w:val="00E1149B"/>
    <w:rsid w:val="00E11ABE"/>
    <w:rsid w:val="00E11AC0"/>
    <w:rsid w:val="00E12552"/>
    <w:rsid w:val="00E12DF2"/>
    <w:rsid w:val="00E13062"/>
    <w:rsid w:val="00E13221"/>
    <w:rsid w:val="00E137BF"/>
    <w:rsid w:val="00E1412A"/>
    <w:rsid w:val="00E1426D"/>
    <w:rsid w:val="00E1432E"/>
    <w:rsid w:val="00E14F22"/>
    <w:rsid w:val="00E1509F"/>
    <w:rsid w:val="00E1546A"/>
    <w:rsid w:val="00E155E2"/>
    <w:rsid w:val="00E156F4"/>
    <w:rsid w:val="00E1591F"/>
    <w:rsid w:val="00E161C0"/>
    <w:rsid w:val="00E161F0"/>
    <w:rsid w:val="00E16B21"/>
    <w:rsid w:val="00E16F44"/>
    <w:rsid w:val="00E16FA6"/>
    <w:rsid w:val="00E1711F"/>
    <w:rsid w:val="00E17560"/>
    <w:rsid w:val="00E17772"/>
    <w:rsid w:val="00E17AE0"/>
    <w:rsid w:val="00E17DAA"/>
    <w:rsid w:val="00E2032C"/>
    <w:rsid w:val="00E2050E"/>
    <w:rsid w:val="00E20717"/>
    <w:rsid w:val="00E20913"/>
    <w:rsid w:val="00E20BEA"/>
    <w:rsid w:val="00E20C72"/>
    <w:rsid w:val="00E20C7B"/>
    <w:rsid w:val="00E20CF6"/>
    <w:rsid w:val="00E20DD5"/>
    <w:rsid w:val="00E21082"/>
    <w:rsid w:val="00E21099"/>
    <w:rsid w:val="00E2182A"/>
    <w:rsid w:val="00E2185C"/>
    <w:rsid w:val="00E219B8"/>
    <w:rsid w:val="00E21B18"/>
    <w:rsid w:val="00E21BFC"/>
    <w:rsid w:val="00E22689"/>
    <w:rsid w:val="00E22B43"/>
    <w:rsid w:val="00E22DAB"/>
    <w:rsid w:val="00E22F80"/>
    <w:rsid w:val="00E230E5"/>
    <w:rsid w:val="00E2350B"/>
    <w:rsid w:val="00E23569"/>
    <w:rsid w:val="00E235A7"/>
    <w:rsid w:val="00E2391A"/>
    <w:rsid w:val="00E23CD0"/>
    <w:rsid w:val="00E240EE"/>
    <w:rsid w:val="00E246CC"/>
    <w:rsid w:val="00E24B25"/>
    <w:rsid w:val="00E24B4B"/>
    <w:rsid w:val="00E24BC0"/>
    <w:rsid w:val="00E25071"/>
    <w:rsid w:val="00E258A9"/>
    <w:rsid w:val="00E26111"/>
    <w:rsid w:val="00E2625D"/>
    <w:rsid w:val="00E266CB"/>
    <w:rsid w:val="00E266FF"/>
    <w:rsid w:val="00E26C47"/>
    <w:rsid w:val="00E26C81"/>
    <w:rsid w:val="00E26F65"/>
    <w:rsid w:val="00E270E0"/>
    <w:rsid w:val="00E27588"/>
    <w:rsid w:val="00E27B18"/>
    <w:rsid w:val="00E27BB3"/>
    <w:rsid w:val="00E27C00"/>
    <w:rsid w:val="00E27C36"/>
    <w:rsid w:val="00E27F22"/>
    <w:rsid w:val="00E30356"/>
    <w:rsid w:val="00E303BE"/>
    <w:rsid w:val="00E304C9"/>
    <w:rsid w:val="00E3077B"/>
    <w:rsid w:val="00E30A4C"/>
    <w:rsid w:val="00E30B5B"/>
    <w:rsid w:val="00E30BDF"/>
    <w:rsid w:val="00E310EE"/>
    <w:rsid w:val="00E316FC"/>
    <w:rsid w:val="00E3181C"/>
    <w:rsid w:val="00E319BD"/>
    <w:rsid w:val="00E31CBD"/>
    <w:rsid w:val="00E32931"/>
    <w:rsid w:val="00E32B37"/>
    <w:rsid w:val="00E32BC6"/>
    <w:rsid w:val="00E32C26"/>
    <w:rsid w:val="00E32D73"/>
    <w:rsid w:val="00E32F37"/>
    <w:rsid w:val="00E32F6D"/>
    <w:rsid w:val="00E33389"/>
    <w:rsid w:val="00E33B30"/>
    <w:rsid w:val="00E33E43"/>
    <w:rsid w:val="00E33FA9"/>
    <w:rsid w:val="00E34645"/>
    <w:rsid w:val="00E3526A"/>
    <w:rsid w:val="00E35454"/>
    <w:rsid w:val="00E35960"/>
    <w:rsid w:val="00E35C8B"/>
    <w:rsid w:val="00E35F9A"/>
    <w:rsid w:val="00E3654E"/>
    <w:rsid w:val="00E36FBB"/>
    <w:rsid w:val="00E36FFB"/>
    <w:rsid w:val="00E3749D"/>
    <w:rsid w:val="00E377FA"/>
    <w:rsid w:val="00E37993"/>
    <w:rsid w:val="00E37CCE"/>
    <w:rsid w:val="00E37DCB"/>
    <w:rsid w:val="00E40081"/>
    <w:rsid w:val="00E40309"/>
    <w:rsid w:val="00E4057F"/>
    <w:rsid w:val="00E40631"/>
    <w:rsid w:val="00E40690"/>
    <w:rsid w:val="00E407C5"/>
    <w:rsid w:val="00E408C3"/>
    <w:rsid w:val="00E41015"/>
    <w:rsid w:val="00E4119A"/>
    <w:rsid w:val="00E41BCC"/>
    <w:rsid w:val="00E41C54"/>
    <w:rsid w:val="00E424EB"/>
    <w:rsid w:val="00E4269D"/>
    <w:rsid w:val="00E42AE2"/>
    <w:rsid w:val="00E42DF0"/>
    <w:rsid w:val="00E42E1D"/>
    <w:rsid w:val="00E430A0"/>
    <w:rsid w:val="00E4330D"/>
    <w:rsid w:val="00E434DC"/>
    <w:rsid w:val="00E435B9"/>
    <w:rsid w:val="00E4384E"/>
    <w:rsid w:val="00E43C12"/>
    <w:rsid w:val="00E443CB"/>
    <w:rsid w:val="00E4454C"/>
    <w:rsid w:val="00E44A2A"/>
    <w:rsid w:val="00E44B4D"/>
    <w:rsid w:val="00E44F1B"/>
    <w:rsid w:val="00E45982"/>
    <w:rsid w:val="00E45AAB"/>
    <w:rsid w:val="00E45CDA"/>
    <w:rsid w:val="00E45D08"/>
    <w:rsid w:val="00E45E55"/>
    <w:rsid w:val="00E45F94"/>
    <w:rsid w:val="00E461FE"/>
    <w:rsid w:val="00E4641B"/>
    <w:rsid w:val="00E466C3"/>
    <w:rsid w:val="00E4697A"/>
    <w:rsid w:val="00E46A29"/>
    <w:rsid w:val="00E46B49"/>
    <w:rsid w:val="00E46D63"/>
    <w:rsid w:val="00E471E8"/>
    <w:rsid w:val="00E5043F"/>
    <w:rsid w:val="00E50806"/>
    <w:rsid w:val="00E5097C"/>
    <w:rsid w:val="00E514E9"/>
    <w:rsid w:val="00E51524"/>
    <w:rsid w:val="00E51A2E"/>
    <w:rsid w:val="00E51A5B"/>
    <w:rsid w:val="00E51DC4"/>
    <w:rsid w:val="00E51FCF"/>
    <w:rsid w:val="00E524B8"/>
    <w:rsid w:val="00E52593"/>
    <w:rsid w:val="00E525F6"/>
    <w:rsid w:val="00E529B0"/>
    <w:rsid w:val="00E52B93"/>
    <w:rsid w:val="00E52D8A"/>
    <w:rsid w:val="00E52DE1"/>
    <w:rsid w:val="00E53266"/>
    <w:rsid w:val="00E533AE"/>
    <w:rsid w:val="00E53889"/>
    <w:rsid w:val="00E53AD9"/>
    <w:rsid w:val="00E53B8F"/>
    <w:rsid w:val="00E53C52"/>
    <w:rsid w:val="00E53EF2"/>
    <w:rsid w:val="00E540E1"/>
    <w:rsid w:val="00E5420C"/>
    <w:rsid w:val="00E5479F"/>
    <w:rsid w:val="00E54A36"/>
    <w:rsid w:val="00E54ADD"/>
    <w:rsid w:val="00E54BDB"/>
    <w:rsid w:val="00E554C6"/>
    <w:rsid w:val="00E555E8"/>
    <w:rsid w:val="00E559A7"/>
    <w:rsid w:val="00E55D5A"/>
    <w:rsid w:val="00E55DFA"/>
    <w:rsid w:val="00E55E9E"/>
    <w:rsid w:val="00E563C2"/>
    <w:rsid w:val="00E5644B"/>
    <w:rsid w:val="00E56482"/>
    <w:rsid w:val="00E5682D"/>
    <w:rsid w:val="00E56CA4"/>
    <w:rsid w:val="00E56F8A"/>
    <w:rsid w:val="00E56F99"/>
    <w:rsid w:val="00E57155"/>
    <w:rsid w:val="00E60120"/>
    <w:rsid w:val="00E6058E"/>
    <w:rsid w:val="00E608DF"/>
    <w:rsid w:val="00E60B17"/>
    <w:rsid w:val="00E60C05"/>
    <w:rsid w:val="00E60C5F"/>
    <w:rsid w:val="00E6124F"/>
    <w:rsid w:val="00E61313"/>
    <w:rsid w:val="00E613FE"/>
    <w:rsid w:val="00E6164A"/>
    <w:rsid w:val="00E61831"/>
    <w:rsid w:val="00E61F38"/>
    <w:rsid w:val="00E62141"/>
    <w:rsid w:val="00E62829"/>
    <w:rsid w:val="00E62F2D"/>
    <w:rsid w:val="00E63081"/>
    <w:rsid w:val="00E6324B"/>
    <w:rsid w:val="00E634CD"/>
    <w:rsid w:val="00E636D9"/>
    <w:rsid w:val="00E63EE1"/>
    <w:rsid w:val="00E64419"/>
    <w:rsid w:val="00E64953"/>
    <w:rsid w:val="00E64D5B"/>
    <w:rsid w:val="00E659F0"/>
    <w:rsid w:val="00E6649E"/>
    <w:rsid w:val="00E666D7"/>
    <w:rsid w:val="00E66877"/>
    <w:rsid w:val="00E66914"/>
    <w:rsid w:val="00E66C60"/>
    <w:rsid w:val="00E66D66"/>
    <w:rsid w:val="00E673E9"/>
    <w:rsid w:val="00E67C43"/>
    <w:rsid w:val="00E67DC2"/>
    <w:rsid w:val="00E67E09"/>
    <w:rsid w:val="00E7012B"/>
    <w:rsid w:val="00E703A2"/>
    <w:rsid w:val="00E706AC"/>
    <w:rsid w:val="00E7080B"/>
    <w:rsid w:val="00E70902"/>
    <w:rsid w:val="00E709BF"/>
    <w:rsid w:val="00E70A07"/>
    <w:rsid w:val="00E71148"/>
    <w:rsid w:val="00E71213"/>
    <w:rsid w:val="00E71FB9"/>
    <w:rsid w:val="00E71FFF"/>
    <w:rsid w:val="00E72111"/>
    <w:rsid w:val="00E729F2"/>
    <w:rsid w:val="00E72BA9"/>
    <w:rsid w:val="00E72EF2"/>
    <w:rsid w:val="00E730BF"/>
    <w:rsid w:val="00E731BE"/>
    <w:rsid w:val="00E7328C"/>
    <w:rsid w:val="00E734F7"/>
    <w:rsid w:val="00E735D2"/>
    <w:rsid w:val="00E738AF"/>
    <w:rsid w:val="00E73C93"/>
    <w:rsid w:val="00E74091"/>
    <w:rsid w:val="00E74218"/>
    <w:rsid w:val="00E7431E"/>
    <w:rsid w:val="00E7441D"/>
    <w:rsid w:val="00E7446F"/>
    <w:rsid w:val="00E74742"/>
    <w:rsid w:val="00E74930"/>
    <w:rsid w:val="00E74AF3"/>
    <w:rsid w:val="00E757F3"/>
    <w:rsid w:val="00E75E5D"/>
    <w:rsid w:val="00E75EFD"/>
    <w:rsid w:val="00E76536"/>
    <w:rsid w:val="00E76585"/>
    <w:rsid w:val="00E7660F"/>
    <w:rsid w:val="00E76C95"/>
    <w:rsid w:val="00E76E27"/>
    <w:rsid w:val="00E76E5C"/>
    <w:rsid w:val="00E76EF8"/>
    <w:rsid w:val="00E7731D"/>
    <w:rsid w:val="00E7737B"/>
    <w:rsid w:val="00E7794E"/>
    <w:rsid w:val="00E77A36"/>
    <w:rsid w:val="00E77C13"/>
    <w:rsid w:val="00E77D20"/>
    <w:rsid w:val="00E80039"/>
    <w:rsid w:val="00E8099E"/>
    <w:rsid w:val="00E80BBC"/>
    <w:rsid w:val="00E80CDC"/>
    <w:rsid w:val="00E81340"/>
    <w:rsid w:val="00E81525"/>
    <w:rsid w:val="00E815F4"/>
    <w:rsid w:val="00E81830"/>
    <w:rsid w:val="00E81A21"/>
    <w:rsid w:val="00E81D4B"/>
    <w:rsid w:val="00E81FBF"/>
    <w:rsid w:val="00E8264D"/>
    <w:rsid w:val="00E82654"/>
    <w:rsid w:val="00E828B8"/>
    <w:rsid w:val="00E83056"/>
    <w:rsid w:val="00E833A3"/>
    <w:rsid w:val="00E837AF"/>
    <w:rsid w:val="00E84378"/>
    <w:rsid w:val="00E84891"/>
    <w:rsid w:val="00E8497D"/>
    <w:rsid w:val="00E84AF1"/>
    <w:rsid w:val="00E84B94"/>
    <w:rsid w:val="00E84CDA"/>
    <w:rsid w:val="00E8575E"/>
    <w:rsid w:val="00E85C74"/>
    <w:rsid w:val="00E8605A"/>
    <w:rsid w:val="00E86C64"/>
    <w:rsid w:val="00E86DCC"/>
    <w:rsid w:val="00E86F4D"/>
    <w:rsid w:val="00E877A4"/>
    <w:rsid w:val="00E8790D"/>
    <w:rsid w:val="00E87ECF"/>
    <w:rsid w:val="00E87FC8"/>
    <w:rsid w:val="00E9001C"/>
    <w:rsid w:val="00E904DF"/>
    <w:rsid w:val="00E9066C"/>
    <w:rsid w:val="00E9068B"/>
    <w:rsid w:val="00E909C2"/>
    <w:rsid w:val="00E90E37"/>
    <w:rsid w:val="00E90F06"/>
    <w:rsid w:val="00E9130A"/>
    <w:rsid w:val="00E91465"/>
    <w:rsid w:val="00E917A1"/>
    <w:rsid w:val="00E91AB6"/>
    <w:rsid w:val="00E91D0B"/>
    <w:rsid w:val="00E91D46"/>
    <w:rsid w:val="00E91F07"/>
    <w:rsid w:val="00E9201B"/>
    <w:rsid w:val="00E92033"/>
    <w:rsid w:val="00E9203C"/>
    <w:rsid w:val="00E923D0"/>
    <w:rsid w:val="00E92569"/>
    <w:rsid w:val="00E92D5A"/>
    <w:rsid w:val="00E93026"/>
    <w:rsid w:val="00E93394"/>
    <w:rsid w:val="00E935B9"/>
    <w:rsid w:val="00E93876"/>
    <w:rsid w:val="00E944AB"/>
    <w:rsid w:val="00E946DF"/>
    <w:rsid w:val="00E9474B"/>
    <w:rsid w:val="00E94841"/>
    <w:rsid w:val="00E94996"/>
    <w:rsid w:val="00E94A3A"/>
    <w:rsid w:val="00E950A2"/>
    <w:rsid w:val="00E95297"/>
    <w:rsid w:val="00E9536E"/>
    <w:rsid w:val="00E95371"/>
    <w:rsid w:val="00E955A2"/>
    <w:rsid w:val="00E9579E"/>
    <w:rsid w:val="00E95835"/>
    <w:rsid w:val="00E95CA2"/>
    <w:rsid w:val="00E9611D"/>
    <w:rsid w:val="00E966F2"/>
    <w:rsid w:val="00E96A60"/>
    <w:rsid w:val="00E96DF5"/>
    <w:rsid w:val="00E96F1B"/>
    <w:rsid w:val="00E97141"/>
    <w:rsid w:val="00E9739A"/>
    <w:rsid w:val="00E973C5"/>
    <w:rsid w:val="00E975D2"/>
    <w:rsid w:val="00E97644"/>
    <w:rsid w:val="00E97E0F"/>
    <w:rsid w:val="00E97ED2"/>
    <w:rsid w:val="00E97F32"/>
    <w:rsid w:val="00EA026C"/>
    <w:rsid w:val="00EA0315"/>
    <w:rsid w:val="00EA069F"/>
    <w:rsid w:val="00EA0D7E"/>
    <w:rsid w:val="00EA0EDE"/>
    <w:rsid w:val="00EA1661"/>
    <w:rsid w:val="00EA1802"/>
    <w:rsid w:val="00EA19A7"/>
    <w:rsid w:val="00EA1E36"/>
    <w:rsid w:val="00EA1FC3"/>
    <w:rsid w:val="00EA21A0"/>
    <w:rsid w:val="00EA2327"/>
    <w:rsid w:val="00EA25CC"/>
    <w:rsid w:val="00EA29DC"/>
    <w:rsid w:val="00EA3548"/>
    <w:rsid w:val="00EA3D11"/>
    <w:rsid w:val="00EA3D96"/>
    <w:rsid w:val="00EA3D97"/>
    <w:rsid w:val="00EA3DC3"/>
    <w:rsid w:val="00EA4CC0"/>
    <w:rsid w:val="00EA513C"/>
    <w:rsid w:val="00EA5229"/>
    <w:rsid w:val="00EA578F"/>
    <w:rsid w:val="00EA587E"/>
    <w:rsid w:val="00EA5A60"/>
    <w:rsid w:val="00EA5B7C"/>
    <w:rsid w:val="00EA5C66"/>
    <w:rsid w:val="00EA6496"/>
    <w:rsid w:val="00EA6619"/>
    <w:rsid w:val="00EA6B28"/>
    <w:rsid w:val="00EA7086"/>
    <w:rsid w:val="00EA715E"/>
    <w:rsid w:val="00EA71C3"/>
    <w:rsid w:val="00EA734D"/>
    <w:rsid w:val="00EA74C9"/>
    <w:rsid w:val="00EA7742"/>
    <w:rsid w:val="00EA7AD3"/>
    <w:rsid w:val="00EA7C7F"/>
    <w:rsid w:val="00EA7D2F"/>
    <w:rsid w:val="00EA7E00"/>
    <w:rsid w:val="00EA7F1F"/>
    <w:rsid w:val="00EB01A7"/>
    <w:rsid w:val="00EB04FD"/>
    <w:rsid w:val="00EB0D86"/>
    <w:rsid w:val="00EB0E12"/>
    <w:rsid w:val="00EB17A0"/>
    <w:rsid w:val="00EB1C71"/>
    <w:rsid w:val="00EB1E95"/>
    <w:rsid w:val="00EB1EDF"/>
    <w:rsid w:val="00EB2061"/>
    <w:rsid w:val="00EB244C"/>
    <w:rsid w:val="00EB27BE"/>
    <w:rsid w:val="00EB288E"/>
    <w:rsid w:val="00EB29E0"/>
    <w:rsid w:val="00EB2A6F"/>
    <w:rsid w:val="00EB45B1"/>
    <w:rsid w:val="00EB4FC7"/>
    <w:rsid w:val="00EB5115"/>
    <w:rsid w:val="00EB55DB"/>
    <w:rsid w:val="00EB56E5"/>
    <w:rsid w:val="00EB5B52"/>
    <w:rsid w:val="00EB5D42"/>
    <w:rsid w:val="00EB5DA6"/>
    <w:rsid w:val="00EB608A"/>
    <w:rsid w:val="00EB623E"/>
    <w:rsid w:val="00EB6249"/>
    <w:rsid w:val="00EB6284"/>
    <w:rsid w:val="00EB62E1"/>
    <w:rsid w:val="00EB63F6"/>
    <w:rsid w:val="00EB6799"/>
    <w:rsid w:val="00EB68AE"/>
    <w:rsid w:val="00EB6CFC"/>
    <w:rsid w:val="00EB6DCD"/>
    <w:rsid w:val="00EB7922"/>
    <w:rsid w:val="00EC047A"/>
    <w:rsid w:val="00EC09E8"/>
    <w:rsid w:val="00EC0A29"/>
    <w:rsid w:val="00EC0A7D"/>
    <w:rsid w:val="00EC0FC6"/>
    <w:rsid w:val="00EC128C"/>
    <w:rsid w:val="00EC186A"/>
    <w:rsid w:val="00EC24AC"/>
    <w:rsid w:val="00EC2B56"/>
    <w:rsid w:val="00EC35BB"/>
    <w:rsid w:val="00EC3AAD"/>
    <w:rsid w:val="00EC3C22"/>
    <w:rsid w:val="00EC3F36"/>
    <w:rsid w:val="00EC425B"/>
    <w:rsid w:val="00EC4455"/>
    <w:rsid w:val="00EC48BE"/>
    <w:rsid w:val="00EC4901"/>
    <w:rsid w:val="00EC4D6C"/>
    <w:rsid w:val="00EC5419"/>
    <w:rsid w:val="00EC5540"/>
    <w:rsid w:val="00EC5D59"/>
    <w:rsid w:val="00EC60E6"/>
    <w:rsid w:val="00EC66E3"/>
    <w:rsid w:val="00EC69F2"/>
    <w:rsid w:val="00EC6B76"/>
    <w:rsid w:val="00EC6EBD"/>
    <w:rsid w:val="00EC74EA"/>
    <w:rsid w:val="00EC773C"/>
    <w:rsid w:val="00EC79DC"/>
    <w:rsid w:val="00ED0628"/>
    <w:rsid w:val="00ED0CCD"/>
    <w:rsid w:val="00ED109C"/>
    <w:rsid w:val="00ED1239"/>
    <w:rsid w:val="00ED148A"/>
    <w:rsid w:val="00ED14AF"/>
    <w:rsid w:val="00ED1897"/>
    <w:rsid w:val="00ED1C8E"/>
    <w:rsid w:val="00ED1CA4"/>
    <w:rsid w:val="00ED228E"/>
    <w:rsid w:val="00ED22F7"/>
    <w:rsid w:val="00ED2326"/>
    <w:rsid w:val="00ED27E7"/>
    <w:rsid w:val="00ED2AB0"/>
    <w:rsid w:val="00ED31DD"/>
    <w:rsid w:val="00ED3228"/>
    <w:rsid w:val="00ED322F"/>
    <w:rsid w:val="00ED32A3"/>
    <w:rsid w:val="00ED4040"/>
    <w:rsid w:val="00ED44FC"/>
    <w:rsid w:val="00ED4ACC"/>
    <w:rsid w:val="00ED5088"/>
    <w:rsid w:val="00ED561C"/>
    <w:rsid w:val="00ED5665"/>
    <w:rsid w:val="00ED59B3"/>
    <w:rsid w:val="00ED5A63"/>
    <w:rsid w:val="00ED65D6"/>
    <w:rsid w:val="00ED6669"/>
    <w:rsid w:val="00ED67C7"/>
    <w:rsid w:val="00ED6FBB"/>
    <w:rsid w:val="00ED74A3"/>
    <w:rsid w:val="00ED763D"/>
    <w:rsid w:val="00ED79CB"/>
    <w:rsid w:val="00ED7AF5"/>
    <w:rsid w:val="00ED7BEF"/>
    <w:rsid w:val="00ED7C77"/>
    <w:rsid w:val="00ED7DC7"/>
    <w:rsid w:val="00EE037D"/>
    <w:rsid w:val="00EE0DC5"/>
    <w:rsid w:val="00EE0FF3"/>
    <w:rsid w:val="00EE12DA"/>
    <w:rsid w:val="00EE1655"/>
    <w:rsid w:val="00EE1E34"/>
    <w:rsid w:val="00EE202E"/>
    <w:rsid w:val="00EE20ED"/>
    <w:rsid w:val="00EE2162"/>
    <w:rsid w:val="00EE2527"/>
    <w:rsid w:val="00EE2534"/>
    <w:rsid w:val="00EE2790"/>
    <w:rsid w:val="00EE285C"/>
    <w:rsid w:val="00EE2970"/>
    <w:rsid w:val="00EE2D4C"/>
    <w:rsid w:val="00EE2D89"/>
    <w:rsid w:val="00EE32E6"/>
    <w:rsid w:val="00EE3D13"/>
    <w:rsid w:val="00EE3EC7"/>
    <w:rsid w:val="00EE3F98"/>
    <w:rsid w:val="00EE48F6"/>
    <w:rsid w:val="00EE4BAB"/>
    <w:rsid w:val="00EE4DEA"/>
    <w:rsid w:val="00EE4E89"/>
    <w:rsid w:val="00EE4EBC"/>
    <w:rsid w:val="00EE52A1"/>
    <w:rsid w:val="00EE5579"/>
    <w:rsid w:val="00EE55C7"/>
    <w:rsid w:val="00EE5613"/>
    <w:rsid w:val="00EE57AA"/>
    <w:rsid w:val="00EE5D71"/>
    <w:rsid w:val="00EE5DF0"/>
    <w:rsid w:val="00EE5E14"/>
    <w:rsid w:val="00EE6242"/>
    <w:rsid w:val="00EE647E"/>
    <w:rsid w:val="00EE69D4"/>
    <w:rsid w:val="00EE6C19"/>
    <w:rsid w:val="00EE6D58"/>
    <w:rsid w:val="00EE76FA"/>
    <w:rsid w:val="00EE78A8"/>
    <w:rsid w:val="00EE7A44"/>
    <w:rsid w:val="00EE7C77"/>
    <w:rsid w:val="00EF0045"/>
    <w:rsid w:val="00EF02AF"/>
    <w:rsid w:val="00EF06EE"/>
    <w:rsid w:val="00EF095B"/>
    <w:rsid w:val="00EF0E6D"/>
    <w:rsid w:val="00EF1689"/>
    <w:rsid w:val="00EF18D7"/>
    <w:rsid w:val="00EF22A2"/>
    <w:rsid w:val="00EF2484"/>
    <w:rsid w:val="00EF24B0"/>
    <w:rsid w:val="00EF2593"/>
    <w:rsid w:val="00EF2BDA"/>
    <w:rsid w:val="00EF2C63"/>
    <w:rsid w:val="00EF2E19"/>
    <w:rsid w:val="00EF3451"/>
    <w:rsid w:val="00EF3595"/>
    <w:rsid w:val="00EF3C30"/>
    <w:rsid w:val="00EF3E9C"/>
    <w:rsid w:val="00EF4823"/>
    <w:rsid w:val="00EF524A"/>
    <w:rsid w:val="00EF55A5"/>
    <w:rsid w:val="00EF6ADF"/>
    <w:rsid w:val="00EF70EE"/>
    <w:rsid w:val="00EF7406"/>
    <w:rsid w:val="00EF76EB"/>
    <w:rsid w:val="00EF76F8"/>
    <w:rsid w:val="00F0046F"/>
    <w:rsid w:val="00F005F8"/>
    <w:rsid w:val="00F006AD"/>
    <w:rsid w:val="00F00715"/>
    <w:rsid w:val="00F00D9A"/>
    <w:rsid w:val="00F0133D"/>
    <w:rsid w:val="00F01C6C"/>
    <w:rsid w:val="00F02240"/>
    <w:rsid w:val="00F022D7"/>
    <w:rsid w:val="00F024A6"/>
    <w:rsid w:val="00F026F9"/>
    <w:rsid w:val="00F027DB"/>
    <w:rsid w:val="00F02EF8"/>
    <w:rsid w:val="00F0301B"/>
    <w:rsid w:val="00F03AF5"/>
    <w:rsid w:val="00F03B29"/>
    <w:rsid w:val="00F03BB1"/>
    <w:rsid w:val="00F03D37"/>
    <w:rsid w:val="00F03E22"/>
    <w:rsid w:val="00F03EA5"/>
    <w:rsid w:val="00F04069"/>
    <w:rsid w:val="00F049C7"/>
    <w:rsid w:val="00F04F81"/>
    <w:rsid w:val="00F0554D"/>
    <w:rsid w:val="00F059AB"/>
    <w:rsid w:val="00F05B94"/>
    <w:rsid w:val="00F05F1C"/>
    <w:rsid w:val="00F061EC"/>
    <w:rsid w:val="00F063D6"/>
    <w:rsid w:val="00F06734"/>
    <w:rsid w:val="00F0709E"/>
    <w:rsid w:val="00F071FC"/>
    <w:rsid w:val="00F07218"/>
    <w:rsid w:val="00F0780E"/>
    <w:rsid w:val="00F078AE"/>
    <w:rsid w:val="00F07B84"/>
    <w:rsid w:val="00F07BAC"/>
    <w:rsid w:val="00F07CFD"/>
    <w:rsid w:val="00F07E09"/>
    <w:rsid w:val="00F10DEC"/>
    <w:rsid w:val="00F11955"/>
    <w:rsid w:val="00F11CD8"/>
    <w:rsid w:val="00F11D1B"/>
    <w:rsid w:val="00F124E5"/>
    <w:rsid w:val="00F1271C"/>
    <w:rsid w:val="00F134C8"/>
    <w:rsid w:val="00F13558"/>
    <w:rsid w:val="00F13E68"/>
    <w:rsid w:val="00F1480D"/>
    <w:rsid w:val="00F14E62"/>
    <w:rsid w:val="00F14F78"/>
    <w:rsid w:val="00F15587"/>
    <w:rsid w:val="00F15F1D"/>
    <w:rsid w:val="00F163BD"/>
    <w:rsid w:val="00F16440"/>
    <w:rsid w:val="00F16485"/>
    <w:rsid w:val="00F165DB"/>
    <w:rsid w:val="00F16652"/>
    <w:rsid w:val="00F16A20"/>
    <w:rsid w:val="00F16B33"/>
    <w:rsid w:val="00F16D14"/>
    <w:rsid w:val="00F174D5"/>
    <w:rsid w:val="00F175A4"/>
    <w:rsid w:val="00F178C4"/>
    <w:rsid w:val="00F20279"/>
    <w:rsid w:val="00F20292"/>
    <w:rsid w:val="00F2075A"/>
    <w:rsid w:val="00F20D64"/>
    <w:rsid w:val="00F210BE"/>
    <w:rsid w:val="00F21550"/>
    <w:rsid w:val="00F216F2"/>
    <w:rsid w:val="00F21827"/>
    <w:rsid w:val="00F219C2"/>
    <w:rsid w:val="00F21AE7"/>
    <w:rsid w:val="00F21B23"/>
    <w:rsid w:val="00F21BC0"/>
    <w:rsid w:val="00F22707"/>
    <w:rsid w:val="00F2272D"/>
    <w:rsid w:val="00F2287F"/>
    <w:rsid w:val="00F22892"/>
    <w:rsid w:val="00F22946"/>
    <w:rsid w:val="00F230B3"/>
    <w:rsid w:val="00F2379C"/>
    <w:rsid w:val="00F2397A"/>
    <w:rsid w:val="00F23AD2"/>
    <w:rsid w:val="00F24016"/>
    <w:rsid w:val="00F2406D"/>
    <w:rsid w:val="00F24281"/>
    <w:rsid w:val="00F245F7"/>
    <w:rsid w:val="00F24844"/>
    <w:rsid w:val="00F254C4"/>
    <w:rsid w:val="00F2563C"/>
    <w:rsid w:val="00F25729"/>
    <w:rsid w:val="00F25C71"/>
    <w:rsid w:val="00F25D42"/>
    <w:rsid w:val="00F25D8E"/>
    <w:rsid w:val="00F261B7"/>
    <w:rsid w:val="00F264AF"/>
    <w:rsid w:val="00F26BC2"/>
    <w:rsid w:val="00F26E25"/>
    <w:rsid w:val="00F26F7C"/>
    <w:rsid w:val="00F27077"/>
    <w:rsid w:val="00F2713A"/>
    <w:rsid w:val="00F2743C"/>
    <w:rsid w:val="00F27D6D"/>
    <w:rsid w:val="00F27E37"/>
    <w:rsid w:val="00F27E73"/>
    <w:rsid w:val="00F302F1"/>
    <w:rsid w:val="00F30303"/>
    <w:rsid w:val="00F3073D"/>
    <w:rsid w:val="00F30926"/>
    <w:rsid w:val="00F3111E"/>
    <w:rsid w:val="00F314F8"/>
    <w:rsid w:val="00F31EF1"/>
    <w:rsid w:val="00F3259C"/>
    <w:rsid w:val="00F32771"/>
    <w:rsid w:val="00F329E5"/>
    <w:rsid w:val="00F32A77"/>
    <w:rsid w:val="00F3300A"/>
    <w:rsid w:val="00F332D8"/>
    <w:rsid w:val="00F336CD"/>
    <w:rsid w:val="00F337A7"/>
    <w:rsid w:val="00F338A9"/>
    <w:rsid w:val="00F33AD6"/>
    <w:rsid w:val="00F33B14"/>
    <w:rsid w:val="00F33C94"/>
    <w:rsid w:val="00F33D11"/>
    <w:rsid w:val="00F34401"/>
    <w:rsid w:val="00F35058"/>
    <w:rsid w:val="00F35228"/>
    <w:rsid w:val="00F352EA"/>
    <w:rsid w:val="00F35814"/>
    <w:rsid w:val="00F35838"/>
    <w:rsid w:val="00F35852"/>
    <w:rsid w:val="00F35C80"/>
    <w:rsid w:val="00F367B4"/>
    <w:rsid w:val="00F36A7A"/>
    <w:rsid w:val="00F3711E"/>
    <w:rsid w:val="00F374B5"/>
    <w:rsid w:val="00F40005"/>
    <w:rsid w:val="00F41112"/>
    <w:rsid w:val="00F41353"/>
    <w:rsid w:val="00F416B2"/>
    <w:rsid w:val="00F419AB"/>
    <w:rsid w:val="00F41B9C"/>
    <w:rsid w:val="00F41E93"/>
    <w:rsid w:val="00F420E0"/>
    <w:rsid w:val="00F4214E"/>
    <w:rsid w:val="00F4272B"/>
    <w:rsid w:val="00F42C17"/>
    <w:rsid w:val="00F42E4F"/>
    <w:rsid w:val="00F430F4"/>
    <w:rsid w:val="00F4376D"/>
    <w:rsid w:val="00F4396F"/>
    <w:rsid w:val="00F43C0F"/>
    <w:rsid w:val="00F44396"/>
    <w:rsid w:val="00F44540"/>
    <w:rsid w:val="00F445EC"/>
    <w:rsid w:val="00F445FC"/>
    <w:rsid w:val="00F44975"/>
    <w:rsid w:val="00F44992"/>
    <w:rsid w:val="00F44BB3"/>
    <w:rsid w:val="00F44BD0"/>
    <w:rsid w:val="00F44F91"/>
    <w:rsid w:val="00F4548F"/>
    <w:rsid w:val="00F45A1D"/>
    <w:rsid w:val="00F45B6E"/>
    <w:rsid w:val="00F46097"/>
    <w:rsid w:val="00F461B7"/>
    <w:rsid w:val="00F461FC"/>
    <w:rsid w:val="00F46433"/>
    <w:rsid w:val="00F4683D"/>
    <w:rsid w:val="00F47579"/>
    <w:rsid w:val="00F47A02"/>
    <w:rsid w:val="00F47FA8"/>
    <w:rsid w:val="00F5026E"/>
    <w:rsid w:val="00F503A4"/>
    <w:rsid w:val="00F50418"/>
    <w:rsid w:val="00F505A8"/>
    <w:rsid w:val="00F5064B"/>
    <w:rsid w:val="00F50819"/>
    <w:rsid w:val="00F50838"/>
    <w:rsid w:val="00F50F47"/>
    <w:rsid w:val="00F512C3"/>
    <w:rsid w:val="00F5165E"/>
    <w:rsid w:val="00F51751"/>
    <w:rsid w:val="00F519A1"/>
    <w:rsid w:val="00F51D4B"/>
    <w:rsid w:val="00F51EA2"/>
    <w:rsid w:val="00F51F36"/>
    <w:rsid w:val="00F522FD"/>
    <w:rsid w:val="00F525AC"/>
    <w:rsid w:val="00F52740"/>
    <w:rsid w:val="00F5280E"/>
    <w:rsid w:val="00F52891"/>
    <w:rsid w:val="00F52BFF"/>
    <w:rsid w:val="00F52E85"/>
    <w:rsid w:val="00F52F67"/>
    <w:rsid w:val="00F530DE"/>
    <w:rsid w:val="00F53702"/>
    <w:rsid w:val="00F538CA"/>
    <w:rsid w:val="00F541E0"/>
    <w:rsid w:val="00F542EA"/>
    <w:rsid w:val="00F546B4"/>
    <w:rsid w:val="00F547C8"/>
    <w:rsid w:val="00F54894"/>
    <w:rsid w:val="00F55AE3"/>
    <w:rsid w:val="00F56061"/>
    <w:rsid w:val="00F5643D"/>
    <w:rsid w:val="00F5644C"/>
    <w:rsid w:val="00F564C4"/>
    <w:rsid w:val="00F56719"/>
    <w:rsid w:val="00F56810"/>
    <w:rsid w:val="00F56A38"/>
    <w:rsid w:val="00F57120"/>
    <w:rsid w:val="00F578F4"/>
    <w:rsid w:val="00F57B4C"/>
    <w:rsid w:val="00F57CAE"/>
    <w:rsid w:val="00F57D43"/>
    <w:rsid w:val="00F57FA4"/>
    <w:rsid w:val="00F602A8"/>
    <w:rsid w:val="00F60736"/>
    <w:rsid w:val="00F6076B"/>
    <w:rsid w:val="00F60DEA"/>
    <w:rsid w:val="00F61489"/>
    <w:rsid w:val="00F6161A"/>
    <w:rsid w:val="00F61DDD"/>
    <w:rsid w:val="00F61F10"/>
    <w:rsid w:val="00F62085"/>
    <w:rsid w:val="00F62853"/>
    <w:rsid w:val="00F6291B"/>
    <w:rsid w:val="00F62BD2"/>
    <w:rsid w:val="00F62FB1"/>
    <w:rsid w:val="00F6324E"/>
    <w:rsid w:val="00F63391"/>
    <w:rsid w:val="00F640F2"/>
    <w:rsid w:val="00F644D1"/>
    <w:rsid w:val="00F64525"/>
    <w:rsid w:val="00F646C3"/>
    <w:rsid w:val="00F64D94"/>
    <w:rsid w:val="00F64D9E"/>
    <w:rsid w:val="00F651AC"/>
    <w:rsid w:val="00F653E7"/>
    <w:rsid w:val="00F65558"/>
    <w:rsid w:val="00F65806"/>
    <w:rsid w:val="00F6585C"/>
    <w:rsid w:val="00F659FA"/>
    <w:rsid w:val="00F65BCA"/>
    <w:rsid w:val="00F65FCB"/>
    <w:rsid w:val="00F65FFD"/>
    <w:rsid w:val="00F661D8"/>
    <w:rsid w:val="00F66460"/>
    <w:rsid w:val="00F665E5"/>
    <w:rsid w:val="00F666FF"/>
    <w:rsid w:val="00F66BE1"/>
    <w:rsid w:val="00F66F2A"/>
    <w:rsid w:val="00F67415"/>
    <w:rsid w:val="00F6755C"/>
    <w:rsid w:val="00F67D60"/>
    <w:rsid w:val="00F67D94"/>
    <w:rsid w:val="00F67DE3"/>
    <w:rsid w:val="00F67F24"/>
    <w:rsid w:val="00F702CB"/>
    <w:rsid w:val="00F7043F"/>
    <w:rsid w:val="00F7058C"/>
    <w:rsid w:val="00F70614"/>
    <w:rsid w:val="00F7099A"/>
    <w:rsid w:val="00F70A0E"/>
    <w:rsid w:val="00F70C34"/>
    <w:rsid w:val="00F70CA9"/>
    <w:rsid w:val="00F713F5"/>
    <w:rsid w:val="00F71562"/>
    <w:rsid w:val="00F7215C"/>
    <w:rsid w:val="00F7239B"/>
    <w:rsid w:val="00F723B3"/>
    <w:rsid w:val="00F725FB"/>
    <w:rsid w:val="00F72741"/>
    <w:rsid w:val="00F73054"/>
    <w:rsid w:val="00F732B3"/>
    <w:rsid w:val="00F734CD"/>
    <w:rsid w:val="00F73710"/>
    <w:rsid w:val="00F73738"/>
    <w:rsid w:val="00F73C10"/>
    <w:rsid w:val="00F73CBC"/>
    <w:rsid w:val="00F73D55"/>
    <w:rsid w:val="00F73DBE"/>
    <w:rsid w:val="00F73E2F"/>
    <w:rsid w:val="00F7416A"/>
    <w:rsid w:val="00F745EF"/>
    <w:rsid w:val="00F748D4"/>
    <w:rsid w:val="00F7506C"/>
    <w:rsid w:val="00F751A6"/>
    <w:rsid w:val="00F75D34"/>
    <w:rsid w:val="00F76551"/>
    <w:rsid w:val="00F76632"/>
    <w:rsid w:val="00F76FD1"/>
    <w:rsid w:val="00F770BA"/>
    <w:rsid w:val="00F770EC"/>
    <w:rsid w:val="00F773D6"/>
    <w:rsid w:val="00F77409"/>
    <w:rsid w:val="00F7781E"/>
    <w:rsid w:val="00F77A7C"/>
    <w:rsid w:val="00F77C7E"/>
    <w:rsid w:val="00F801DB"/>
    <w:rsid w:val="00F80294"/>
    <w:rsid w:val="00F80384"/>
    <w:rsid w:val="00F80A5E"/>
    <w:rsid w:val="00F80C48"/>
    <w:rsid w:val="00F817F5"/>
    <w:rsid w:val="00F8185A"/>
    <w:rsid w:val="00F81A34"/>
    <w:rsid w:val="00F81FA2"/>
    <w:rsid w:val="00F82895"/>
    <w:rsid w:val="00F829ED"/>
    <w:rsid w:val="00F82A28"/>
    <w:rsid w:val="00F83260"/>
    <w:rsid w:val="00F832D6"/>
    <w:rsid w:val="00F833AD"/>
    <w:rsid w:val="00F835B8"/>
    <w:rsid w:val="00F83755"/>
    <w:rsid w:val="00F83C76"/>
    <w:rsid w:val="00F83DC4"/>
    <w:rsid w:val="00F842AF"/>
    <w:rsid w:val="00F84356"/>
    <w:rsid w:val="00F84553"/>
    <w:rsid w:val="00F8464C"/>
    <w:rsid w:val="00F8470E"/>
    <w:rsid w:val="00F8486B"/>
    <w:rsid w:val="00F85126"/>
    <w:rsid w:val="00F8527C"/>
    <w:rsid w:val="00F852C9"/>
    <w:rsid w:val="00F85682"/>
    <w:rsid w:val="00F856D9"/>
    <w:rsid w:val="00F85713"/>
    <w:rsid w:val="00F85A66"/>
    <w:rsid w:val="00F85D9F"/>
    <w:rsid w:val="00F861E3"/>
    <w:rsid w:val="00F8621E"/>
    <w:rsid w:val="00F86361"/>
    <w:rsid w:val="00F871CB"/>
    <w:rsid w:val="00F876D8"/>
    <w:rsid w:val="00F879A4"/>
    <w:rsid w:val="00F879CF"/>
    <w:rsid w:val="00F87ED9"/>
    <w:rsid w:val="00F90580"/>
    <w:rsid w:val="00F90892"/>
    <w:rsid w:val="00F90B46"/>
    <w:rsid w:val="00F90BFA"/>
    <w:rsid w:val="00F910CE"/>
    <w:rsid w:val="00F9113C"/>
    <w:rsid w:val="00F91153"/>
    <w:rsid w:val="00F91341"/>
    <w:rsid w:val="00F914CF"/>
    <w:rsid w:val="00F914DA"/>
    <w:rsid w:val="00F91925"/>
    <w:rsid w:val="00F91BB8"/>
    <w:rsid w:val="00F91C5A"/>
    <w:rsid w:val="00F91EE2"/>
    <w:rsid w:val="00F92EFB"/>
    <w:rsid w:val="00F932B9"/>
    <w:rsid w:val="00F933DE"/>
    <w:rsid w:val="00F9362F"/>
    <w:rsid w:val="00F937E7"/>
    <w:rsid w:val="00F9421D"/>
    <w:rsid w:val="00F94909"/>
    <w:rsid w:val="00F950DA"/>
    <w:rsid w:val="00F951D7"/>
    <w:rsid w:val="00F95352"/>
    <w:rsid w:val="00F95464"/>
    <w:rsid w:val="00F954CE"/>
    <w:rsid w:val="00F955DB"/>
    <w:rsid w:val="00F95DB2"/>
    <w:rsid w:val="00F95E77"/>
    <w:rsid w:val="00F95E8C"/>
    <w:rsid w:val="00F961DF"/>
    <w:rsid w:val="00F9679B"/>
    <w:rsid w:val="00F96877"/>
    <w:rsid w:val="00F96934"/>
    <w:rsid w:val="00F96A95"/>
    <w:rsid w:val="00F96E3B"/>
    <w:rsid w:val="00F96E91"/>
    <w:rsid w:val="00F96ECE"/>
    <w:rsid w:val="00F97135"/>
    <w:rsid w:val="00F974F0"/>
    <w:rsid w:val="00FA081F"/>
    <w:rsid w:val="00FA0BCB"/>
    <w:rsid w:val="00FA171D"/>
    <w:rsid w:val="00FA19BC"/>
    <w:rsid w:val="00FA21ED"/>
    <w:rsid w:val="00FA2228"/>
    <w:rsid w:val="00FA2439"/>
    <w:rsid w:val="00FA25DC"/>
    <w:rsid w:val="00FA2E79"/>
    <w:rsid w:val="00FA345E"/>
    <w:rsid w:val="00FA34AB"/>
    <w:rsid w:val="00FA3897"/>
    <w:rsid w:val="00FA39A7"/>
    <w:rsid w:val="00FA39F4"/>
    <w:rsid w:val="00FA412A"/>
    <w:rsid w:val="00FA4170"/>
    <w:rsid w:val="00FA439A"/>
    <w:rsid w:val="00FA4996"/>
    <w:rsid w:val="00FA53D1"/>
    <w:rsid w:val="00FA545D"/>
    <w:rsid w:val="00FA5D04"/>
    <w:rsid w:val="00FA5F83"/>
    <w:rsid w:val="00FA68C0"/>
    <w:rsid w:val="00FA6B5D"/>
    <w:rsid w:val="00FA6BCB"/>
    <w:rsid w:val="00FA6E53"/>
    <w:rsid w:val="00FA70F4"/>
    <w:rsid w:val="00FA7663"/>
    <w:rsid w:val="00FA76B9"/>
    <w:rsid w:val="00FA7A7C"/>
    <w:rsid w:val="00FA7CDE"/>
    <w:rsid w:val="00FB0140"/>
    <w:rsid w:val="00FB025E"/>
    <w:rsid w:val="00FB076F"/>
    <w:rsid w:val="00FB081A"/>
    <w:rsid w:val="00FB1188"/>
    <w:rsid w:val="00FB1470"/>
    <w:rsid w:val="00FB14BB"/>
    <w:rsid w:val="00FB1570"/>
    <w:rsid w:val="00FB175B"/>
    <w:rsid w:val="00FB1B72"/>
    <w:rsid w:val="00FB1BA5"/>
    <w:rsid w:val="00FB249B"/>
    <w:rsid w:val="00FB254A"/>
    <w:rsid w:val="00FB2931"/>
    <w:rsid w:val="00FB2F1B"/>
    <w:rsid w:val="00FB3083"/>
    <w:rsid w:val="00FB3472"/>
    <w:rsid w:val="00FB37B3"/>
    <w:rsid w:val="00FB3BBC"/>
    <w:rsid w:val="00FB4174"/>
    <w:rsid w:val="00FB4223"/>
    <w:rsid w:val="00FB43A7"/>
    <w:rsid w:val="00FB446B"/>
    <w:rsid w:val="00FB451C"/>
    <w:rsid w:val="00FB4710"/>
    <w:rsid w:val="00FB4AA2"/>
    <w:rsid w:val="00FB4E2E"/>
    <w:rsid w:val="00FB4FE7"/>
    <w:rsid w:val="00FB50DE"/>
    <w:rsid w:val="00FB5575"/>
    <w:rsid w:val="00FB5606"/>
    <w:rsid w:val="00FB5C8F"/>
    <w:rsid w:val="00FB5F7C"/>
    <w:rsid w:val="00FB6246"/>
    <w:rsid w:val="00FB6259"/>
    <w:rsid w:val="00FB693E"/>
    <w:rsid w:val="00FB6C1C"/>
    <w:rsid w:val="00FB7058"/>
    <w:rsid w:val="00FB744E"/>
    <w:rsid w:val="00FB776E"/>
    <w:rsid w:val="00FB7787"/>
    <w:rsid w:val="00FB77F2"/>
    <w:rsid w:val="00FB782E"/>
    <w:rsid w:val="00FB7ABB"/>
    <w:rsid w:val="00FB7CC4"/>
    <w:rsid w:val="00FC0627"/>
    <w:rsid w:val="00FC0B06"/>
    <w:rsid w:val="00FC1472"/>
    <w:rsid w:val="00FC14F7"/>
    <w:rsid w:val="00FC16FC"/>
    <w:rsid w:val="00FC1795"/>
    <w:rsid w:val="00FC1904"/>
    <w:rsid w:val="00FC2243"/>
    <w:rsid w:val="00FC2605"/>
    <w:rsid w:val="00FC290B"/>
    <w:rsid w:val="00FC2DBE"/>
    <w:rsid w:val="00FC2E08"/>
    <w:rsid w:val="00FC30C8"/>
    <w:rsid w:val="00FC35CF"/>
    <w:rsid w:val="00FC3993"/>
    <w:rsid w:val="00FC3CC8"/>
    <w:rsid w:val="00FC476C"/>
    <w:rsid w:val="00FC4B23"/>
    <w:rsid w:val="00FC4BDD"/>
    <w:rsid w:val="00FC4D4D"/>
    <w:rsid w:val="00FC4F58"/>
    <w:rsid w:val="00FC5347"/>
    <w:rsid w:val="00FC540A"/>
    <w:rsid w:val="00FC57E0"/>
    <w:rsid w:val="00FC5CE6"/>
    <w:rsid w:val="00FC612A"/>
    <w:rsid w:val="00FC6553"/>
    <w:rsid w:val="00FC6A5D"/>
    <w:rsid w:val="00FC6BD5"/>
    <w:rsid w:val="00FC6C36"/>
    <w:rsid w:val="00FC6E14"/>
    <w:rsid w:val="00FC7088"/>
    <w:rsid w:val="00FC7185"/>
    <w:rsid w:val="00FC731A"/>
    <w:rsid w:val="00FC7588"/>
    <w:rsid w:val="00FC75DE"/>
    <w:rsid w:val="00FC77D2"/>
    <w:rsid w:val="00FC7A59"/>
    <w:rsid w:val="00FC7FD7"/>
    <w:rsid w:val="00FD01EA"/>
    <w:rsid w:val="00FD023C"/>
    <w:rsid w:val="00FD0902"/>
    <w:rsid w:val="00FD0961"/>
    <w:rsid w:val="00FD0A90"/>
    <w:rsid w:val="00FD0E43"/>
    <w:rsid w:val="00FD1047"/>
    <w:rsid w:val="00FD1429"/>
    <w:rsid w:val="00FD1689"/>
    <w:rsid w:val="00FD1805"/>
    <w:rsid w:val="00FD18E1"/>
    <w:rsid w:val="00FD1ED1"/>
    <w:rsid w:val="00FD2860"/>
    <w:rsid w:val="00FD2D79"/>
    <w:rsid w:val="00FD3406"/>
    <w:rsid w:val="00FD3502"/>
    <w:rsid w:val="00FD3707"/>
    <w:rsid w:val="00FD3721"/>
    <w:rsid w:val="00FD396A"/>
    <w:rsid w:val="00FD39ED"/>
    <w:rsid w:val="00FD4084"/>
    <w:rsid w:val="00FD4DEC"/>
    <w:rsid w:val="00FD57E3"/>
    <w:rsid w:val="00FD57F6"/>
    <w:rsid w:val="00FD588C"/>
    <w:rsid w:val="00FD5993"/>
    <w:rsid w:val="00FD5C24"/>
    <w:rsid w:val="00FD5F42"/>
    <w:rsid w:val="00FD6097"/>
    <w:rsid w:val="00FD6858"/>
    <w:rsid w:val="00FD6D9C"/>
    <w:rsid w:val="00FD70C4"/>
    <w:rsid w:val="00FD775F"/>
    <w:rsid w:val="00FD777B"/>
    <w:rsid w:val="00FD7A23"/>
    <w:rsid w:val="00FD7E57"/>
    <w:rsid w:val="00FE027E"/>
    <w:rsid w:val="00FE0519"/>
    <w:rsid w:val="00FE0A44"/>
    <w:rsid w:val="00FE0C40"/>
    <w:rsid w:val="00FE1131"/>
    <w:rsid w:val="00FE13F1"/>
    <w:rsid w:val="00FE17F1"/>
    <w:rsid w:val="00FE1974"/>
    <w:rsid w:val="00FE22D0"/>
    <w:rsid w:val="00FE2726"/>
    <w:rsid w:val="00FE2D4D"/>
    <w:rsid w:val="00FE3251"/>
    <w:rsid w:val="00FE3626"/>
    <w:rsid w:val="00FE38F9"/>
    <w:rsid w:val="00FE3A84"/>
    <w:rsid w:val="00FE3CFC"/>
    <w:rsid w:val="00FE3FEB"/>
    <w:rsid w:val="00FE4670"/>
    <w:rsid w:val="00FE4B28"/>
    <w:rsid w:val="00FE52EE"/>
    <w:rsid w:val="00FE560D"/>
    <w:rsid w:val="00FE6972"/>
    <w:rsid w:val="00FE69D5"/>
    <w:rsid w:val="00FE6CE0"/>
    <w:rsid w:val="00FE718A"/>
    <w:rsid w:val="00FE7282"/>
    <w:rsid w:val="00FE744E"/>
    <w:rsid w:val="00FE76E8"/>
    <w:rsid w:val="00FE7A2D"/>
    <w:rsid w:val="00FE7AB3"/>
    <w:rsid w:val="00FE7D2E"/>
    <w:rsid w:val="00FF01DE"/>
    <w:rsid w:val="00FF061F"/>
    <w:rsid w:val="00FF0742"/>
    <w:rsid w:val="00FF0A95"/>
    <w:rsid w:val="00FF0C0A"/>
    <w:rsid w:val="00FF0CD5"/>
    <w:rsid w:val="00FF0D7C"/>
    <w:rsid w:val="00FF117B"/>
    <w:rsid w:val="00FF164E"/>
    <w:rsid w:val="00FF1992"/>
    <w:rsid w:val="00FF1A76"/>
    <w:rsid w:val="00FF1B61"/>
    <w:rsid w:val="00FF1F88"/>
    <w:rsid w:val="00FF208A"/>
    <w:rsid w:val="00FF239F"/>
    <w:rsid w:val="00FF29BA"/>
    <w:rsid w:val="00FF29F5"/>
    <w:rsid w:val="00FF2A8C"/>
    <w:rsid w:val="00FF2B6B"/>
    <w:rsid w:val="00FF2CDC"/>
    <w:rsid w:val="00FF316A"/>
    <w:rsid w:val="00FF31B8"/>
    <w:rsid w:val="00FF349E"/>
    <w:rsid w:val="00FF34A3"/>
    <w:rsid w:val="00FF3560"/>
    <w:rsid w:val="00FF392C"/>
    <w:rsid w:val="00FF39E7"/>
    <w:rsid w:val="00FF3EDB"/>
    <w:rsid w:val="00FF4631"/>
    <w:rsid w:val="00FF4FC6"/>
    <w:rsid w:val="00FF62F3"/>
    <w:rsid w:val="00FF6A24"/>
    <w:rsid w:val="00FF6BD3"/>
    <w:rsid w:val="00FF6CBE"/>
    <w:rsid w:val="00FF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EA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E43B5"/>
    <w:pPr>
      <w:widowControl w:val="0"/>
      <w:jc w:val="both"/>
    </w:pPr>
    <w:rPr>
      <w:kern w:val="2"/>
      <w:sz w:val="21"/>
    </w:rPr>
  </w:style>
  <w:style w:type="paragraph" w:styleId="10">
    <w:name w:val="heading 1"/>
    <w:aliases w:val="Char,123321,H1,h1,Level 1 Topic Heading,PIM 1,Heading 0,H11,H12,H13,H14,H15,H16,H17,H18,H19,H110,H111,H112,H121,H131,H141,H151,H161,H171,H181,H191,H1101,H1111,H113,H122,H132,H142,H152,H162,H172,H182,H192,H1102,H1112,H1121,H1211,H1311,H1411,H1511,1"/>
    <w:basedOn w:val="a0"/>
    <w:next w:val="a0"/>
    <w:link w:val="12"/>
    <w:qFormat/>
    <w:rsid w:val="008E43B5"/>
    <w:pPr>
      <w:keepNext/>
      <w:keepLines/>
      <w:numPr>
        <w:numId w:val="1"/>
      </w:numPr>
      <w:spacing w:before="340" w:after="330" w:line="578" w:lineRule="auto"/>
      <w:outlineLvl w:val="0"/>
    </w:pPr>
    <w:rPr>
      <w:rFonts w:eastAsia="黑体"/>
      <w:bCs/>
      <w:kern w:val="44"/>
      <w:sz w:val="30"/>
    </w:rPr>
  </w:style>
  <w:style w:type="paragraph" w:styleId="20">
    <w:name w:val="heading 2"/>
    <w:aliases w:val="H2,Fab-2,PIM2,Heading 2 Hidden,Heading 2 CCBS,UNDERRUBRIK 1-2,Char2,(A-2),h2 main heading,B Sub/Bold,LN2,heading 2,Titre3,HD2,sect 1.2,H21,sect 1.21,H22,sect 1.22,H211,sect 1.211,H23,sect 1.23,H212,sect 1.212,2nd level,h2,2,Header 2,l2,Titre2,prop2"/>
    <w:basedOn w:val="a0"/>
    <w:next w:val="a1"/>
    <w:link w:val="21"/>
    <w:qFormat/>
    <w:rsid w:val="008E43B5"/>
    <w:pPr>
      <w:keepNext/>
      <w:keepLines/>
      <w:numPr>
        <w:ilvl w:val="1"/>
        <w:numId w:val="1"/>
      </w:numPr>
      <w:spacing w:before="260" w:after="260" w:line="416" w:lineRule="auto"/>
      <w:outlineLvl w:val="1"/>
    </w:pPr>
    <w:rPr>
      <w:rFonts w:ascii="Arial" w:hAnsi="Arial"/>
      <w:b/>
      <w:bCs/>
      <w:sz w:val="24"/>
    </w:rPr>
  </w:style>
  <w:style w:type="paragraph" w:styleId="30">
    <w:name w:val="heading 3"/>
    <w:aliases w:val="Heading 3 Char,Bold Head,bh,sect1.2.3,sect1.2.31,sect1.2.32,sect1.2.311,sect1.2.33,sect1.2.312,H3,Fab-3,Heading 3 - old,l3,CT,Level 3 Head,h3,Map,H31,HeadC,3,heading 3,- Maj Side,sl3,Heading 3under,level_3,PIM 3,prop3,3heading,Heading 31,3rd level"/>
    <w:basedOn w:val="a0"/>
    <w:next w:val="a1"/>
    <w:link w:val="31"/>
    <w:qFormat/>
    <w:rsid w:val="008E43B5"/>
    <w:pPr>
      <w:keepNext/>
      <w:keepLines/>
      <w:numPr>
        <w:ilvl w:val="2"/>
        <w:numId w:val="1"/>
      </w:numPr>
      <w:spacing w:before="260" w:after="260" w:line="416" w:lineRule="auto"/>
      <w:outlineLvl w:val="2"/>
    </w:pPr>
    <w:rPr>
      <w:bCs/>
      <w:sz w:val="24"/>
    </w:rPr>
  </w:style>
  <w:style w:type="paragraph" w:styleId="40">
    <w:name w:val="heading 4"/>
    <w:aliases w:val="h4,H4,4,4heading,PIM 4,h41,sect 1.2.3.4,Ref Heading 1,rh1,sect 1.2.3.41,Ref Heading 11,rh11,sect 1.2.3.42,Ref Heading 12,rh12,sect 1.2.3.411,Ref Heading 111,rh111,sect 1.2.3.43,Ref Heading 13,rh13,sect 1.2.3.412,Ref Heading 112,rh112,Fab-4,T5,宋体4,b"/>
    <w:basedOn w:val="a0"/>
    <w:next w:val="a0"/>
    <w:link w:val="41"/>
    <w:qFormat/>
    <w:rsid w:val="00E33E43"/>
    <w:pPr>
      <w:keepNext/>
      <w:keepLines/>
      <w:numPr>
        <w:ilvl w:val="3"/>
        <w:numId w:val="1"/>
      </w:numPr>
      <w:spacing w:before="280" w:after="290" w:line="376" w:lineRule="auto"/>
      <w:outlineLvl w:val="3"/>
    </w:pPr>
    <w:rPr>
      <w:rFonts w:ascii="Arial" w:eastAsia="黑体" w:hAnsi="Arial"/>
      <w:b/>
      <w:bCs/>
      <w:sz w:val="28"/>
      <w:szCs w:val="28"/>
    </w:rPr>
  </w:style>
  <w:style w:type="paragraph" w:styleId="50">
    <w:name w:val="heading 5"/>
    <w:aliases w:val="H5,第四层条,dash,ds,dd,Level 3 - i,PIM 5,Table label,h5,l5,hm,mh2,Module heading 2,Head 5,list 5,5,module heading,口,口1,口2,ITT t5,PA Pico Section,TE Heading 5,heading 5,l5+toc5,Numbered Sub-list,Block Label,Roman list,Body Text (R),bullet2,L5,h51,h52"/>
    <w:basedOn w:val="a0"/>
    <w:next w:val="a0"/>
    <w:link w:val="51"/>
    <w:qFormat/>
    <w:rsid w:val="008E43B5"/>
    <w:pPr>
      <w:keepNext/>
      <w:keepLines/>
      <w:numPr>
        <w:ilvl w:val="4"/>
        <w:numId w:val="1"/>
      </w:numPr>
      <w:spacing w:before="280" w:after="290" w:line="376" w:lineRule="auto"/>
      <w:outlineLvl w:val="4"/>
    </w:pPr>
    <w:rPr>
      <w:b/>
      <w:bCs/>
      <w:sz w:val="28"/>
      <w:szCs w:val="28"/>
    </w:rPr>
  </w:style>
  <w:style w:type="paragraph" w:styleId="60">
    <w:name w:val="heading 6"/>
    <w:aliases w:val="H6,PIM 6,BOD 4,Bullet list,Legal Level 1.,6,h6,h61,heading 61,第五层条,Third Subheading,L6,CSS节内4级标记,标题7,六级标题,Do Not Use,sub-dash,sd,cnp,Caption number (page-wide),ITT t6,PA Appendix,sub-dash1,sd1,51,sub-dash2,sd2,52,sub-dash3,sd3,53,sub-dash4,sd4"/>
    <w:basedOn w:val="a0"/>
    <w:next w:val="a0"/>
    <w:link w:val="61"/>
    <w:qFormat/>
    <w:rsid w:val="008E43B5"/>
    <w:pPr>
      <w:keepNext/>
      <w:keepLines/>
      <w:numPr>
        <w:ilvl w:val="5"/>
        <w:numId w:val="1"/>
      </w:numPr>
      <w:spacing w:before="240" w:after="64" w:line="320" w:lineRule="auto"/>
      <w:outlineLvl w:val="5"/>
    </w:pPr>
    <w:rPr>
      <w:rFonts w:ascii="Arial" w:eastAsia="黑体" w:hAnsi="Arial"/>
      <w:b/>
      <w:bCs/>
      <w:sz w:val="24"/>
      <w:szCs w:val="24"/>
    </w:rPr>
  </w:style>
  <w:style w:type="paragraph" w:styleId="70">
    <w:name w:val="heading 7"/>
    <w:aliases w:val="表名,L7,PIM 7,sdf,1.标题 6,七级标题,Legal Level 1.1.,不用,letter list,Level 1.1,QCI Heading 1,Do Not Use3,cnc,Caption number (column-wide),st,ITT t7,PA Appendix Major,lettered list,letter list1,lettered list1,letter list2,lettered list2,letter list11"/>
    <w:basedOn w:val="a0"/>
    <w:next w:val="a0"/>
    <w:link w:val="71"/>
    <w:qFormat/>
    <w:rsid w:val="008E43B5"/>
    <w:pPr>
      <w:keepNext/>
      <w:keepLines/>
      <w:numPr>
        <w:ilvl w:val="6"/>
        <w:numId w:val="1"/>
      </w:numPr>
      <w:spacing w:before="240" w:after="64" w:line="320" w:lineRule="auto"/>
      <w:outlineLvl w:val="6"/>
    </w:pPr>
    <w:rPr>
      <w:b/>
      <w:bCs/>
      <w:sz w:val="24"/>
      <w:szCs w:val="24"/>
    </w:rPr>
  </w:style>
  <w:style w:type="paragraph" w:styleId="80">
    <w:name w:val="heading 8"/>
    <w:aliases w:val="图名,注意框体,Annex,八级标题,Legal Level 1.1.1.,Do Not Use2,h8,ctp,Caption text (page-wide),tt,Center Bold,ITT t8,PA Appendix Minor,Center Bold1,Center Bold2,Center Bold3,Center Bold4,Center Bold5,Center Bold6, action, action1, action2, action11,action"/>
    <w:basedOn w:val="a0"/>
    <w:next w:val="a0"/>
    <w:link w:val="81"/>
    <w:qFormat/>
    <w:rsid w:val="008E43B5"/>
    <w:pPr>
      <w:keepNext/>
      <w:keepLines/>
      <w:numPr>
        <w:ilvl w:val="7"/>
        <w:numId w:val="1"/>
      </w:numPr>
      <w:spacing w:before="240" w:after="64" w:line="320" w:lineRule="auto"/>
      <w:outlineLvl w:val="7"/>
    </w:pPr>
    <w:rPr>
      <w:rFonts w:ascii="Arial" w:eastAsia="黑体" w:hAnsi="Arial"/>
      <w:sz w:val="24"/>
      <w:szCs w:val="24"/>
    </w:rPr>
  </w:style>
  <w:style w:type="paragraph" w:styleId="90">
    <w:name w:val="heading 9"/>
    <w:aliases w:val="图的编号,Appendix,PIM 9,不用9,figure label,figureNo,未用,标题 9 Char Char Char,huh,Annex1, Appen 1,Appen 1,九级标题,Legal Level 1.1.1.1.,Do Not Use1,ctc,Caption text (column-wide),ITT t9,App Heading,App Heading1,App Heading2, progress, progress1, progress2,三级标题"/>
    <w:basedOn w:val="a0"/>
    <w:next w:val="a0"/>
    <w:link w:val="91"/>
    <w:qFormat/>
    <w:rsid w:val="008E43B5"/>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a6"/>
    <w:rsid w:val="008E43B5"/>
    <w:pPr>
      <w:adjustRightInd w:val="0"/>
      <w:spacing w:line="400" w:lineRule="atLeast"/>
      <w:ind w:left="1050"/>
      <w:textAlignment w:val="baseline"/>
    </w:pPr>
    <w:rPr>
      <w:rFonts w:ascii="宋体"/>
      <w:kern w:val="0"/>
    </w:rPr>
  </w:style>
  <w:style w:type="paragraph" w:styleId="22">
    <w:name w:val="Body Text Indent 2"/>
    <w:basedOn w:val="a0"/>
    <w:link w:val="23"/>
    <w:rsid w:val="008E43B5"/>
    <w:pPr>
      <w:adjustRightInd w:val="0"/>
      <w:spacing w:line="400" w:lineRule="atLeast"/>
      <w:ind w:left="630"/>
      <w:textAlignment w:val="baseline"/>
    </w:pPr>
    <w:rPr>
      <w:rFonts w:ascii="宋体"/>
      <w:kern w:val="0"/>
    </w:rPr>
  </w:style>
  <w:style w:type="paragraph" w:styleId="a7">
    <w:name w:val="header"/>
    <w:basedOn w:val="a0"/>
    <w:link w:val="a8"/>
    <w:rsid w:val="008E43B5"/>
    <w:pPr>
      <w:pBdr>
        <w:bottom w:val="single" w:sz="6" w:space="1" w:color="auto"/>
      </w:pBdr>
      <w:tabs>
        <w:tab w:val="center" w:pos="4320"/>
        <w:tab w:val="right" w:pos="8640"/>
      </w:tabs>
      <w:snapToGrid w:val="0"/>
      <w:jc w:val="center"/>
    </w:pPr>
    <w:rPr>
      <w:sz w:val="18"/>
    </w:rPr>
  </w:style>
  <w:style w:type="paragraph" w:styleId="a9">
    <w:name w:val="footer"/>
    <w:aliases w:val="ft,f"/>
    <w:basedOn w:val="a0"/>
    <w:link w:val="aa"/>
    <w:uiPriority w:val="99"/>
    <w:rsid w:val="008E43B5"/>
    <w:pPr>
      <w:tabs>
        <w:tab w:val="center" w:pos="4320"/>
        <w:tab w:val="right" w:pos="8640"/>
      </w:tabs>
      <w:snapToGrid w:val="0"/>
      <w:jc w:val="left"/>
    </w:pPr>
    <w:rPr>
      <w:sz w:val="18"/>
    </w:rPr>
  </w:style>
  <w:style w:type="character" w:styleId="ab">
    <w:name w:val="page number"/>
    <w:basedOn w:val="a2"/>
    <w:rsid w:val="008E43B5"/>
  </w:style>
  <w:style w:type="paragraph" w:styleId="a1">
    <w:name w:val="Normal Indent"/>
    <w:aliases w:val="正文（首行缩进两字）,表正文,正文非缩进,段1,正文双线,水上软件,ALT+Z,正文不缩进,Indent 1,四号,缩进,正文缩进 Char Char Char Char Char Char Char Char Char Char Char Char Char Char Char Char Char Char Char Char,正文缩进 Char Char Char Char Char Char,正文缩进 Char Char Char Char,段11,bt,body text,特,PI"/>
    <w:basedOn w:val="a0"/>
    <w:link w:val="ac"/>
    <w:rsid w:val="008E43B5"/>
    <w:pPr>
      <w:ind w:firstLineChars="200" w:firstLine="420"/>
    </w:pPr>
  </w:style>
  <w:style w:type="paragraph" w:styleId="13">
    <w:name w:val="index 1"/>
    <w:basedOn w:val="a0"/>
    <w:next w:val="a0"/>
    <w:autoRedefine/>
    <w:semiHidden/>
    <w:rsid w:val="008E43B5"/>
    <w:pPr>
      <w:spacing w:line="360" w:lineRule="auto"/>
      <w:outlineLvl w:val="0"/>
    </w:pPr>
    <w:rPr>
      <w:color w:val="000000"/>
      <w:sz w:val="24"/>
    </w:rPr>
  </w:style>
  <w:style w:type="paragraph" w:customStyle="1" w:styleId="TableHeadingCenter">
    <w:name w:val="Table_Heading_Center"/>
    <w:basedOn w:val="a0"/>
    <w:rsid w:val="008E43B5"/>
    <w:pPr>
      <w:keepNext/>
      <w:keepLines/>
      <w:widowControl/>
      <w:tabs>
        <w:tab w:val="num" w:pos="360"/>
      </w:tabs>
      <w:spacing w:before="40" w:after="40" w:line="360" w:lineRule="auto"/>
      <w:jc w:val="center"/>
    </w:pPr>
    <w:rPr>
      <w:rFonts w:ascii="黑体" w:eastAsia="黑体" w:hAnsi="仿宋体"/>
      <w:b/>
      <w:color w:val="000000"/>
      <w:kern w:val="0"/>
      <w:sz w:val="24"/>
    </w:rPr>
  </w:style>
  <w:style w:type="paragraph" w:customStyle="1" w:styleId="42">
    <w:name w:val="标题4"/>
    <w:basedOn w:val="20"/>
    <w:rsid w:val="00687242"/>
    <w:pPr>
      <w:numPr>
        <w:ilvl w:val="0"/>
        <w:numId w:val="0"/>
      </w:numPr>
      <w:jc w:val="center"/>
    </w:pPr>
    <w:rPr>
      <w:rFonts w:eastAsia="黑体"/>
      <w:bCs w:val="0"/>
      <w:sz w:val="28"/>
    </w:rPr>
  </w:style>
  <w:style w:type="table" w:styleId="ad">
    <w:name w:val="Table Grid"/>
    <w:basedOn w:val="a3"/>
    <w:uiPriority w:val="59"/>
    <w:rsid w:val="002A7E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4">
    <w:name w:val="toc 1"/>
    <w:basedOn w:val="a0"/>
    <w:next w:val="a0"/>
    <w:autoRedefine/>
    <w:uiPriority w:val="39"/>
    <w:qFormat/>
    <w:rsid w:val="00953BA8"/>
    <w:pPr>
      <w:tabs>
        <w:tab w:val="left" w:pos="420"/>
        <w:tab w:val="right" w:leader="dot" w:pos="9736"/>
      </w:tabs>
    </w:pPr>
    <w:rPr>
      <w:noProof/>
    </w:rPr>
  </w:style>
  <w:style w:type="paragraph" w:styleId="24">
    <w:name w:val="toc 2"/>
    <w:basedOn w:val="a0"/>
    <w:next w:val="a0"/>
    <w:autoRedefine/>
    <w:uiPriority w:val="39"/>
    <w:qFormat/>
    <w:rsid w:val="00B24352"/>
    <w:pPr>
      <w:tabs>
        <w:tab w:val="left" w:pos="1050"/>
        <w:tab w:val="right" w:leader="dot" w:pos="8018"/>
      </w:tabs>
      <w:ind w:leftChars="200" w:left="420"/>
    </w:pPr>
  </w:style>
  <w:style w:type="paragraph" w:styleId="32">
    <w:name w:val="toc 3"/>
    <w:basedOn w:val="a0"/>
    <w:next w:val="a0"/>
    <w:autoRedefine/>
    <w:uiPriority w:val="39"/>
    <w:qFormat/>
    <w:rsid w:val="00A4627F"/>
    <w:pPr>
      <w:tabs>
        <w:tab w:val="left" w:pos="1680"/>
        <w:tab w:val="right" w:leader="dot" w:pos="8018"/>
      </w:tabs>
      <w:ind w:leftChars="400" w:left="840"/>
    </w:pPr>
    <w:rPr>
      <w:rFonts w:ascii="Arial" w:hAnsi="Arial" w:cs="Arial"/>
      <w:noProof/>
    </w:rPr>
  </w:style>
  <w:style w:type="character" w:styleId="ae">
    <w:name w:val="Hyperlink"/>
    <w:uiPriority w:val="99"/>
    <w:rsid w:val="00A41BAA"/>
    <w:rPr>
      <w:color w:val="0000FF"/>
      <w:u w:val="single"/>
    </w:rPr>
  </w:style>
  <w:style w:type="character" w:styleId="af">
    <w:name w:val="annotation reference"/>
    <w:uiPriority w:val="99"/>
    <w:semiHidden/>
    <w:rsid w:val="008E643F"/>
    <w:rPr>
      <w:sz w:val="21"/>
      <w:szCs w:val="21"/>
    </w:rPr>
  </w:style>
  <w:style w:type="paragraph" w:styleId="af0">
    <w:name w:val="annotation text"/>
    <w:basedOn w:val="a0"/>
    <w:link w:val="af1"/>
    <w:uiPriority w:val="99"/>
    <w:semiHidden/>
    <w:rsid w:val="008E643F"/>
    <w:pPr>
      <w:jc w:val="left"/>
    </w:pPr>
  </w:style>
  <w:style w:type="paragraph" w:styleId="af2">
    <w:name w:val="annotation subject"/>
    <w:basedOn w:val="af0"/>
    <w:next w:val="af0"/>
    <w:link w:val="af3"/>
    <w:semiHidden/>
    <w:rsid w:val="008E643F"/>
    <w:rPr>
      <w:b/>
      <w:bCs/>
    </w:rPr>
  </w:style>
  <w:style w:type="paragraph" w:styleId="af4">
    <w:name w:val="Balloon Text"/>
    <w:basedOn w:val="a0"/>
    <w:link w:val="af5"/>
    <w:semiHidden/>
    <w:rsid w:val="008E643F"/>
    <w:rPr>
      <w:sz w:val="18"/>
      <w:szCs w:val="18"/>
    </w:rPr>
  </w:style>
  <w:style w:type="paragraph" w:styleId="af6">
    <w:name w:val="Document Map"/>
    <w:basedOn w:val="a0"/>
    <w:link w:val="af7"/>
    <w:semiHidden/>
    <w:rsid w:val="009A564C"/>
    <w:pPr>
      <w:shd w:val="clear" w:color="auto" w:fill="000080"/>
    </w:pPr>
  </w:style>
  <w:style w:type="paragraph" w:customStyle="1" w:styleId="af8">
    <w:basedOn w:val="a0"/>
    <w:next w:val="a1"/>
    <w:rsid w:val="008103F3"/>
    <w:pPr>
      <w:ind w:firstLineChars="200" w:firstLine="420"/>
    </w:pPr>
  </w:style>
  <w:style w:type="paragraph" w:customStyle="1" w:styleId="a">
    <w:name w:val="步骤"/>
    <w:basedOn w:val="a0"/>
    <w:link w:val="Char"/>
    <w:qFormat/>
    <w:rsid w:val="00CA5842"/>
    <w:pPr>
      <w:numPr>
        <w:numId w:val="2"/>
      </w:numPr>
      <w:adjustRightInd w:val="0"/>
      <w:spacing w:line="360" w:lineRule="auto"/>
    </w:pPr>
    <w:rPr>
      <w:rFonts w:ascii="宋体" w:hAnsi="宋体"/>
      <w:szCs w:val="21"/>
    </w:rPr>
  </w:style>
  <w:style w:type="character" w:customStyle="1" w:styleId="Char">
    <w:name w:val="步骤 Char"/>
    <w:link w:val="a"/>
    <w:rsid w:val="00CA5842"/>
    <w:rPr>
      <w:rFonts w:ascii="宋体" w:hAnsi="宋体"/>
      <w:kern w:val="2"/>
      <w:sz w:val="21"/>
      <w:szCs w:val="21"/>
    </w:rPr>
  </w:style>
  <w:style w:type="table" w:customStyle="1" w:styleId="-51">
    <w:name w:val="浅色底纹 - 强调文字颜色 51"/>
    <w:basedOn w:val="a3"/>
    <w:uiPriority w:val="60"/>
    <w:rsid w:val="00BF600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1">
    <w:name w:val="注释文本字符"/>
    <w:link w:val="af0"/>
    <w:uiPriority w:val="99"/>
    <w:semiHidden/>
    <w:rsid w:val="00DA1DB6"/>
    <w:rPr>
      <w:kern w:val="2"/>
      <w:sz w:val="21"/>
    </w:rPr>
  </w:style>
  <w:style w:type="paragraph" w:styleId="af9">
    <w:name w:val="List Paragraph"/>
    <w:basedOn w:val="a0"/>
    <w:link w:val="afa"/>
    <w:qFormat/>
    <w:rsid w:val="00062DC0"/>
    <w:pPr>
      <w:ind w:firstLineChars="200" w:firstLine="420"/>
    </w:pPr>
    <w:rPr>
      <w:rFonts w:ascii="Calibri" w:hAnsi="Calibri"/>
      <w:szCs w:val="22"/>
    </w:rPr>
  </w:style>
  <w:style w:type="numbering" w:customStyle="1" w:styleId="11">
    <w:name w:val="当前列表1"/>
    <w:rsid w:val="00561C2D"/>
    <w:pPr>
      <w:numPr>
        <w:numId w:val="3"/>
      </w:numPr>
    </w:pPr>
  </w:style>
  <w:style w:type="character" w:customStyle="1" w:styleId="aa">
    <w:name w:val="页脚字符"/>
    <w:aliases w:val="ft字符,f字符"/>
    <w:link w:val="a9"/>
    <w:uiPriority w:val="99"/>
    <w:rsid w:val="00561C2D"/>
    <w:rPr>
      <w:kern w:val="2"/>
      <w:sz w:val="18"/>
    </w:rPr>
  </w:style>
  <w:style w:type="paragraph" w:customStyle="1" w:styleId="400">
    <w:name w:val="样式 标题 4 + 段前: 0 磅 段后: 0 磅 行距: 单倍行距"/>
    <w:basedOn w:val="40"/>
    <w:autoRedefine/>
    <w:rsid w:val="00561C2D"/>
    <w:pPr>
      <w:tabs>
        <w:tab w:val="num" w:pos="1134"/>
      </w:tabs>
      <w:spacing w:before="0" w:after="0" w:line="240" w:lineRule="auto"/>
      <w:ind w:left="1134" w:hanging="1134"/>
    </w:pPr>
    <w:rPr>
      <w:rFonts w:eastAsia="宋体" w:cs="宋体"/>
      <w:sz w:val="21"/>
      <w:szCs w:val="21"/>
    </w:rPr>
  </w:style>
  <w:style w:type="paragraph" w:customStyle="1" w:styleId="p0">
    <w:name w:val="p0"/>
    <w:basedOn w:val="a0"/>
    <w:rsid w:val="00561C2D"/>
    <w:pPr>
      <w:widowControl/>
    </w:pPr>
    <w:rPr>
      <w:kern w:val="0"/>
      <w:szCs w:val="21"/>
    </w:rPr>
  </w:style>
  <w:style w:type="character" w:customStyle="1" w:styleId="ac">
    <w:name w:val="正文缩进字符"/>
    <w:aliases w:val="正文（首行缩进两字）字符,表正文字符,正文非缩进字符,段1字符,正文双线字符,水上软件字符,ALT+Z字符,正文不缩进字符,Indent 1字符,四号字符,缩进字符,正文缩进 Char Char Char Char Char Char Char Char Char Char Char Char Char Char Char Char Char Char Char Char字符,正文缩进 Char Char Char Char Char Char字符,段11字符,bt字符,特字符,PI字符"/>
    <w:link w:val="a1"/>
    <w:rsid w:val="00561C2D"/>
    <w:rPr>
      <w:kern w:val="2"/>
      <w:sz w:val="21"/>
    </w:rPr>
  </w:style>
  <w:style w:type="character" w:customStyle="1" w:styleId="31">
    <w:name w:val="标题 3字符"/>
    <w:aliases w:val="Heading 3 Char字符,Bold Head字符,bh字符,sect1.2.3字符,sect1.2.31字符,sect1.2.32字符,sect1.2.311字符,sect1.2.33字符,sect1.2.312字符,H3字符,Fab-3字符,Heading 3 - old字符,l3字符,CT字符,Level 3 Head字符,h3字符,Map字符,H31字符,HeadC字符,3字符,heading 3字符,- Maj Side字符,sl3字符,Heading 3under字符"/>
    <w:link w:val="30"/>
    <w:rsid w:val="00C21136"/>
    <w:rPr>
      <w:bCs/>
      <w:kern w:val="2"/>
      <w:sz w:val="24"/>
    </w:rPr>
  </w:style>
  <w:style w:type="paragraph" w:styleId="afb">
    <w:name w:val="Normal (Web)"/>
    <w:basedOn w:val="a0"/>
    <w:uiPriority w:val="99"/>
    <w:unhideWhenUsed/>
    <w:rsid w:val="00EE0FF3"/>
    <w:pPr>
      <w:widowControl/>
      <w:jc w:val="left"/>
    </w:pPr>
    <w:rPr>
      <w:rFonts w:ascii="宋体" w:hAnsi="宋体" w:cs="宋体"/>
      <w:kern w:val="0"/>
      <w:sz w:val="24"/>
      <w:szCs w:val="24"/>
    </w:rPr>
  </w:style>
  <w:style w:type="paragraph" w:customStyle="1" w:styleId="Default">
    <w:name w:val="Default"/>
    <w:rsid w:val="00DE534A"/>
    <w:pPr>
      <w:widowControl w:val="0"/>
      <w:autoSpaceDE w:val="0"/>
      <w:autoSpaceDN w:val="0"/>
      <w:adjustRightInd w:val="0"/>
    </w:pPr>
    <w:rPr>
      <w:rFonts w:ascii="Wingdings" w:eastAsiaTheme="minorEastAsia" w:hAnsi="Wingdings" w:cs="Wingdings"/>
      <w:color w:val="000000"/>
      <w:sz w:val="24"/>
      <w:szCs w:val="24"/>
    </w:rPr>
  </w:style>
  <w:style w:type="table" w:customStyle="1" w:styleId="4-51">
    <w:name w:val="清单表 4 - 着色 51"/>
    <w:basedOn w:val="a3"/>
    <w:uiPriority w:val="49"/>
    <w:rsid w:val="00DE534A"/>
    <w:rPr>
      <w:rFonts w:asciiTheme="minorHAnsi" w:eastAsiaTheme="minorEastAsia" w:hAnsiTheme="minorHAnsi" w:cstheme="minorBidi"/>
      <w:kern w:val="2"/>
      <w:sz w:val="21"/>
      <w:szCs w:val="22"/>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01LYJ">
    <w:name w:val="01LYJ正文"/>
    <w:basedOn w:val="a0"/>
    <w:rsid w:val="003701C9"/>
    <w:pPr>
      <w:spacing w:line="300" w:lineRule="auto"/>
      <w:ind w:firstLine="567"/>
    </w:pPr>
    <w:rPr>
      <w:rFonts w:ascii="宋体" w:hAnsi="宋体"/>
      <w:color w:val="000000"/>
      <w:spacing w:val="6"/>
      <w:kern w:val="4"/>
      <w:sz w:val="24"/>
      <w:szCs w:val="24"/>
    </w:rPr>
  </w:style>
  <w:style w:type="paragraph" w:styleId="TOC">
    <w:name w:val="TOC Heading"/>
    <w:basedOn w:val="10"/>
    <w:next w:val="a0"/>
    <w:uiPriority w:val="39"/>
    <w:semiHidden/>
    <w:unhideWhenUsed/>
    <w:qFormat/>
    <w:rsid w:val="00AF5582"/>
    <w:pPr>
      <w:widowControl/>
      <w:numPr>
        <w:numId w:val="0"/>
      </w:numPr>
      <w:spacing w:before="480" w:after="0" w:line="276" w:lineRule="auto"/>
      <w:jc w:val="left"/>
      <w:outlineLvl w:val="9"/>
    </w:pPr>
    <w:rPr>
      <w:rFonts w:asciiTheme="majorHAnsi" w:eastAsiaTheme="majorEastAsia" w:hAnsiTheme="majorHAnsi" w:cstheme="majorBidi"/>
      <w:b/>
      <w:color w:val="2E74B5" w:themeColor="accent1" w:themeShade="BF"/>
      <w:kern w:val="0"/>
      <w:sz w:val="28"/>
      <w:szCs w:val="28"/>
    </w:rPr>
  </w:style>
  <w:style w:type="paragraph" w:styleId="43">
    <w:name w:val="toc 4"/>
    <w:basedOn w:val="a0"/>
    <w:next w:val="a0"/>
    <w:autoRedefine/>
    <w:uiPriority w:val="39"/>
    <w:rsid w:val="00AF5582"/>
    <w:pPr>
      <w:ind w:leftChars="600" w:left="1260"/>
    </w:pPr>
  </w:style>
  <w:style w:type="paragraph" w:styleId="52">
    <w:name w:val="toc 5"/>
    <w:basedOn w:val="a0"/>
    <w:next w:val="a0"/>
    <w:autoRedefine/>
    <w:uiPriority w:val="39"/>
    <w:unhideWhenUsed/>
    <w:rsid w:val="00AF5582"/>
    <w:pPr>
      <w:ind w:leftChars="800" w:left="1680"/>
    </w:pPr>
    <w:rPr>
      <w:rFonts w:asciiTheme="minorHAnsi" w:eastAsiaTheme="minorEastAsia" w:hAnsiTheme="minorHAnsi" w:cstheme="minorBidi"/>
      <w:szCs w:val="22"/>
    </w:rPr>
  </w:style>
  <w:style w:type="paragraph" w:styleId="62">
    <w:name w:val="toc 6"/>
    <w:basedOn w:val="a0"/>
    <w:next w:val="a0"/>
    <w:autoRedefine/>
    <w:uiPriority w:val="39"/>
    <w:unhideWhenUsed/>
    <w:rsid w:val="00AF5582"/>
    <w:pPr>
      <w:ind w:leftChars="1000" w:left="2100"/>
    </w:pPr>
    <w:rPr>
      <w:rFonts w:asciiTheme="minorHAnsi" w:eastAsiaTheme="minorEastAsia" w:hAnsiTheme="minorHAnsi" w:cstheme="minorBidi"/>
      <w:szCs w:val="22"/>
    </w:rPr>
  </w:style>
  <w:style w:type="paragraph" w:styleId="72">
    <w:name w:val="toc 7"/>
    <w:basedOn w:val="a0"/>
    <w:next w:val="a0"/>
    <w:autoRedefine/>
    <w:uiPriority w:val="39"/>
    <w:unhideWhenUsed/>
    <w:rsid w:val="00AF5582"/>
    <w:pPr>
      <w:ind w:leftChars="1200" w:left="2520"/>
    </w:pPr>
    <w:rPr>
      <w:rFonts w:asciiTheme="minorHAnsi" w:eastAsiaTheme="minorEastAsia" w:hAnsiTheme="minorHAnsi" w:cstheme="minorBidi"/>
      <w:szCs w:val="22"/>
    </w:rPr>
  </w:style>
  <w:style w:type="paragraph" w:styleId="82">
    <w:name w:val="toc 8"/>
    <w:basedOn w:val="a0"/>
    <w:next w:val="a0"/>
    <w:autoRedefine/>
    <w:uiPriority w:val="39"/>
    <w:unhideWhenUsed/>
    <w:rsid w:val="00AF5582"/>
    <w:pPr>
      <w:ind w:leftChars="1400" w:left="2940"/>
    </w:pPr>
    <w:rPr>
      <w:rFonts w:asciiTheme="minorHAnsi" w:eastAsiaTheme="minorEastAsia" w:hAnsiTheme="minorHAnsi" w:cstheme="minorBidi"/>
      <w:szCs w:val="22"/>
    </w:rPr>
  </w:style>
  <w:style w:type="paragraph" w:styleId="92">
    <w:name w:val="toc 9"/>
    <w:basedOn w:val="a0"/>
    <w:next w:val="a0"/>
    <w:autoRedefine/>
    <w:uiPriority w:val="39"/>
    <w:unhideWhenUsed/>
    <w:rsid w:val="00AF5582"/>
    <w:pPr>
      <w:ind w:leftChars="1600" w:left="3360"/>
    </w:pPr>
    <w:rPr>
      <w:rFonts w:asciiTheme="minorHAnsi" w:eastAsiaTheme="minorEastAsia" w:hAnsiTheme="minorHAnsi" w:cstheme="minorBidi"/>
      <w:szCs w:val="22"/>
    </w:rPr>
  </w:style>
  <w:style w:type="character" w:customStyle="1" w:styleId="afa">
    <w:name w:val="列出段落字符"/>
    <w:link w:val="af9"/>
    <w:unhideWhenUsed/>
    <w:locked/>
    <w:rsid w:val="00091E18"/>
    <w:rPr>
      <w:rFonts w:ascii="Calibri" w:hAnsi="Calibri"/>
      <w:kern w:val="2"/>
      <w:sz w:val="21"/>
      <w:szCs w:val="22"/>
    </w:rPr>
  </w:style>
  <w:style w:type="character" w:customStyle="1" w:styleId="41">
    <w:name w:val="标题 4字符"/>
    <w:aliases w:val="h4字符,H4字符,4字符,4heading字符,PIM 4字符,h41字符,sect 1.2.3.4字符,Ref Heading 1字符,rh1字符,sect 1.2.3.41字符,Ref Heading 11字符,rh11字符,sect 1.2.3.42字符,Ref Heading 12字符,rh12字符,sect 1.2.3.411字符,Ref Heading 111字符,rh111字符,sect 1.2.3.43字符,Ref Heading 13字符,rh13字符,rh112字符"/>
    <w:link w:val="40"/>
    <w:rsid w:val="00E33E43"/>
    <w:rPr>
      <w:rFonts w:ascii="Arial" w:eastAsia="黑体" w:hAnsi="Arial"/>
      <w:b/>
      <w:bCs/>
      <w:kern w:val="2"/>
      <w:sz w:val="28"/>
      <w:szCs w:val="28"/>
    </w:rPr>
  </w:style>
  <w:style w:type="character" w:customStyle="1" w:styleId="51">
    <w:name w:val="标题 5字符"/>
    <w:aliases w:val="H5字符,第四层条字符,dash字符,ds字符,dd字符,Level 3 - i字符,PIM 5字符,Table label字符,h5字符,l5字符,hm字符,mh2字符,Module heading 2字符,Head 5字符,list 5字符,5字符,module heading字符,口字符,口1字符,口2字符,ITT t5字符,PA Pico Section字符,TE Heading 5字符,heading 5字符,l5+toc5字符,Numbered Sub-list字符,L5字符"/>
    <w:basedOn w:val="a2"/>
    <w:link w:val="50"/>
    <w:rsid w:val="00D90E00"/>
    <w:rPr>
      <w:b/>
      <w:bCs/>
      <w:kern w:val="2"/>
      <w:sz w:val="28"/>
      <w:szCs w:val="28"/>
    </w:rPr>
  </w:style>
  <w:style w:type="character" w:customStyle="1" w:styleId="21">
    <w:name w:val="标题 2字符"/>
    <w:aliases w:val="H2字符,Fab-2字符,PIM2字符,Heading 2 Hidden字符,Heading 2 CCBS字符,UNDERRUBRIK 1-2字符,Char2字符,(A-2)字符,h2 main heading字符,B Sub/Bold字符,LN2字符,heading 2字符,Titre3字符,HD2字符,sect 1.2字符,H21字符,sect 1.21字符,H22字符,sect 1.22字符,H211字符,sect 1.211字符,H23字符,sect 1.23字符,H212字符"/>
    <w:basedOn w:val="a2"/>
    <w:link w:val="20"/>
    <w:rsid w:val="00B543CD"/>
    <w:rPr>
      <w:rFonts w:ascii="Arial" w:hAnsi="Arial"/>
      <w:b/>
      <w:bCs/>
      <w:kern w:val="2"/>
      <w:sz w:val="24"/>
    </w:rPr>
  </w:style>
  <w:style w:type="character" w:customStyle="1" w:styleId="blue1">
    <w:name w:val="blue1"/>
    <w:rsid w:val="005D3A16"/>
  </w:style>
  <w:style w:type="character" w:customStyle="1" w:styleId="a8">
    <w:name w:val="页眉字符"/>
    <w:basedOn w:val="a2"/>
    <w:link w:val="a7"/>
    <w:rsid w:val="005D3A16"/>
    <w:rPr>
      <w:kern w:val="2"/>
      <w:sz w:val="18"/>
    </w:rPr>
  </w:style>
  <w:style w:type="character" w:customStyle="1" w:styleId="12">
    <w:name w:val="标题 1字符"/>
    <w:aliases w:val="Char字符,123321字符,H1字符,h1字符,Level 1 Topic Heading字符,PIM 1字符,Heading 0字符,H11字符,H12字符,H13字符,H14字符,H15字符,H16字符,H17字符,H18字符,H19字符,H110字符,H111字符,H112字符,H121字符,H131字符,H141字符,H151字符,H161字符,H171字符,H181字符,H191字符,H1101字符,H1111字符,H113字符,H122字符,H132字符,H142字符"/>
    <w:basedOn w:val="a2"/>
    <w:link w:val="10"/>
    <w:rsid w:val="005D3A16"/>
    <w:rPr>
      <w:rFonts w:eastAsia="黑体"/>
      <w:bCs/>
      <w:kern w:val="44"/>
      <w:sz w:val="30"/>
    </w:rPr>
  </w:style>
  <w:style w:type="character" w:customStyle="1" w:styleId="61">
    <w:name w:val="标题 6字符"/>
    <w:aliases w:val="H6字符,PIM 6字符,BOD 4字符,Bullet list字符,Legal Level 1.字符,6字符,h6字符,h61字符,heading 61字符,第五层条字符,Third Subheading字符,L6字符,CSS节内4级标记字符,标题7字符,六级标题字符,Do Not Use字符,sub-dash字符,sd字符,cnp字符,Caption number (page-wide)字符,ITT t6字符,PA Appendix字符,sub-dash1字符,sd1字符,51字符"/>
    <w:basedOn w:val="a2"/>
    <w:link w:val="60"/>
    <w:rsid w:val="005D3A16"/>
    <w:rPr>
      <w:rFonts w:ascii="Arial" w:eastAsia="黑体" w:hAnsi="Arial"/>
      <w:b/>
      <w:bCs/>
      <w:kern w:val="2"/>
      <w:sz w:val="24"/>
      <w:szCs w:val="24"/>
    </w:rPr>
  </w:style>
  <w:style w:type="character" w:customStyle="1" w:styleId="71">
    <w:name w:val="标题 7字符"/>
    <w:aliases w:val="表名字符,L7字符,PIM 7字符,sdf字符,1.标题 6字符,七级标题字符,Legal Level 1.1.字符,不用字符,letter list字符,Level 1.1字符,QCI Heading 1字符,Do Not Use3字符,cnc字符,Caption number (column-wide)字符,st字符,ITT t7字符,PA Appendix Major字符,lettered list字符,letter list1字符,lettered list1字符"/>
    <w:basedOn w:val="a2"/>
    <w:link w:val="70"/>
    <w:rsid w:val="005D3A16"/>
    <w:rPr>
      <w:b/>
      <w:bCs/>
      <w:kern w:val="2"/>
      <w:sz w:val="24"/>
      <w:szCs w:val="24"/>
    </w:rPr>
  </w:style>
  <w:style w:type="character" w:customStyle="1" w:styleId="81">
    <w:name w:val="标题 8字符"/>
    <w:aliases w:val="图名字符,注意框体字符,Annex字符,八级标题字符,Legal Level 1.1.1.字符,Do Not Use2字符,h8字符,ctp字符,Caption text (page-wide)字符,tt字符,Center Bold字符,ITT t8字符,PA Appendix Minor字符,Center Bold1字符,Center Bold2字符,Center Bold3字符,Center Bold4字符,Center Bold5字符,Center Bold6字符,action字符"/>
    <w:basedOn w:val="a2"/>
    <w:link w:val="80"/>
    <w:rsid w:val="005D3A16"/>
    <w:rPr>
      <w:rFonts w:ascii="Arial" w:eastAsia="黑体" w:hAnsi="Arial"/>
      <w:kern w:val="2"/>
      <w:sz w:val="24"/>
      <w:szCs w:val="24"/>
    </w:rPr>
  </w:style>
  <w:style w:type="character" w:customStyle="1" w:styleId="91">
    <w:name w:val="标题 9字符"/>
    <w:aliases w:val="图的编号字符,Appendix字符,PIM 9字符,不用9字符,figure label字符,figureNo字符,未用字符,标题 9 Char Char Char字符,huh字符,Annex1字符, Appen 1字符,Appen 1字符,九级标题字符,Legal Level 1.1.1.1.字符,Do Not Use1字符,ctc字符,Caption text (column-wide)字符,ITT t9字符,App Heading字符,App Heading1字符,三级标题字符"/>
    <w:basedOn w:val="a2"/>
    <w:link w:val="90"/>
    <w:rsid w:val="005D3A16"/>
    <w:rPr>
      <w:rFonts w:ascii="Arial" w:eastAsia="黑体" w:hAnsi="Arial"/>
      <w:kern w:val="2"/>
      <w:sz w:val="21"/>
      <w:szCs w:val="21"/>
    </w:rPr>
  </w:style>
  <w:style w:type="character" w:customStyle="1" w:styleId="a6">
    <w:name w:val="正文文本缩进字符"/>
    <w:basedOn w:val="a2"/>
    <w:link w:val="a5"/>
    <w:rsid w:val="005D3A16"/>
    <w:rPr>
      <w:rFonts w:ascii="宋体"/>
      <w:sz w:val="21"/>
    </w:rPr>
  </w:style>
  <w:style w:type="character" w:customStyle="1" w:styleId="23">
    <w:name w:val="正文文本缩进 2字符"/>
    <w:basedOn w:val="a2"/>
    <w:link w:val="22"/>
    <w:rsid w:val="005D3A16"/>
    <w:rPr>
      <w:rFonts w:ascii="宋体"/>
      <w:sz w:val="21"/>
    </w:rPr>
  </w:style>
  <w:style w:type="character" w:customStyle="1" w:styleId="af3">
    <w:name w:val="批注主题字符"/>
    <w:basedOn w:val="af1"/>
    <w:link w:val="af2"/>
    <w:semiHidden/>
    <w:rsid w:val="005D3A16"/>
    <w:rPr>
      <w:b/>
      <w:bCs/>
      <w:kern w:val="2"/>
      <w:sz w:val="21"/>
    </w:rPr>
  </w:style>
  <w:style w:type="character" w:customStyle="1" w:styleId="af5">
    <w:name w:val="批注框文本字符"/>
    <w:basedOn w:val="a2"/>
    <w:link w:val="af4"/>
    <w:semiHidden/>
    <w:rsid w:val="005D3A16"/>
    <w:rPr>
      <w:kern w:val="2"/>
      <w:sz w:val="18"/>
      <w:szCs w:val="18"/>
    </w:rPr>
  </w:style>
  <w:style w:type="character" w:customStyle="1" w:styleId="af7">
    <w:name w:val="文档结构图 字符"/>
    <w:basedOn w:val="a2"/>
    <w:link w:val="af6"/>
    <w:semiHidden/>
    <w:rsid w:val="005D3A16"/>
    <w:rPr>
      <w:kern w:val="2"/>
      <w:sz w:val="21"/>
      <w:shd w:val="clear" w:color="auto" w:fill="000080"/>
    </w:rPr>
  </w:style>
  <w:style w:type="character" w:styleId="afc">
    <w:name w:val="Strong"/>
    <w:uiPriority w:val="22"/>
    <w:qFormat/>
    <w:rsid w:val="005D3A16"/>
    <w:rPr>
      <w:b/>
      <w:bCs/>
    </w:rPr>
  </w:style>
  <w:style w:type="character" w:styleId="FollowedHyperlink">
    <w:name w:val="FollowedHyperlink"/>
    <w:basedOn w:val="a2"/>
    <w:uiPriority w:val="99"/>
    <w:unhideWhenUsed/>
    <w:rsid w:val="005D3A16"/>
    <w:rPr>
      <w:color w:val="800080"/>
      <w:u w:val="single"/>
    </w:rPr>
  </w:style>
  <w:style w:type="paragraph" w:customStyle="1" w:styleId="font5">
    <w:name w:val="font5"/>
    <w:basedOn w:val="a0"/>
    <w:rsid w:val="005D3A16"/>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0"/>
    <w:rsid w:val="005D3A1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64">
    <w:name w:val="xl64"/>
    <w:basedOn w:val="a0"/>
    <w:rsid w:val="005D3A16"/>
    <w:pPr>
      <w:widowControl/>
      <w:spacing w:before="100" w:beforeAutospacing="1" w:after="100" w:afterAutospacing="1"/>
      <w:jc w:val="center"/>
      <w:textAlignment w:val="center"/>
    </w:pPr>
    <w:rPr>
      <w:rFonts w:ascii="宋体" w:hAnsi="宋体" w:cs="宋体"/>
      <w:kern w:val="0"/>
      <w:sz w:val="24"/>
      <w:szCs w:val="24"/>
    </w:rPr>
  </w:style>
  <w:style w:type="paragraph" w:customStyle="1" w:styleId="44">
    <w:name w:val="4级标题"/>
    <w:basedOn w:val="a0"/>
    <w:next w:val="a0"/>
    <w:link w:val="4Char"/>
    <w:qFormat/>
    <w:rsid w:val="00176E7D"/>
    <w:pPr>
      <w:keepNext/>
      <w:widowControl/>
      <w:snapToGrid w:val="0"/>
      <w:spacing w:before="60" w:line="240" w:lineRule="atLeast"/>
      <w:ind w:left="864" w:hanging="864"/>
      <w:jc w:val="left"/>
      <w:outlineLvl w:val="3"/>
    </w:pPr>
    <w:rPr>
      <w:rFonts w:ascii="微软雅黑" w:eastAsia="微软雅黑" w:hAnsi="微软雅黑" w:cs="Arial"/>
      <w:b/>
      <w:color w:val="000000"/>
      <w:kern w:val="0"/>
      <w:sz w:val="30"/>
      <w:szCs w:val="30"/>
    </w:rPr>
  </w:style>
  <w:style w:type="character" w:customStyle="1" w:styleId="4Char">
    <w:name w:val="4级标题 Char"/>
    <w:basedOn w:val="a2"/>
    <w:link w:val="44"/>
    <w:rsid w:val="00176E7D"/>
    <w:rPr>
      <w:rFonts w:ascii="微软雅黑" w:eastAsia="微软雅黑" w:hAnsi="微软雅黑" w:cs="Arial"/>
      <w:b/>
      <w:color w:val="000000"/>
      <w:sz w:val="30"/>
      <w:szCs w:val="30"/>
    </w:rPr>
  </w:style>
  <w:style w:type="paragraph" w:customStyle="1" w:styleId="afd">
    <w:name w:val="a"/>
    <w:basedOn w:val="a0"/>
    <w:rsid w:val="006A2AEE"/>
    <w:pPr>
      <w:widowControl/>
      <w:spacing w:before="100" w:beforeAutospacing="1" w:after="100" w:afterAutospacing="1"/>
      <w:jc w:val="left"/>
    </w:pPr>
    <w:rPr>
      <w:rFonts w:ascii="宋体" w:hAnsi="宋体" w:cs="宋体"/>
      <w:kern w:val="0"/>
      <w:sz w:val="24"/>
      <w:szCs w:val="24"/>
    </w:rPr>
  </w:style>
  <w:style w:type="paragraph" w:styleId="1">
    <w:name w:val="Note Level 1"/>
    <w:basedOn w:val="a0"/>
    <w:rsid w:val="00752DE9"/>
    <w:pPr>
      <w:keepNext/>
      <w:numPr>
        <w:numId w:val="56"/>
      </w:numPr>
      <w:contextualSpacing/>
      <w:outlineLvl w:val="0"/>
    </w:pPr>
    <w:rPr>
      <w:rFonts w:ascii="宋体"/>
    </w:rPr>
  </w:style>
  <w:style w:type="paragraph" w:styleId="2">
    <w:name w:val="Note Level 2"/>
    <w:basedOn w:val="a0"/>
    <w:rsid w:val="00752DE9"/>
    <w:pPr>
      <w:keepNext/>
      <w:numPr>
        <w:ilvl w:val="1"/>
        <w:numId w:val="56"/>
      </w:numPr>
      <w:contextualSpacing/>
      <w:outlineLvl w:val="1"/>
    </w:pPr>
    <w:rPr>
      <w:rFonts w:ascii="宋体"/>
    </w:rPr>
  </w:style>
  <w:style w:type="paragraph" w:styleId="3">
    <w:name w:val="Note Level 3"/>
    <w:basedOn w:val="a0"/>
    <w:rsid w:val="00752DE9"/>
    <w:pPr>
      <w:keepNext/>
      <w:numPr>
        <w:ilvl w:val="2"/>
        <w:numId w:val="56"/>
      </w:numPr>
      <w:contextualSpacing/>
      <w:outlineLvl w:val="2"/>
    </w:pPr>
    <w:rPr>
      <w:rFonts w:ascii="宋体"/>
    </w:rPr>
  </w:style>
  <w:style w:type="paragraph" w:styleId="4">
    <w:name w:val="Note Level 4"/>
    <w:basedOn w:val="a0"/>
    <w:rsid w:val="00752DE9"/>
    <w:pPr>
      <w:keepNext/>
      <w:numPr>
        <w:ilvl w:val="3"/>
        <w:numId w:val="56"/>
      </w:numPr>
      <w:contextualSpacing/>
      <w:outlineLvl w:val="3"/>
    </w:pPr>
    <w:rPr>
      <w:rFonts w:ascii="宋体"/>
    </w:rPr>
  </w:style>
  <w:style w:type="paragraph" w:styleId="5">
    <w:name w:val="Note Level 5"/>
    <w:basedOn w:val="a0"/>
    <w:rsid w:val="00752DE9"/>
    <w:pPr>
      <w:keepNext/>
      <w:numPr>
        <w:ilvl w:val="4"/>
        <w:numId w:val="56"/>
      </w:numPr>
      <w:contextualSpacing/>
      <w:outlineLvl w:val="4"/>
    </w:pPr>
    <w:rPr>
      <w:rFonts w:ascii="宋体"/>
    </w:rPr>
  </w:style>
  <w:style w:type="paragraph" w:styleId="6">
    <w:name w:val="Note Level 6"/>
    <w:basedOn w:val="a0"/>
    <w:rsid w:val="00752DE9"/>
    <w:pPr>
      <w:keepNext/>
      <w:numPr>
        <w:ilvl w:val="5"/>
        <w:numId w:val="56"/>
      </w:numPr>
      <w:contextualSpacing/>
      <w:outlineLvl w:val="5"/>
    </w:pPr>
    <w:rPr>
      <w:rFonts w:ascii="宋体"/>
    </w:rPr>
  </w:style>
  <w:style w:type="paragraph" w:styleId="7">
    <w:name w:val="Note Level 7"/>
    <w:basedOn w:val="a0"/>
    <w:rsid w:val="00752DE9"/>
    <w:pPr>
      <w:keepNext/>
      <w:numPr>
        <w:ilvl w:val="6"/>
        <w:numId w:val="56"/>
      </w:numPr>
      <w:contextualSpacing/>
      <w:outlineLvl w:val="6"/>
    </w:pPr>
    <w:rPr>
      <w:rFonts w:ascii="宋体"/>
    </w:rPr>
  </w:style>
  <w:style w:type="paragraph" w:styleId="8">
    <w:name w:val="Note Level 8"/>
    <w:basedOn w:val="a0"/>
    <w:rsid w:val="00752DE9"/>
    <w:pPr>
      <w:keepNext/>
      <w:numPr>
        <w:ilvl w:val="7"/>
        <w:numId w:val="56"/>
      </w:numPr>
      <w:contextualSpacing/>
      <w:outlineLvl w:val="7"/>
    </w:pPr>
    <w:rPr>
      <w:rFonts w:ascii="宋体"/>
    </w:rPr>
  </w:style>
  <w:style w:type="paragraph" w:styleId="9">
    <w:name w:val="Note Level 9"/>
    <w:basedOn w:val="a0"/>
    <w:rsid w:val="00752DE9"/>
    <w:pPr>
      <w:keepNext/>
      <w:numPr>
        <w:ilvl w:val="8"/>
        <w:numId w:val="56"/>
      </w:numPr>
      <w:contextualSpacing/>
      <w:outlineLvl w:val="8"/>
    </w:pPr>
    <w:rPr>
      <w:rFonts w:ascii="宋体"/>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rPr>
  </w:style>
  <w:style w:type="paragraph" w:styleId="10">
    <w:name w:val="heading 1"/>
    <w:aliases w:val="Char,123321,H1,h1,Level 1 Topic Heading,PIM 1,Heading 0,H11,H12,H13,H14,H15,H16,H17,H18,H19,H110,H111,H112,H121,H131,H141,H151,H161,H171,H181,H191,H1101,H1111,H113,H122,H132,H142,H152,H162,H172,H182,H192,H1102,H1112,H1121,H1211,H1311,H1411,H1511,1"/>
    <w:basedOn w:val="a0"/>
    <w:next w:val="a0"/>
    <w:link w:val="12"/>
    <w:qFormat/>
    <w:pPr>
      <w:keepNext/>
      <w:keepLines/>
      <w:numPr>
        <w:numId w:val="1"/>
      </w:numPr>
      <w:spacing w:before="340" w:after="330" w:line="578" w:lineRule="auto"/>
      <w:outlineLvl w:val="0"/>
    </w:pPr>
    <w:rPr>
      <w:rFonts w:eastAsia="黑体"/>
      <w:bCs/>
      <w:kern w:val="44"/>
      <w:sz w:val="30"/>
    </w:rPr>
  </w:style>
  <w:style w:type="paragraph" w:styleId="20">
    <w:name w:val="heading 2"/>
    <w:aliases w:val="H2,Fab-2,PIM2,Heading 2 Hidden,Heading 2 CCBS,UNDERRUBRIK 1-2,Char2,(A-2),h2 main heading,B Sub/Bold,LN2,heading 2,Titre3,HD2,sect 1.2,H21,sect 1.21,H22,sect 1.22,H211,sect 1.211,H23,sect 1.23,H212,sect 1.212,2nd level,h2,2,Header 2,l2,Titre2,prop2"/>
    <w:basedOn w:val="a0"/>
    <w:next w:val="a1"/>
    <w:link w:val="21"/>
    <w:qFormat/>
    <w:pPr>
      <w:keepNext/>
      <w:keepLines/>
      <w:numPr>
        <w:ilvl w:val="1"/>
        <w:numId w:val="1"/>
      </w:numPr>
      <w:spacing w:before="260" w:after="260" w:line="416" w:lineRule="auto"/>
      <w:outlineLvl w:val="1"/>
    </w:pPr>
    <w:rPr>
      <w:rFonts w:ascii="Arial" w:hAnsi="Arial"/>
      <w:b/>
      <w:bCs/>
      <w:sz w:val="24"/>
    </w:rPr>
  </w:style>
  <w:style w:type="paragraph" w:styleId="30">
    <w:name w:val="heading 3"/>
    <w:aliases w:val="Heading 3 Char,Bold Head,bh,sect1.2.3,sect1.2.31,sect1.2.32,sect1.2.311,sect1.2.33,sect1.2.312,H3,Fab-3,Heading 3 - old,l3,CT,Level 3 Head,h3,Map,H31,HeadC,3,heading 3,- Maj Side,sl3,Heading 3under,level_3,PIM 3,prop3,3heading,Heading 31,3rd level"/>
    <w:basedOn w:val="a0"/>
    <w:next w:val="a1"/>
    <w:link w:val="31"/>
    <w:qFormat/>
    <w:pPr>
      <w:keepNext/>
      <w:keepLines/>
      <w:numPr>
        <w:ilvl w:val="2"/>
        <w:numId w:val="1"/>
      </w:numPr>
      <w:spacing w:before="260" w:after="260" w:line="416" w:lineRule="auto"/>
      <w:outlineLvl w:val="2"/>
    </w:pPr>
    <w:rPr>
      <w:bCs/>
      <w:sz w:val="24"/>
    </w:rPr>
  </w:style>
  <w:style w:type="paragraph" w:styleId="40">
    <w:name w:val="heading 4"/>
    <w:aliases w:val="h4,H4,4,4heading,PIM 4,h41,sect 1.2.3.4,Ref Heading 1,rh1,sect 1.2.3.41,Ref Heading 11,rh11,sect 1.2.3.42,Ref Heading 12,rh12,sect 1.2.3.411,Ref Heading 111,rh111,sect 1.2.3.43,Ref Heading 13,rh13,sect 1.2.3.412,Ref Heading 112,rh112,Fab-4,T5,宋体4,b"/>
    <w:basedOn w:val="a0"/>
    <w:next w:val="a0"/>
    <w:link w:val="41"/>
    <w:qFormat/>
    <w:rsid w:val="00E33E43"/>
    <w:pPr>
      <w:keepNext/>
      <w:keepLines/>
      <w:numPr>
        <w:ilvl w:val="3"/>
        <w:numId w:val="1"/>
      </w:numPr>
      <w:spacing w:before="280" w:after="290" w:line="376" w:lineRule="auto"/>
      <w:outlineLvl w:val="3"/>
    </w:pPr>
    <w:rPr>
      <w:rFonts w:ascii="Arial" w:eastAsia="黑体" w:hAnsi="Arial"/>
      <w:b/>
      <w:bCs/>
      <w:sz w:val="28"/>
      <w:szCs w:val="28"/>
    </w:rPr>
  </w:style>
  <w:style w:type="paragraph" w:styleId="50">
    <w:name w:val="heading 5"/>
    <w:aliases w:val="H5,第四层条,dash,ds,dd,Level 3 - i,PIM 5,Table label,h5,l5,hm,mh2,Module heading 2,Head 5,list 5,5,module heading,口,口1,口2,ITT t5,PA Pico Section,TE Heading 5,heading 5,l5+toc5,Numbered Sub-list,Block Label,Roman list,Body Text (R),bullet2,L5,h51,h52"/>
    <w:basedOn w:val="a0"/>
    <w:next w:val="a0"/>
    <w:link w:val="51"/>
    <w:qFormat/>
    <w:pPr>
      <w:keepNext/>
      <w:keepLines/>
      <w:numPr>
        <w:ilvl w:val="4"/>
        <w:numId w:val="1"/>
      </w:numPr>
      <w:spacing w:before="280" w:after="290" w:line="376" w:lineRule="auto"/>
      <w:outlineLvl w:val="4"/>
    </w:pPr>
    <w:rPr>
      <w:b/>
      <w:bCs/>
      <w:sz w:val="28"/>
      <w:szCs w:val="28"/>
    </w:rPr>
  </w:style>
  <w:style w:type="paragraph" w:styleId="60">
    <w:name w:val="heading 6"/>
    <w:aliases w:val="H6,PIM 6,BOD 4,Bullet list,Legal Level 1.,6,h6,h61,heading 61,第五层条,Third Subheading,L6,CSS节内4级标记,标题7,六级标题,Do Not Use,sub-dash,sd,cnp,Caption number (page-wide),ITT t6,PA Appendix,sub-dash1,sd1,51,sub-dash2,sd2,52,sub-dash3,sd3,53,sub-dash4,sd4"/>
    <w:basedOn w:val="a0"/>
    <w:next w:val="a0"/>
    <w:link w:val="61"/>
    <w:qFormat/>
    <w:pPr>
      <w:keepNext/>
      <w:keepLines/>
      <w:numPr>
        <w:ilvl w:val="5"/>
        <w:numId w:val="1"/>
      </w:numPr>
      <w:spacing w:before="240" w:after="64" w:line="320" w:lineRule="auto"/>
      <w:outlineLvl w:val="5"/>
    </w:pPr>
    <w:rPr>
      <w:rFonts w:ascii="Arial" w:eastAsia="黑体" w:hAnsi="Arial"/>
      <w:b/>
      <w:bCs/>
      <w:sz w:val="24"/>
      <w:szCs w:val="24"/>
    </w:rPr>
  </w:style>
  <w:style w:type="paragraph" w:styleId="70">
    <w:name w:val="heading 7"/>
    <w:aliases w:val="表名,L7,PIM 7,sdf,1.标题 6,七级标题,Legal Level 1.1.,不用,letter list,Level 1.1,QCI Heading 1,Do Not Use3,cnc,Caption number (column-wide),st,ITT t7,PA Appendix Major,lettered list,letter list1,lettered list1,letter list2,lettered list2,letter list11"/>
    <w:basedOn w:val="a0"/>
    <w:next w:val="a0"/>
    <w:link w:val="71"/>
    <w:qFormat/>
    <w:pPr>
      <w:keepNext/>
      <w:keepLines/>
      <w:numPr>
        <w:ilvl w:val="6"/>
        <w:numId w:val="1"/>
      </w:numPr>
      <w:spacing w:before="240" w:after="64" w:line="320" w:lineRule="auto"/>
      <w:outlineLvl w:val="6"/>
    </w:pPr>
    <w:rPr>
      <w:b/>
      <w:bCs/>
      <w:sz w:val="24"/>
      <w:szCs w:val="24"/>
    </w:rPr>
  </w:style>
  <w:style w:type="paragraph" w:styleId="80">
    <w:name w:val="heading 8"/>
    <w:aliases w:val="图名,注意框体,Annex,八级标题,Legal Level 1.1.1.,Do Not Use2,h8,ctp,Caption text (page-wide),tt,Center Bold,ITT t8,PA Appendix Minor,Center Bold1,Center Bold2,Center Bold3,Center Bold4,Center Bold5,Center Bold6, action, action1, action2, action11,action"/>
    <w:basedOn w:val="a0"/>
    <w:next w:val="a0"/>
    <w:link w:val="81"/>
    <w:qFormat/>
    <w:pPr>
      <w:keepNext/>
      <w:keepLines/>
      <w:numPr>
        <w:ilvl w:val="7"/>
        <w:numId w:val="1"/>
      </w:numPr>
      <w:spacing w:before="240" w:after="64" w:line="320" w:lineRule="auto"/>
      <w:outlineLvl w:val="7"/>
    </w:pPr>
    <w:rPr>
      <w:rFonts w:ascii="Arial" w:eastAsia="黑体" w:hAnsi="Arial"/>
      <w:sz w:val="24"/>
      <w:szCs w:val="24"/>
    </w:rPr>
  </w:style>
  <w:style w:type="paragraph" w:styleId="90">
    <w:name w:val="heading 9"/>
    <w:aliases w:val="图的编号,Appendix,PIM 9,不用9,figure label,figureNo,未用,标题 9 Char Char Char,huh,Annex1, Appen 1,Appen 1,九级标题,Legal Level 1.1.1.1.,Do Not Use1,ctc,Caption text (column-wide),ITT t9,App Heading,App Heading1,App Heading2, progress, progress1, progress2,三级标题"/>
    <w:basedOn w:val="a0"/>
    <w:next w:val="a0"/>
    <w:link w:val="91"/>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a6"/>
    <w:pPr>
      <w:adjustRightInd w:val="0"/>
      <w:spacing w:line="400" w:lineRule="atLeast"/>
      <w:ind w:left="1050"/>
      <w:textAlignment w:val="baseline"/>
    </w:pPr>
    <w:rPr>
      <w:rFonts w:ascii="宋体"/>
      <w:kern w:val="0"/>
    </w:rPr>
  </w:style>
  <w:style w:type="paragraph" w:styleId="22">
    <w:name w:val="Body Text Indent 2"/>
    <w:basedOn w:val="a0"/>
    <w:link w:val="23"/>
    <w:pPr>
      <w:adjustRightInd w:val="0"/>
      <w:spacing w:line="400" w:lineRule="atLeast"/>
      <w:ind w:left="630"/>
      <w:textAlignment w:val="baseline"/>
    </w:pPr>
    <w:rPr>
      <w:rFonts w:ascii="宋体"/>
      <w:kern w:val="0"/>
    </w:rPr>
  </w:style>
  <w:style w:type="paragraph" w:styleId="a7">
    <w:name w:val="header"/>
    <w:basedOn w:val="a0"/>
    <w:link w:val="a8"/>
    <w:pPr>
      <w:pBdr>
        <w:bottom w:val="single" w:sz="6" w:space="1" w:color="auto"/>
      </w:pBdr>
      <w:tabs>
        <w:tab w:val="center" w:pos="4320"/>
        <w:tab w:val="right" w:pos="8640"/>
      </w:tabs>
      <w:snapToGrid w:val="0"/>
      <w:jc w:val="center"/>
    </w:pPr>
    <w:rPr>
      <w:sz w:val="18"/>
    </w:rPr>
  </w:style>
  <w:style w:type="paragraph" w:styleId="a9">
    <w:name w:val="footer"/>
    <w:aliases w:val="ft,f"/>
    <w:basedOn w:val="a0"/>
    <w:link w:val="aa"/>
    <w:uiPriority w:val="99"/>
    <w:pPr>
      <w:tabs>
        <w:tab w:val="center" w:pos="4320"/>
        <w:tab w:val="right" w:pos="8640"/>
      </w:tabs>
      <w:snapToGrid w:val="0"/>
      <w:jc w:val="left"/>
    </w:pPr>
    <w:rPr>
      <w:sz w:val="18"/>
    </w:rPr>
  </w:style>
  <w:style w:type="character" w:styleId="ab">
    <w:name w:val="page number"/>
    <w:basedOn w:val="a2"/>
  </w:style>
  <w:style w:type="paragraph" w:styleId="a1">
    <w:name w:val="Normal Indent"/>
    <w:aliases w:val="正文（首行缩进两字）,表正文,正文非缩进,段1,正文双线,水上软件,ALT+Z,正文不缩进,Indent 1,四号,缩进,正文缩进 Char Char Char Char Char Char Char Char Char Char Char Char Char Char Char Char Char Char Char Char,正文缩进 Char Char Char Char Char Char,正文缩进 Char Char Char Char,段11,bt,body text,特,PI"/>
    <w:basedOn w:val="a0"/>
    <w:link w:val="ac"/>
    <w:pPr>
      <w:ind w:firstLineChars="200" w:firstLine="420"/>
    </w:pPr>
  </w:style>
  <w:style w:type="paragraph" w:styleId="13">
    <w:name w:val="index 1"/>
    <w:basedOn w:val="a0"/>
    <w:next w:val="a0"/>
    <w:autoRedefine/>
    <w:semiHidden/>
    <w:pPr>
      <w:spacing w:line="360" w:lineRule="auto"/>
      <w:outlineLvl w:val="0"/>
    </w:pPr>
    <w:rPr>
      <w:color w:val="000000"/>
      <w:sz w:val="24"/>
    </w:rPr>
  </w:style>
  <w:style w:type="paragraph" w:customStyle="1" w:styleId="TableHeadingCenter">
    <w:name w:val="Table_Heading_Center"/>
    <w:basedOn w:val="a0"/>
    <w:pPr>
      <w:keepNext/>
      <w:keepLines/>
      <w:widowControl/>
      <w:tabs>
        <w:tab w:val="num" w:pos="360"/>
      </w:tabs>
      <w:spacing w:before="40" w:after="40" w:line="360" w:lineRule="auto"/>
      <w:jc w:val="center"/>
    </w:pPr>
    <w:rPr>
      <w:rFonts w:ascii="黑体" w:eastAsia="黑体" w:hAnsi="仿宋体"/>
      <w:b/>
      <w:color w:val="000000"/>
      <w:kern w:val="0"/>
      <w:sz w:val="24"/>
    </w:rPr>
  </w:style>
  <w:style w:type="paragraph" w:customStyle="1" w:styleId="42">
    <w:name w:val="标题4"/>
    <w:basedOn w:val="20"/>
    <w:rsid w:val="00687242"/>
    <w:pPr>
      <w:numPr>
        <w:ilvl w:val="0"/>
        <w:numId w:val="0"/>
      </w:numPr>
      <w:jc w:val="center"/>
    </w:pPr>
    <w:rPr>
      <w:rFonts w:eastAsia="黑体"/>
      <w:bCs w:val="0"/>
      <w:sz w:val="28"/>
    </w:rPr>
  </w:style>
  <w:style w:type="table" w:styleId="ad">
    <w:name w:val="Table Grid"/>
    <w:basedOn w:val="a3"/>
    <w:uiPriority w:val="59"/>
    <w:rsid w:val="002A7E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4">
    <w:name w:val="toc 1"/>
    <w:basedOn w:val="a0"/>
    <w:next w:val="a0"/>
    <w:autoRedefine/>
    <w:uiPriority w:val="39"/>
    <w:qFormat/>
    <w:rsid w:val="00A41BAA"/>
  </w:style>
  <w:style w:type="paragraph" w:styleId="24">
    <w:name w:val="toc 2"/>
    <w:basedOn w:val="a0"/>
    <w:next w:val="a0"/>
    <w:autoRedefine/>
    <w:uiPriority w:val="39"/>
    <w:qFormat/>
    <w:rsid w:val="00B24352"/>
    <w:pPr>
      <w:tabs>
        <w:tab w:val="left" w:pos="1050"/>
        <w:tab w:val="right" w:leader="dot" w:pos="8018"/>
      </w:tabs>
      <w:ind w:leftChars="200" w:left="420"/>
    </w:pPr>
  </w:style>
  <w:style w:type="paragraph" w:styleId="32">
    <w:name w:val="toc 3"/>
    <w:basedOn w:val="a0"/>
    <w:next w:val="a0"/>
    <w:autoRedefine/>
    <w:uiPriority w:val="39"/>
    <w:qFormat/>
    <w:rsid w:val="00A4627F"/>
    <w:pPr>
      <w:tabs>
        <w:tab w:val="left" w:pos="1680"/>
        <w:tab w:val="right" w:leader="dot" w:pos="8018"/>
      </w:tabs>
      <w:ind w:leftChars="400" w:left="840"/>
    </w:pPr>
    <w:rPr>
      <w:rFonts w:ascii="Arial" w:hAnsi="Arial" w:cs="Arial"/>
      <w:noProof/>
    </w:rPr>
  </w:style>
  <w:style w:type="character" w:styleId="ae">
    <w:name w:val="Hyperlink"/>
    <w:uiPriority w:val="99"/>
    <w:rsid w:val="00A41BAA"/>
    <w:rPr>
      <w:color w:val="0000FF"/>
      <w:u w:val="single"/>
    </w:rPr>
  </w:style>
  <w:style w:type="character" w:styleId="af">
    <w:name w:val="annotation reference"/>
    <w:uiPriority w:val="99"/>
    <w:semiHidden/>
    <w:rsid w:val="008E643F"/>
    <w:rPr>
      <w:sz w:val="21"/>
      <w:szCs w:val="21"/>
    </w:rPr>
  </w:style>
  <w:style w:type="paragraph" w:styleId="af0">
    <w:name w:val="annotation text"/>
    <w:basedOn w:val="a0"/>
    <w:link w:val="af1"/>
    <w:uiPriority w:val="99"/>
    <w:semiHidden/>
    <w:rsid w:val="008E643F"/>
    <w:pPr>
      <w:jc w:val="left"/>
    </w:pPr>
  </w:style>
  <w:style w:type="paragraph" w:styleId="af2">
    <w:name w:val="annotation subject"/>
    <w:basedOn w:val="af0"/>
    <w:next w:val="af0"/>
    <w:link w:val="af3"/>
    <w:semiHidden/>
    <w:rsid w:val="008E643F"/>
    <w:rPr>
      <w:b/>
      <w:bCs/>
    </w:rPr>
  </w:style>
  <w:style w:type="paragraph" w:styleId="af4">
    <w:name w:val="Balloon Text"/>
    <w:basedOn w:val="a0"/>
    <w:link w:val="af5"/>
    <w:semiHidden/>
    <w:rsid w:val="008E643F"/>
    <w:rPr>
      <w:sz w:val="18"/>
      <w:szCs w:val="18"/>
    </w:rPr>
  </w:style>
  <w:style w:type="paragraph" w:styleId="af6">
    <w:name w:val="Document Map"/>
    <w:basedOn w:val="a0"/>
    <w:link w:val="af7"/>
    <w:semiHidden/>
    <w:rsid w:val="009A564C"/>
    <w:pPr>
      <w:shd w:val="clear" w:color="auto" w:fill="000080"/>
    </w:pPr>
  </w:style>
  <w:style w:type="paragraph" w:customStyle="1" w:styleId="af8">
    <w:basedOn w:val="a0"/>
    <w:next w:val="a1"/>
    <w:rsid w:val="008103F3"/>
    <w:pPr>
      <w:ind w:firstLineChars="200" w:firstLine="420"/>
    </w:pPr>
  </w:style>
  <w:style w:type="paragraph" w:customStyle="1" w:styleId="a">
    <w:name w:val="步骤"/>
    <w:basedOn w:val="a0"/>
    <w:link w:val="Char"/>
    <w:qFormat/>
    <w:rsid w:val="00CA5842"/>
    <w:pPr>
      <w:numPr>
        <w:numId w:val="2"/>
      </w:numPr>
      <w:adjustRightInd w:val="0"/>
      <w:spacing w:line="360" w:lineRule="auto"/>
    </w:pPr>
    <w:rPr>
      <w:rFonts w:ascii="宋体" w:hAnsi="宋体"/>
      <w:szCs w:val="21"/>
    </w:rPr>
  </w:style>
  <w:style w:type="character" w:customStyle="1" w:styleId="Char">
    <w:name w:val="步骤 Char"/>
    <w:link w:val="a"/>
    <w:rsid w:val="00CA5842"/>
    <w:rPr>
      <w:rFonts w:ascii="宋体" w:hAnsi="宋体"/>
      <w:kern w:val="2"/>
      <w:sz w:val="21"/>
      <w:szCs w:val="21"/>
    </w:rPr>
  </w:style>
  <w:style w:type="table" w:customStyle="1" w:styleId="-51">
    <w:name w:val="浅色底纹 - 强调文字颜色 51"/>
    <w:basedOn w:val="a3"/>
    <w:uiPriority w:val="60"/>
    <w:rsid w:val="00BF600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1">
    <w:name w:val="批注文字 Char"/>
    <w:link w:val="af0"/>
    <w:uiPriority w:val="99"/>
    <w:semiHidden/>
    <w:rsid w:val="00DA1DB6"/>
    <w:rPr>
      <w:kern w:val="2"/>
      <w:sz w:val="21"/>
    </w:rPr>
  </w:style>
  <w:style w:type="paragraph" w:styleId="af9">
    <w:name w:val="List Paragraph"/>
    <w:basedOn w:val="a0"/>
    <w:link w:val="afa"/>
    <w:qFormat/>
    <w:rsid w:val="00062DC0"/>
    <w:pPr>
      <w:ind w:firstLineChars="200" w:firstLine="420"/>
    </w:pPr>
    <w:rPr>
      <w:rFonts w:ascii="Calibri" w:hAnsi="Calibri"/>
      <w:szCs w:val="22"/>
    </w:rPr>
  </w:style>
  <w:style w:type="numbering" w:customStyle="1" w:styleId="11">
    <w:name w:val="当前列表1"/>
    <w:rsid w:val="00561C2D"/>
    <w:pPr>
      <w:numPr>
        <w:numId w:val="3"/>
      </w:numPr>
    </w:pPr>
  </w:style>
  <w:style w:type="character" w:customStyle="1" w:styleId="aa">
    <w:name w:val="页脚 Char"/>
    <w:aliases w:val="ft Char,f Char"/>
    <w:link w:val="a9"/>
    <w:uiPriority w:val="99"/>
    <w:rsid w:val="00561C2D"/>
    <w:rPr>
      <w:kern w:val="2"/>
      <w:sz w:val="18"/>
    </w:rPr>
  </w:style>
  <w:style w:type="paragraph" w:customStyle="1" w:styleId="400">
    <w:name w:val="样式 标题 4 + 段前: 0 磅 段后: 0 磅 行距: 单倍行距"/>
    <w:basedOn w:val="40"/>
    <w:autoRedefine/>
    <w:rsid w:val="00561C2D"/>
    <w:pPr>
      <w:tabs>
        <w:tab w:val="num" w:pos="1134"/>
      </w:tabs>
      <w:spacing w:before="0" w:after="0" w:line="240" w:lineRule="auto"/>
      <w:ind w:left="1134" w:hanging="1134"/>
    </w:pPr>
    <w:rPr>
      <w:rFonts w:eastAsia="宋体" w:cs="宋体"/>
      <w:sz w:val="21"/>
      <w:szCs w:val="21"/>
    </w:rPr>
  </w:style>
  <w:style w:type="paragraph" w:customStyle="1" w:styleId="p0">
    <w:name w:val="p0"/>
    <w:basedOn w:val="a0"/>
    <w:rsid w:val="00561C2D"/>
    <w:pPr>
      <w:widowControl/>
    </w:pPr>
    <w:rPr>
      <w:kern w:val="0"/>
      <w:szCs w:val="21"/>
    </w:rPr>
  </w:style>
  <w:style w:type="character" w:customStyle="1" w:styleId="ac">
    <w:name w:val="正文缩进 Char"/>
    <w:aliases w:val="正文（首行缩进两字） Char,表正文 Char,正文非缩进 Char,段1 Char,正文双线 Char,水上软件 Char,ALT+Z Char,正文不缩进 Char,Indent 1 Char,四号 Char,缩进 Char,正文缩进 Char Char Char Char Char Char Char Char Char Char Char Char Char Char Char Char Char Char Char Char Char,段11 Char,bt Char"/>
    <w:link w:val="a1"/>
    <w:rsid w:val="00561C2D"/>
    <w:rPr>
      <w:kern w:val="2"/>
      <w:sz w:val="21"/>
    </w:rPr>
  </w:style>
  <w:style w:type="character" w:customStyle="1" w:styleId="31">
    <w:name w:val="标题 3 Char"/>
    <w:aliases w:val="Heading 3 Char Char,Bold Head Char,bh Char,sect1.2.3 Char,sect1.2.31 Char,sect1.2.32 Char,sect1.2.311 Char,sect1.2.33 Char,sect1.2.312 Char,H3 Char,Fab-3 Char,Heading 3 - old Char,l3 Char,CT Char,Level 3 Head Char,h3 Char,Map Char,H31 Char"/>
    <w:link w:val="30"/>
    <w:rsid w:val="00C21136"/>
    <w:rPr>
      <w:bCs/>
      <w:kern w:val="2"/>
      <w:sz w:val="24"/>
    </w:rPr>
  </w:style>
  <w:style w:type="paragraph" w:styleId="afb">
    <w:name w:val="Normal (Web)"/>
    <w:basedOn w:val="a0"/>
    <w:uiPriority w:val="99"/>
    <w:unhideWhenUsed/>
    <w:rsid w:val="00EE0FF3"/>
    <w:pPr>
      <w:widowControl/>
      <w:jc w:val="left"/>
    </w:pPr>
    <w:rPr>
      <w:rFonts w:ascii="宋体" w:hAnsi="宋体" w:cs="宋体"/>
      <w:kern w:val="0"/>
      <w:sz w:val="24"/>
      <w:szCs w:val="24"/>
    </w:rPr>
  </w:style>
  <w:style w:type="paragraph" w:customStyle="1" w:styleId="Default">
    <w:name w:val="Default"/>
    <w:rsid w:val="00DE534A"/>
    <w:pPr>
      <w:widowControl w:val="0"/>
      <w:autoSpaceDE w:val="0"/>
      <w:autoSpaceDN w:val="0"/>
      <w:adjustRightInd w:val="0"/>
    </w:pPr>
    <w:rPr>
      <w:rFonts w:ascii="Wingdings" w:eastAsiaTheme="minorEastAsia" w:hAnsi="Wingdings" w:cs="Wingdings"/>
      <w:color w:val="000000"/>
      <w:sz w:val="24"/>
      <w:szCs w:val="24"/>
    </w:rPr>
  </w:style>
  <w:style w:type="table" w:customStyle="1" w:styleId="4-51">
    <w:name w:val="清单表 4 - 着色 51"/>
    <w:basedOn w:val="a3"/>
    <w:uiPriority w:val="49"/>
    <w:rsid w:val="00DE534A"/>
    <w:rPr>
      <w:rFonts w:asciiTheme="minorHAnsi" w:eastAsiaTheme="minorEastAsia" w:hAnsiTheme="minorHAnsi" w:cstheme="minorBidi"/>
      <w:kern w:val="2"/>
      <w:sz w:val="21"/>
      <w:szCs w:val="22"/>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01LYJ">
    <w:name w:val="01LYJ正文"/>
    <w:basedOn w:val="a0"/>
    <w:rsid w:val="003701C9"/>
    <w:pPr>
      <w:spacing w:line="300" w:lineRule="auto"/>
      <w:ind w:firstLine="567"/>
    </w:pPr>
    <w:rPr>
      <w:rFonts w:ascii="宋体" w:hAnsi="宋体"/>
      <w:color w:val="000000"/>
      <w:spacing w:val="6"/>
      <w:kern w:val="4"/>
      <w:sz w:val="24"/>
      <w:szCs w:val="24"/>
    </w:rPr>
  </w:style>
  <w:style w:type="paragraph" w:styleId="TOC">
    <w:name w:val="TOC Heading"/>
    <w:basedOn w:val="10"/>
    <w:next w:val="a0"/>
    <w:uiPriority w:val="39"/>
    <w:semiHidden/>
    <w:unhideWhenUsed/>
    <w:qFormat/>
    <w:rsid w:val="00AF5582"/>
    <w:pPr>
      <w:widowControl/>
      <w:numPr>
        <w:numId w:val="0"/>
      </w:numPr>
      <w:spacing w:before="480" w:after="0" w:line="276" w:lineRule="auto"/>
      <w:jc w:val="left"/>
      <w:outlineLvl w:val="9"/>
    </w:pPr>
    <w:rPr>
      <w:rFonts w:asciiTheme="majorHAnsi" w:eastAsiaTheme="majorEastAsia" w:hAnsiTheme="majorHAnsi" w:cstheme="majorBidi"/>
      <w:b/>
      <w:color w:val="2E74B5" w:themeColor="accent1" w:themeShade="BF"/>
      <w:kern w:val="0"/>
      <w:sz w:val="28"/>
      <w:szCs w:val="28"/>
    </w:rPr>
  </w:style>
  <w:style w:type="paragraph" w:styleId="43">
    <w:name w:val="toc 4"/>
    <w:basedOn w:val="a0"/>
    <w:next w:val="a0"/>
    <w:autoRedefine/>
    <w:uiPriority w:val="39"/>
    <w:rsid w:val="00AF5582"/>
    <w:pPr>
      <w:ind w:leftChars="600" w:left="1260"/>
    </w:pPr>
  </w:style>
  <w:style w:type="paragraph" w:styleId="52">
    <w:name w:val="toc 5"/>
    <w:basedOn w:val="a0"/>
    <w:next w:val="a0"/>
    <w:autoRedefine/>
    <w:uiPriority w:val="39"/>
    <w:unhideWhenUsed/>
    <w:rsid w:val="00AF5582"/>
    <w:pPr>
      <w:ind w:leftChars="800" w:left="1680"/>
    </w:pPr>
    <w:rPr>
      <w:rFonts w:asciiTheme="minorHAnsi" w:eastAsiaTheme="minorEastAsia" w:hAnsiTheme="minorHAnsi" w:cstheme="minorBidi"/>
      <w:szCs w:val="22"/>
    </w:rPr>
  </w:style>
  <w:style w:type="paragraph" w:styleId="62">
    <w:name w:val="toc 6"/>
    <w:basedOn w:val="a0"/>
    <w:next w:val="a0"/>
    <w:autoRedefine/>
    <w:uiPriority w:val="39"/>
    <w:unhideWhenUsed/>
    <w:rsid w:val="00AF5582"/>
    <w:pPr>
      <w:ind w:leftChars="1000" w:left="2100"/>
    </w:pPr>
    <w:rPr>
      <w:rFonts w:asciiTheme="minorHAnsi" w:eastAsiaTheme="minorEastAsia" w:hAnsiTheme="minorHAnsi" w:cstheme="minorBidi"/>
      <w:szCs w:val="22"/>
    </w:rPr>
  </w:style>
  <w:style w:type="paragraph" w:styleId="72">
    <w:name w:val="toc 7"/>
    <w:basedOn w:val="a0"/>
    <w:next w:val="a0"/>
    <w:autoRedefine/>
    <w:uiPriority w:val="39"/>
    <w:unhideWhenUsed/>
    <w:rsid w:val="00AF5582"/>
    <w:pPr>
      <w:ind w:leftChars="1200" w:left="2520"/>
    </w:pPr>
    <w:rPr>
      <w:rFonts w:asciiTheme="minorHAnsi" w:eastAsiaTheme="minorEastAsia" w:hAnsiTheme="minorHAnsi" w:cstheme="minorBidi"/>
      <w:szCs w:val="22"/>
    </w:rPr>
  </w:style>
  <w:style w:type="paragraph" w:styleId="82">
    <w:name w:val="toc 8"/>
    <w:basedOn w:val="a0"/>
    <w:next w:val="a0"/>
    <w:autoRedefine/>
    <w:uiPriority w:val="39"/>
    <w:unhideWhenUsed/>
    <w:rsid w:val="00AF5582"/>
    <w:pPr>
      <w:ind w:leftChars="1400" w:left="2940"/>
    </w:pPr>
    <w:rPr>
      <w:rFonts w:asciiTheme="minorHAnsi" w:eastAsiaTheme="minorEastAsia" w:hAnsiTheme="minorHAnsi" w:cstheme="minorBidi"/>
      <w:szCs w:val="22"/>
    </w:rPr>
  </w:style>
  <w:style w:type="paragraph" w:styleId="92">
    <w:name w:val="toc 9"/>
    <w:basedOn w:val="a0"/>
    <w:next w:val="a0"/>
    <w:autoRedefine/>
    <w:uiPriority w:val="39"/>
    <w:unhideWhenUsed/>
    <w:rsid w:val="00AF5582"/>
    <w:pPr>
      <w:ind w:leftChars="1600" w:left="3360"/>
    </w:pPr>
    <w:rPr>
      <w:rFonts w:asciiTheme="minorHAnsi" w:eastAsiaTheme="minorEastAsia" w:hAnsiTheme="minorHAnsi" w:cstheme="minorBidi"/>
      <w:szCs w:val="22"/>
    </w:rPr>
  </w:style>
  <w:style w:type="character" w:customStyle="1" w:styleId="afa">
    <w:name w:val="列出段落 Char"/>
    <w:link w:val="af9"/>
    <w:unhideWhenUsed/>
    <w:locked/>
    <w:rsid w:val="00091E18"/>
    <w:rPr>
      <w:rFonts w:ascii="Calibri" w:hAnsi="Calibri"/>
      <w:kern w:val="2"/>
      <w:sz w:val="21"/>
      <w:szCs w:val="22"/>
    </w:rPr>
  </w:style>
  <w:style w:type="character" w:customStyle="1" w:styleId="41">
    <w:name w:val="标题 4 Char"/>
    <w:aliases w:val="h4 Char,H4 Char,4 Char,4heading Char,PIM 4 Char,h41 Char,sect 1.2.3.4 Char,Ref Heading 1 Char,rh1 Char,sect 1.2.3.41 Char,Ref Heading 11 Char,rh11 Char,sect 1.2.3.42 Char,Ref Heading 12 Char,rh12 Char,sect 1.2.3.411 Char,Ref Heading 111 Char"/>
    <w:link w:val="40"/>
    <w:rsid w:val="00E33E43"/>
    <w:rPr>
      <w:rFonts w:ascii="Arial" w:eastAsia="黑体" w:hAnsi="Arial"/>
      <w:b/>
      <w:bCs/>
      <w:kern w:val="2"/>
      <w:sz w:val="28"/>
      <w:szCs w:val="28"/>
    </w:rPr>
  </w:style>
  <w:style w:type="character" w:customStyle="1" w:styleId="51">
    <w:name w:val="标题 5 Char"/>
    <w:aliases w:val="H5 Char,第四层条 Char,dash Char,ds Char,dd Char,Level 3 - i Char,PIM 5 Char,Table label Char,h5 Char,l5 Char,hm Char,mh2 Char,Module heading 2 Char,Head 5 Char,list 5 Char,5 Char,module heading Char,口 Char,口1 Char,口2 Char,ITT t5 Char,l5+toc5 Char"/>
    <w:basedOn w:val="a2"/>
    <w:link w:val="50"/>
    <w:rsid w:val="00D90E00"/>
    <w:rPr>
      <w:b/>
      <w:bCs/>
      <w:kern w:val="2"/>
      <w:sz w:val="28"/>
      <w:szCs w:val="28"/>
    </w:rPr>
  </w:style>
  <w:style w:type="character" w:customStyle="1" w:styleId="21">
    <w:name w:val="标题 2 Char"/>
    <w:aliases w:val="H2 Char,Fab-2 Char,PIM2 Char,Heading 2 Hidden Char,Heading 2 CCBS Char,UNDERRUBRIK 1-2 Char,Char2 Char,(A-2) Char,h2 main heading Char,B Sub/Bold Char,LN2 Char,heading 2 Char,Titre3 Char,HD2 Char,sect 1.2 Char,H21 Char,sect 1.21 Char,H22 Char"/>
    <w:basedOn w:val="a2"/>
    <w:link w:val="20"/>
    <w:rsid w:val="00B543CD"/>
    <w:rPr>
      <w:rFonts w:ascii="Arial" w:hAnsi="Arial"/>
      <w:b/>
      <w:bCs/>
      <w:kern w:val="2"/>
      <w:sz w:val="24"/>
    </w:rPr>
  </w:style>
  <w:style w:type="character" w:customStyle="1" w:styleId="blue1">
    <w:name w:val="blue1"/>
    <w:rsid w:val="005D3A16"/>
  </w:style>
  <w:style w:type="character" w:customStyle="1" w:styleId="a8">
    <w:name w:val="页眉 Char"/>
    <w:basedOn w:val="a2"/>
    <w:link w:val="a7"/>
    <w:rsid w:val="005D3A16"/>
    <w:rPr>
      <w:kern w:val="2"/>
      <w:sz w:val="18"/>
    </w:rPr>
  </w:style>
  <w:style w:type="character" w:customStyle="1" w:styleId="12">
    <w:name w:val="标题 1 Char"/>
    <w:aliases w:val="Char Char,123321 Char,H1 Char,h1 Char,Level 1 Topic Heading Char,PIM 1 Char,Heading 0 Char,H11 Char,H12 Char,H13 Char,H14 Char,H15 Char,H16 Char,H17 Char,H18 Char,H19 Char,H110 Char,H111 Char,H112 Char,H121 Char,H131 Char,H141 Char,H151 Char"/>
    <w:basedOn w:val="a2"/>
    <w:link w:val="10"/>
    <w:rsid w:val="005D3A16"/>
    <w:rPr>
      <w:rFonts w:eastAsia="黑体"/>
      <w:bCs/>
      <w:kern w:val="44"/>
      <w:sz w:val="30"/>
    </w:rPr>
  </w:style>
  <w:style w:type="character" w:customStyle="1" w:styleId="61">
    <w:name w:val="标题 6 Char"/>
    <w:aliases w:val="H6 Char,PIM 6 Char,BOD 4 Char,Bullet list Char,Legal Level 1. Char,6 Char,h6 Char,h61 Char,heading 61 Char,第五层条 Char,Third Subheading Char,L6 Char,CSS节内4级标记 Char,标题7 Char,六级标题 Char,Do Not Use Char,sub-dash Char,sd Char,cnp Char,ITT t6 Char"/>
    <w:basedOn w:val="a2"/>
    <w:link w:val="60"/>
    <w:rsid w:val="005D3A16"/>
    <w:rPr>
      <w:rFonts w:ascii="Arial" w:eastAsia="黑体" w:hAnsi="Arial"/>
      <w:b/>
      <w:bCs/>
      <w:kern w:val="2"/>
      <w:sz w:val="24"/>
      <w:szCs w:val="24"/>
    </w:rPr>
  </w:style>
  <w:style w:type="character" w:customStyle="1" w:styleId="71">
    <w:name w:val="标题 7 Char"/>
    <w:aliases w:val="表名 Char,L7 Char,PIM 7 Char,sdf Char,1.标题 6 Char,七级标题 Char,Legal Level 1.1. Char,不用 Char,letter list Char,Level 1.1 Char,QCI Heading 1 Char,Do Not Use3 Char,cnc Char,Caption number (column-wide) Char,st Char,ITT t7 Char,PA Appendix Major Char"/>
    <w:basedOn w:val="a2"/>
    <w:link w:val="70"/>
    <w:rsid w:val="005D3A16"/>
    <w:rPr>
      <w:b/>
      <w:bCs/>
      <w:kern w:val="2"/>
      <w:sz w:val="24"/>
      <w:szCs w:val="24"/>
    </w:rPr>
  </w:style>
  <w:style w:type="character" w:customStyle="1" w:styleId="81">
    <w:name w:val="标题 8 Char"/>
    <w:aliases w:val="图名 Char,注意框体 Char,Annex Char,八级标题 Char,Legal Level 1.1.1. Char,Do Not Use2 Char,h8 Char,ctp Char,Caption text (page-wide) Char,tt Char,Center Bold Char,ITT t8 Char,PA Appendix Minor Char,Center Bold1 Char,Center Bold2 Char,Center Bold3 Char"/>
    <w:basedOn w:val="a2"/>
    <w:link w:val="80"/>
    <w:rsid w:val="005D3A16"/>
    <w:rPr>
      <w:rFonts w:ascii="Arial" w:eastAsia="黑体" w:hAnsi="Arial"/>
      <w:kern w:val="2"/>
      <w:sz w:val="24"/>
      <w:szCs w:val="24"/>
    </w:rPr>
  </w:style>
  <w:style w:type="character" w:customStyle="1" w:styleId="91">
    <w:name w:val="标题 9 Char"/>
    <w:aliases w:val="图的编号 Char,Appendix Char,PIM 9 Char,不用9 Char,figure label Char,figureNo Char,未用 Char,标题 9 Char Char Char Char,huh Char,Annex1 Char, Appen 1 Char,Appen 1 Char,九级标题 Char,Legal Level 1.1.1.1. Char,Do Not Use1 Char,ctc Char,ITT t9 Char,三级标题 Char"/>
    <w:basedOn w:val="a2"/>
    <w:link w:val="90"/>
    <w:rsid w:val="005D3A16"/>
    <w:rPr>
      <w:rFonts w:ascii="Arial" w:eastAsia="黑体" w:hAnsi="Arial"/>
      <w:kern w:val="2"/>
      <w:sz w:val="21"/>
      <w:szCs w:val="21"/>
    </w:rPr>
  </w:style>
  <w:style w:type="character" w:customStyle="1" w:styleId="a6">
    <w:name w:val="正文文本缩进 Char"/>
    <w:basedOn w:val="a2"/>
    <w:link w:val="a5"/>
    <w:rsid w:val="005D3A16"/>
    <w:rPr>
      <w:rFonts w:ascii="宋体"/>
      <w:sz w:val="21"/>
    </w:rPr>
  </w:style>
  <w:style w:type="character" w:customStyle="1" w:styleId="23">
    <w:name w:val="正文文本缩进 2 Char"/>
    <w:basedOn w:val="a2"/>
    <w:link w:val="22"/>
    <w:rsid w:val="005D3A16"/>
    <w:rPr>
      <w:rFonts w:ascii="宋体"/>
      <w:sz w:val="21"/>
    </w:rPr>
  </w:style>
  <w:style w:type="character" w:customStyle="1" w:styleId="af3">
    <w:name w:val="批注主题 Char"/>
    <w:basedOn w:val="af1"/>
    <w:link w:val="af2"/>
    <w:semiHidden/>
    <w:rsid w:val="005D3A16"/>
    <w:rPr>
      <w:b/>
      <w:bCs/>
      <w:kern w:val="2"/>
      <w:sz w:val="21"/>
    </w:rPr>
  </w:style>
  <w:style w:type="character" w:customStyle="1" w:styleId="af5">
    <w:name w:val="批注框文本 Char"/>
    <w:basedOn w:val="a2"/>
    <w:link w:val="af4"/>
    <w:semiHidden/>
    <w:rsid w:val="005D3A16"/>
    <w:rPr>
      <w:kern w:val="2"/>
      <w:sz w:val="18"/>
      <w:szCs w:val="18"/>
    </w:rPr>
  </w:style>
  <w:style w:type="character" w:customStyle="1" w:styleId="af7">
    <w:name w:val="文档结构图 Char"/>
    <w:basedOn w:val="a2"/>
    <w:link w:val="af6"/>
    <w:semiHidden/>
    <w:rsid w:val="005D3A16"/>
    <w:rPr>
      <w:kern w:val="2"/>
      <w:sz w:val="21"/>
      <w:shd w:val="clear" w:color="auto" w:fill="000080"/>
    </w:rPr>
  </w:style>
  <w:style w:type="character" w:styleId="afc">
    <w:name w:val="Strong"/>
    <w:uiPriority w:val="22"/>
    <w:qFormat/>
    <w:rsid w:val="005D3A16"/>
    <w:rPr>
      <w:b/>
      <w:bCs/>
    </w:rPr>
  </w:style>
  <w:style w:type="character" w:styleId="FollowedHyperlink">
    <w:name w:val="FollowedHyperlink"/>
    <w:basedOn w:val="a2"/>
    <w:uiPriority w:val="99"/>
    <w:unhideWhenUsed/>
    <w:rsid w:val="005D3A16"/>
    <w:rPr>
      <w:color w:val="800080"/>
      <w:u w:val="single"/>
    </w:rPr>
  </w:style>
  <w:style w:type="paragraph" w:customStyle="1" w:styleId="font5">
    <w:name w:val="font5"/>
    <w:basedOn w:val="a0"/>
    <w:rsid w:val="005D3A16"/>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0"/>
    <w:rsid w:val="005D3A1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64">
    <w:name w:val="xl64"/>
    <w:basedOn w:val="a0"/>
    <w:rsid w:val="005D3A16"/>
    <w:pPr>
      <w:widowControl/>
      <w:spacing w:before="100" w:beforeAutospacing="1" w:after="100" w:afterAutospacing="1"/>
      <w:jc w:val="center"/>
      <w:textAlignment w:val="center"/>
    </w:pPr>
    <w:rPr>
      <w:rFonts w:ascii="宋体" w:hAnsi="宋体" w:cs="宋体"/>
      <w:kern w:val="0"/>
      <w:sz w:val="24"/>
      <w:szCs w:val="24"/>
    </w:rPr>
  </w:style>
  <w:style w:type="paragraph" w:customStyle="1" w:styleId="44">
    <w:name w:val="4级标题"/>
    <w:basedOn w:val="a0"/>
    <w:next w:val="a0"/>
    <w:link w:val="4Char"/>
    <w:qFormat/>
    <w:rsid w:val="00176E7D"/>
    <w:pPr>
      <w:keepNext/>
      <w:widowControl/>
      <w:snapToGrid w:val="0"/>
      <w:spacing w:before="60" w:line="240" w:lineRule="atLeast"/>
      <w:ind w:left="864" w:hanging="864"/>
      <w:jc w:val="left"/>
      <w:outlineLvl w:val="3"/>
    </w:pPr>
    <w:rPr>
      <w:rFonts w:ascii="微软雅黑" w:eastAsia="微软雅黑" w:hAnsi="微软雅黑" w:cs="Arial"/>
      <w:b/>
      <w:color w:val="000000"/>
      <w:kern w:val="0"/>
      <w:sz w:val="30"/>
      <w:szCs w:val="30"/>
    </w:rPr>
  </w:style>
  <w:style w:type="character" w:customStyle="1" w:styleId="4Char">
    <w:name w:val="4级标题 Char"/>
    <w:basedOn w:val="a2"/>
    <w:link w:val="44"/>
    <w:rsid w:val="00176E7D"/>
    <w:rPr>
      <w:rFonts w:ascii="微软雅黑" w:eastAsia="微软雅黑" w:hAnsi="微软雅黑" w:cs="Arial"/>
      <w:b/>
      <w:color w:val="000000"/>
      <w:sz w:val="30"/>
      <w:szCs w:val="30"/>
    </w:rPr>
  </w:style>
  <w:style w:type="paragraph" w:customStyle="1" w:styleId="afd">
    <w:name w:val="a"/>
    <w:basedOn w:val="a0"/>
    <w:rsid w:val="006A2AE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353">
      <w:bodyDiv w:val="1"/>
      <w:marLeft w:val="0"/>
      <w:marRight w:val="0"/>
      <w:marTop w:val="0"/>
      <w:marBottom w:val="0"/>
      <w:divBdr>
        <w:top w:val="none" w:sz="0" w:space="0" w:color="auto"/>
        <w:left w:val="none" w:sz="0" w:space="0" w:color="auto"/>
        <w:bottom w:val="none" w:sz="0" w:space="0" w:color="auto"/>
        <w:right w:val="none" w:sz="0" w:space="0" w:color="auto"/>
      </w:divBdr>
    </w:div>
    <w:div w:id="18556273">
      <w:bodyDiv w:val="1"/>
      <w:marLeft w:val="0"/>
      <w:marRight w:val="0"/>
      <w:marTop w:val="0"/>
      <w:marBottom w:val="0"/>
      <w:divBdr>
        <w:top w:val="none" w:sz="0" w:space="0" w:color="auto"/>
        <w:left w:val="none" w:sz="0" w:space="0" w:color="auto"/>
        <w:bottom w:val="none" w:sz="0" w:space="0" w:color="auto"/>
        <w:right w:val="none" w:sz="0" w:space="0" w:color="auto"/>
      </w:divBdr>
      <w:divsChild>
        <w:div w:id="776606084">
          <w:marLeft w:val="0"/>
          <w:marRight w:val="0"/>
          <w:marTop w:val="0"/>
          <w:marBottom w:val="0"/>
          <w:divBdr>
            <w:top w:val="none" w:sz="0" w:space="0" w:color="auto"/>
            <w:left w:val="none" w:sz="0" w:space="0" w:color="auto"/>
            <w:bottom w:val="none" w:sz="0" w:space="0" w:color="auto"/>
            <w:right w:val="none" w:sz="0" w:space="0" w:color="auto"/>
          </w:divBdr>
        </w:div>
      </w:divsChild>
    </w:div>
    <w:div w:id="63921122">
      <w:bodyDiv w:val="1"/>
      <w:marLeft w:val="0"/>
      <w:marRight w:val="0"/>
      <w:marTop w:val="0"/>
      <w:marBottom w:val="0"/>
      <w:divBdr>
        <w:top w:val="none" w:sz="0" w:space="0" w:color="auto"/>
        <w:left w:val="none" w:sz="0" w:space="0" w:color="auto"/>
        <w:bottom w:val="none" w:sz="0" w:space="0" w:color="auto"/>
        <w:right w:val="none" w:sz="0" w:space="0" w:color="auto"/>
      </w:divBdr>
    </w:div>
    <w:div w:id="76757170">
      <w:bodyDiv w:val="1"/>
      <w:marLeft w:val="0"/>
      <w:marRight w:val="0"/>
      <w:marTop w:val="0"/>
      <w:marBottom w:val="0"/>
      <w:divBdr>
        <w:top w:val="none" w:sz="0" w:space="0" w:color="auto"/>
        <w:left w:val="none" w:sz="0" w:space="0" w:color="auto"/>
        <w:bottom w:val="none" w:sz="0" w:space="0" w:color="auto"/>
        <w:right w:val="none" w:sz="0" w:space="0" w:color="auto"/>
      </w:divBdr>
      <w:divsChild>
        <w:div w:id="1891190525">
          <w:marLeft w:val="0"/>
          <w:marRight w:val="0"/>
          <w:marTop w:val="0"/>
          <w:marBottom w:val="0"/>
          <w:divBdr>
            <w:top w:val="none" w:sz="0" w:space="0" w:color="auto"/>
            <w:left w:val="none" w:sz="0" w:space="0" w:color="auto"/>
            <w:bottom w:val="none" w:sz="0" w:space="0" w:color="auto"/>
            <w:right w:val="none" w:sz="0" w:space="0" w:color="auto"/>
          </w:divBdr>
          <w:divsChild>
            <w:div w:id="91244899">
              <w:marLeft w:val="0"/>
              <w:marRight w:val="0"/>
              <w:marTop w:val="0"/>
              <w:marBottom w:val="0"/>
              <w:divBdr>
                <w:top w:val="none" w:sz="0" w:space="0" w:color="auto"/>
                <w:left w:val="none" w:sz="0" w:space="0" w:color="auto"/>
                <w:bottom w:val="none" w:sz="0" w:space="0" w:color="auto"/>
                <w:right w:val="none" w:sz="0" w:space="0" w:color="auto"/>
              </w:divBdr>
              <w:divsChild>
                <w:div w:id="554240601">
                  <w:marLeft w:val="0"/>
                  <w:marRight w:val="0"/>
                  <w:marTop w:val="0"/>
                  <w:marBottom w:val="0"/>
                  <w:divBdr>
                    <w:top w:val="none" w:sz="0" w:space="0" w:color="auto"/>
                    <w:left w:val="none" w:sz="0" w:space="0" w:color="auto"/>
                    <w:bottom w:val="none" w:sz="0" w:space="0" w:color="auto"/>
                    <w:right w:val="none" w:sz="0" w:space="0" w:color="auto"/>
                  </w:divBdr>
                  <w:divsChild>
                    <w:div w:id="403260622">
                      <w:marLeft w:val="0"/>
                      <w:marRight w:val="0"/>
                      <w:marTop w:val="0"/>
                      <w:marBottom w:val="0"/>
                      <w:divBdr>
                        <w:top w:val="none" w:sz="0" w:space="0" w:color="auto"/>
                        <w:left w:val="none" w:sz="0" w:space="0" w:color="auto"/>
                        <w:bottom w:val="none" w:sz="0" w:space="0" w:color="auto"/>
                        <w:right w:val="none" w:sz="0" w:space="0" w:color="auto"/>
                      </w:divBdr>
                      <w:divsChild>
                        <w:div w:id="607542386">
                          <w:marLeft w:val="0"/>
                          <w:marRight w:val="0"/>
                          <w:marTop w:val="600"/>
                          <w:marBottom w:val="0"/>
                          <w:divBdr>
                            <w:top w:val="none" w:sz="0" w:space="0" w:color="auto"/>
                            <w:left w:val="none" w:sz="0" w:space="0" w:color="auto"/>
                            <w:bottom w:val="none" w:sz="0" w:space="0" w:color="auto"/>
                            <w:right w:val="none" w:sz="0" w:space="0" w:color="auto"/>
                          </w:divBdr>
                          <w:divsChild>
                            <w:div w:id="1383166748">
                              <w:marLeft w:val="0"/>
                              <w:marRight w:val="0"/>
                              <w:marTop w:val="75"/>
                              <w:marBottom w:val="0"/>
                              <w:divBdr>
                                <w:top w:val="none" w:sz="0" w:space="0" w:color="auto"/>
                                <w:left w:val="none" w:sz="0" w:space="0" w:color="auto"/>
                                <w:bottom w:val="none" w:sz="0" w:space="0" w:color="auto"/>
                                <w:right w:val="none" w:sz="0" w:space="0" w:color="auto"/>
                              </w:divBdr>
                              <w:divsChild>
                                <w:div w:id="19614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14195">
      <w:bodyDiv w:val="1"/>
      <w:marLeft w:val="0"/>
      <w:marRight w:val="0"/>
      <w:marTop w:val="0"/>
      <w:marBottom w:val="0"/>
      <w:divBdr>
        <w:top w:val="none" w:sz="0" w:space="0" w:color="auto"/>
        <w:left w:val="none" w:sz="0" w:space="0" w:color="auto"/>
        <w:bottom w:val="none" w:sz="0" w:space="0" w:color="auto"/>
        <w:right w:val="none" w:sz="0" w:space="0" w:color="auto"/>
      </w:divBdr>
    </w:div>
    <w:div w:id="249193495">
      <w:bodyDiv w:val="1"/>
      <w:marLeft w:val="0"/>
      <w:marRight w:val="0"/>
      <w:marTop w:val="0"/>
      <w:marBottom w:val="0"/>
      <w:divBdr>
        <w:top w:val="none" w:sz="0" w:space="0" w:color="auto"/>
        <w:left w:val="none" w:sz="0" w:space="0" w:color="auto"/>
        <w:bottom w:val="none" w:sz="0" w:space="0" w:color="auto"/>
        <w:right w:val="none" w:sz="0" w:space="0" w:color="auto"/>
      </w:divBdr>
    </w:div>
    <w:div w:id="316765722">
      <w:bodyDiv w:val="1"/>
      <w:marLeft w:val="0"/>
      <w:marRight w:val="0"/>
      <w:marTop w:val="0"/>
      <w:marBottom w:val="0"/>
      <w:divBdr>
        <w:top w:val="none" w:sz="0" w:space="0" w:color="auto"/>
        <w:left w:val="none" w:sz="0" w:space="0" w:color="auto"/>
        <w:bottom w:val="none" w:sz="0" w:space="0" w:color="auto"/>
        <w:right w:val="none" w:sz="0" w:space="0" w:color="auto"/>
      </w:divBdr>
      <w:divsChild>
        <w:div w:id="1311131176">
          <w:marLeft w:val="0"/>
          <w:marRight w:val="0"/>
          <w:marTop w:val="0"/>
          <w:marBottom w:val="0"/>
          <w:divBdr>
            <w:top w:val="none" w:sz="0" w:space="0" w:color="auto"/>
            <w:left w:val="none" w:sz="0" w:space="0" w:color="auto"/>
            <w:bottom w:val="none" w:sz="0" w:space="0" w:color="auto"/>
            <w:right w:val="none" w:sz="0" w:space="0" w:color="auto"/>
          </w:divBdr>
        </w:div>
      </w:divsChild>
    </w:div>
    <w:div w:id="328140579">
      <w:bodyDiv w:val="1"/>
      <w:marLeft w:val="0"/>
      <w:marRight w:val="0"/>
      <w:marTop w:val="0"/>
      <w:marBottom w:val="0"/>
      <w:divBdr>
        <w:top w:val="none" w:sz="0" w:space="0" w:color="auto"/>
        <w:left w:val="none" w:sz="0" w:space="0" w:color="auto"/>
        <w:bottom w:val="none" w:sz="0" w:space="0" w:color="auto"/>
        <w:right w:val="none" w:sz="0" w:space="0" w:color="auto"/>
      </w:divBdr>
    </w:div>
    <w:div w:id="376468324">
      <w:bodyDiv w:val="1"/>
      <w:marLeft w:val="0"/>
      <w:marRight w:val="0"/>
      <w:marTop w:val="0"/>
      <w:marBottom w:val="0"/>
      <w:divBdr>
        <w:top w:val="none" w:sz="0" w:space="0" w:color="auto"/>
        <w:left w:val="none" w:sz="0" w:space="0" w:color="auto"/>
        <w:bottom w:val="none" w:sz="0" w:space="0" w:color="auto"/>
        <w:right w:val="none" w:sz="0" w:space="0" w:color="auto"/>
      </w:divBdr>
      <w:divsChild>
        <w:div w:id="1450124064">
          <w:marLeft w:val="0"/>
          <w:marRight w:val="0"/>
          <w:marTop w:val="0"/>
          <w:marBottom w:val="0"/>
          <w:divBdr>
            <w:top w:val="none" w:sz="0" w:space="0" w:color="auto"/>
            <w:left w:val="none" w:sz="0" w:space="0" w:color="auto"/>
            <w:bottom w:val="none" w:sz="0" w:space="0" w:color="auto"/>
            <w:right w:val="none" w:sz="0" w:space="0" w:color="auto"/>
          </w:divBdr>
          <w:divsChild>
            <w:div w:id="2141027292">
              <w:marLeft w:val="0"/>
              <w:marRight w:val="0"/>
              <w:marTop w:val="0"/>
              <w:marBottom w:val="0"/>
              <w:divBdr>
                <w:top w:val="none" w:sz="0" w:space="0" w:color="auto"/>
                <w:left w:val="none" w:sz="0" w:space="0" w:color="auto"/>
                <w:bottom w:val="none" w:sz="0" w:space="0" w:color="auto"/>
                <w:right w:val="none" w:sz="0" w:space="0" w:color="auto"/>
              </w:divBdr>
              <w:divsChild>
                <w:div w:id="1343707846">
                  <w:marLeft w:val="0"/>
                  <w:marRight w:val="0"/>
                  <w:marTop w:val="0"/>
                  <w:marBottom w:val="0"/>
                  <w:divBdr>
                    <w:top w:val="none" w:sz="0" w:space="0" w:color="auto"/>
                    <w:left w:val="none" w:sz="0" w:space="0" w:color="auto"/>
                    <w:bottom w:val="none" w:sz="0" w:space="0" w:color="auto"/>
                    <w:right w:val="none" w:sz="0" w:space="0" w:color="auto"/>
                  </w:divBdr>
                  <w:divsChild>
                    <w:div w:id="9446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4370">
      <w:bodyDiv w:val="1"/>
      <w:marLeft w:val="0"/>
      <w:marRight w:val="0"/>
      <w:marTop w:val="0"/>
      <w:marBottom w:val="0"/>
      <w:divBdr>
        <w:top w:val="none" w:sz="0" w:space="0" w:color="auto"/>
        <w:left w:val="none" w:sz="0" w:space="0" w:color="auto"/>
        <w:bottom w:val="none" w:sz="0" w:space="0" w:color="auto"/>
        <w:right w:val="none" w:sz="0" w:space="0" w:color="auto"/>
      </w:divBdr>
      <w:divsChild>
        <w:div w:id="725375240">
          <w:marLeft w:val="0"/>
          <w:marRight w:val="0"/>
          <w:marTop w:val="0"/>
          <w:marBottom w:val="0"/>
          <w:divBdr>
            <w:top w:val="none" w:sz="0" w:space="0" w:color="auto"/>
            <w:left w:val="none" w:sz="0" w:space="0" w:color="auto"/>
            <w:bottom w:val="none" w:sz="0" w:space="0" w:color="auto"/>
            <w:right w:val="none" w:sz="0" w:space="0" w:color="auto"/>
          </w:divBdr>
        </w:div>
      </w:divsChild>
    </w:div>
    <w:div w:id="468406195">
      <w:bodyDiv w:val="1"/>
      <w:marLeft w:val="0"/>
      <w:marRight w:val="0"/>
      <w:marTop w:val="0"/>
      <w:marBottom w:val="0"/>
      <w:divBdr>
        <w:top w:val="none" w:sz="0" w:space="0" w:color="auto"/>
        <w:left w:val="none" w:sz="0" w:space="0" w:color="auto"/>
        <w:bottom w:val="none" w:sz="0" w:space="0" w:color="auto"/>
        <w:right w:val="none" w:sz="0" w:space="0" w:color="auto"/>
      </w:divBdr>
    </w:div>
    <w:div w:id="504638930">
      <w:bodyDiv w:val="1"/>
      <w:marLeft w:val="0"/>
      <w:marRight w:val="0"/>
      <w:marTop w:val="0"/>
      <w:marBottom w:val="0"/>
      <w:divBdr>
        <w:top w:val="none" w:sz="0" w:space="0" w:color="auto"/>
        <w:left w:val="none" w:sz="0" w:space="0" w:color="auto"/>
        <w:bottom w:val="none" w:sz="0" w:space="0" w:color="auto"/>
        <w:right w:val="none" w:sz="0" w:space="0" w:color="auto"/>
      </w:divBdr>
      <w:divsChild>
        <w:div w:id="911543788">
          <w:marLeft w:val="0"/>
          <w:marRight w:val="0"/>
          <w:marTop w:val="0"/>
          <w:marBottom w:val="0"/>
          <w:divBdr>
            <w:top w:val="none" w:sz="0" w:space="0" w:color="auto"/>
            <w:left w:val="none" w:sz="0" w:space="0" w:color="auto"/>
            <w:bottom w:val="none" w:sz="0" w:space="0" w:color="auto"/>
            <w:right w:val="none" w:sz="0" w:space="0" w:color="auto"/>
          </w:divBdr>
        </w:div>
      </w:divsChild>
    </w:div>
    <w:div w:id="616328712">
      <w:bodyDiv w:val="1"/>
      <w:marLeft w:val="0"/>
      <w:marRight w:val="0"/>
      <w:marTop w:val="0"/>
      <w:marBottom w:val="0"/>
      <w:divBdr>
        <w:top w:val="none" w:sz="0" w:space="0" w:color="auto"/>
        <w:left w:val="none" w:sz="0" w:space="0" w:color="auto"/>
        <w:bottom w:val="none" w:sz="0" w:space="0" w:color="auto"/>
        <w:right w:val="none" w:sz="0" w:space="0" w:color="auto"/>
      </w:divBdr>
      <w:divsChild>
        <w:div w:id="1152066080">
          <w:marLeft w:val="0"/>
          <w:marRight w:val="0"/>
          <w:marTop w:val="0"/>
          <w:marBottom w:val="0"/>
          <w:divBdr>
            <w:top w:val="none" w:sz="0" w:space="0" w:color="auto"/>
            <w:left w:val="none" w:sz="0" w:space="0" w:color="auto"/>
            <w:bottom w:val="none" w:sz="0" w:space="0" w:color="auto"/>
            <w:right w:val="none" w:sz="0" w:space="0" w:color="auto"/>
          </w:divBdr>
        </w:div>
      </w:divsChild>
    </w:div>
    <w:div w:id="684794716">
      <w:bodyDiv w:val="1"/>
      <w:marLeft w:val="0"/>
      <w:marRight w:val="0"/>
      <w:marTop w:val="0"/>
      <w:marBottom w:val="0"/>
      <w:divBdr>
        <w:top w:val="none" w:sz="0" w:space="0" w:color="auto"/>
        <w:left w:val="none" w:sz="0" w:space="0" w:color="auto"/>
        <w:bottom w:val="none" w:sz="0" w:space="0" w:color="auto"/>
        <w:right w:val="none" w:sz="0" w:space="0" w:color="auto"/>
      </w:divBdr>
    </w:div>
    <w:div w:id="700209161">
      <w:bodyDiv w:val="1"/>
      <w:marLeft w:val="0"/>
      <w:marRight w:val="0"/>
      <w:marTop w:val="0"/>
      <w:marBottom w:val="0"/>
      <w:divBdr>
        <w:top w:val="none" w:sz="0" w:space="0" w:color="auto"/>
        <w:left w:val="none" w:sz="0" w:space="0" w:color="auto"/>
        <w:bottom w:val="none" w:sz="0" w:space="0" w:color="auto"/>
        <w:right w:val="none" w:sz="0" w:space="0" w:color="auto"/>
      </w:divBdr>
    </w:div>
    <w:div w:id="733116428">
      <w:bodyDiv w:val="1"/>
      <w:marLeft w:val="0"/>
      <w:marRight w:val="0"/>
      <w:marTop w:val="0"/>
      <w:marBottom w:val="0"/>
      <w:divBdr>
        <w:top w:val="none" w:sz="0" w:space="0" w:color="auto"/>
        <w:left w:val="none" w:sz="0" w:space="0" w:color="auto"/>
        <w:bottom w:val="none" w:sz="0" w:space="0" w:color="auto"/>
        <w:right w:val="none" w:sz="0" w:space="0" w:color="auto"/>
      </w:divBdr>
    </w:div>
    <w:div w:id="761071551">
      <w:bodyDiv w:val="1"/>
      <w:marLeft w:val="0"/>
      <w:marRight w:val="0"/>
      <w:marTop w:val="0"/>
      <w:marBottom w:val="0"/>
      <w:divBdr>
        <w:top w:val="none" w:sz="0" w:space="0" w:color="auto"/>
        <w:left w:val="none" w:sz="0" w:space="0" w:color="auto"/>
        <w:bottom w:val="none" w:sz="0" w:space="0" w:color="auto"/>
        <w:right w:val="none" w:sz="0" w:space="0" w:color="auto"/>
      </w:divBdr>
    </w:div>
    <w:div w:id="769548179">
      <w:bodyDiv w:val="1"/>
      <w:marLeft w:val="0"/>
      <w:marRight w:val="0"/>
      <w:marTop w:val="0"/>
      <w:marBottom w:val="0"/>
      <w:divBdr>
        <w:top w:val="none" w:sz="0" w:space="0" w:color="auto"/>
        <w:left w:val="none" w:sz="0" w:space="0" w:color="auto"/>
        <w:bottom w:val="none" w:sz="0" w:space="0" w:color="auto"/>
        <w:right w:val="none" w:sz="0" w:space="0" w:color="auto"/>
      </w:divBdr>
    </w:div>
    <w:div w:id="789275499">
      <w:bodyDiv w:val="1"/>
      <w:marLeft w:val="0"/>
      <w:marRight w:val="0"/>
      <w:marTop w:val="0"/>
      <w:marBottom w:val="0"/>
      <w:divBdr>
        <w:top w:val="none" w:sz="0" w:space="0" w:color="auto"/>
        <w:left w:val="none" w:sz="0" w:space="0" w:color="auto"/>
        <w:bottom w:val="none" w:sz="0" w:space="0" w:color="auto"/>
        <w:right w:val="none" w:sz="0" w:space="0" w:color="auto"/>
      </w:divBdr>
      <w:divsChild>
        <w:div w:id="1950163204">
          <w:marLeft w:val="0"/>
          <w:marRight w:val="0"/>
          <w:marTop w:val="0"/>
          <w:marBottom w:val="0"/>
          <w:divBdr>
            <w:top w:val="none" w:sz="0" w:space="0" w:color="auto"/>
            <w:left w:val="none" w:sz="0" w:space="0" w:color="auto"/>
            <w:bottom w:val="none" w:sz="0" w:space="0" w:color="auto"/>
            <w:right w:val="none" w:sz="0" w:space="0" w:color="auto"/>
          </w:divBdr>
        </w:div>
      </w:divsChild>
    </w:div>
    <w:div w:id="801536261">
      <w:bodyDiv w:val="1"/>
      <w:marLeft w:val="0"/>
      <w:marRight w:val="0"/>
      <w:marTop w:val="0"/>
      <w:marBottom w:val="0"/>
      <w:divBdr>
        <w:top w:val="none" w:sz="0" w:space="0" w:color="auto"/>
        <w:left w:val="none" w:sz="0" w:space="0" w:color="auto"/>
        <w:bottom w:val="none" w:sz="0" w:space="0" w:color="auto"/>
        <w:right w:val="none" w:sz="0" w:space="0" w:color="auto"/>
      </w:divBdr>
      <w:divsChild>
        <w:div w:id="1701974559">
          <w:marLeft w:val="0"/>
          <w:marRight w:val="0"/>
          <w:marTop w:val="0"/>
          <w:marBottom w:val="0"/>
          <w:divBdr>
            <w:top w:val="none" w:sz="0" w:space="0" w:color="auto"/>
            <w:left w:val="none" w:sz="0" w:space="0" w:color="auto"/>
            <w:bottom w:val="none" w:sz="0" w:space="0" w:color="auto"/>
            <w:right w:val="none" w:sz="0" w:space="0" w:color="auto"/>
          </w:divBdr>
        </w:div>
      </w:divsChild>
    </w:div>
    <w:div w:id="852375617">
      <w:bodyDiv w:val="1"/>
      <w:marLeft w:val="0"/>
      <w:marRight w:val="0"/>
      <w:marTop w:val="0"/>
      <w:marBottom w:val="0"/>
      <w:divBdr>
        <w:top w:val="none" w:sz="0" w:space="0" w:color="auto"/>
        <w:left w:val="none" w:sz="0" w:space="0" w:color="auto"/>
        <w:bottom w:val="none" w:sz="0" w:space="0" w:color="auto"/>
        <w:right w:val="none" w:sz="0" w:space="0" w:color="auto"/>
      </w:divBdr>
      <w:divsChild>
        <w:div w:id="197663687">
          <w:marLeft w:val="0"/>
          <w:marRight w:val="0"/>
          <w:marTop w:val="0"/>
          <w:marBottom w:val="0"/>
          <w:divBdr>
            <w:top w:val="none" w:sz="0" w:space="0" w:color="auto"/>
            <w:left w:val="none" w:sz="0" w:space="0" w:color="auto"/>
            <w:bottom w:val="none" w:sz="0" w:space="0" w:color="auto"/>
            <w:right w:val="none" w:sz="0" w:space="0" w:color="auto"/>
          </w:divBdr>
        </w:div>
      </w:divsChild>
    </w:div>
    <w:div w:id="913318982">
      <w:bodyDiv w:val="1"/>
      <w:marLeft w:val="0"/>
      <w:marRight w:val="0"/>
      <w:marTop w:val="0"/>
      <w:marBottom w:val="0"/>
      <w:divBdr>
        <w:top w:val="none" w:sz="0" w:space="0" w:color="auto"/>
        <w:left w:val="none" w:sz="0" w:space="0" w:color="auto"/>
        <w:bottom w:val="none" w:sz="0" w:space="0" w:color="auto"/>
        <w:right w:val="none" w:sz="0" w:space="0" w:color="auto"/>
      </w:divBdr>
    </w:div>
    <w:div w:id="944268836">
      <w:bodyDiv w:val="1"/>
      <w:marLeft w:val="0"/>
      <w:marRight w:val="0"/>
      <w:marTop w:val="0"/>
      <w:marBottom w:val="0"/>
      <w:divBdr>
        <w:top w:val="none" w:sz="0" w:space="0" w:color="auto"/>
        <w:left w:val="none" w:sz="0" w:space="0" w:color="auto"/>
        <w:bottom w:val="none" w:sz="0" w:space="0" w:color="auto"/>
        <w:right w:val="none" w:sz="0" w:space="0" w:color="auto"/>
      </w:divBdr>
      <w:divsChild>
        <w:div w:id="642544252">
          <w:marLeft w:val="0"/>
          <w:marRight w:val="0"/>
          <w:marTop w:val="0"/>
          <w:marBottom w:val="0"/>
          <w:divBdr>
            <w:top w:val="none" w:sz="0" w:space="0" w:color="auto"/>
            <w:left w:val="none" w:sz="0" w:space="0" w:color="auto"/>
            <w:bottom w:val="none" w:sz="0" w:space="0" w:color="auto"/>
            <w:right w:val="none" w:sz="0" w:space="0" w:color="auto"/>
          </w:divBdr>
        </w:div>
      </w:divsChild>
    </w:div>
    <w:div w:id="960576646">
      <w:bodyDiv w:val="1"/>
      <w:marLeft w:val="0"/>
      <w:marRight w:val="0"/>
      <w:marTop w:val="0"/>
      <w:marBottom w:val="0"/>
      <w:divBdr>
        <w:top w:val="none" w:sz="0" w:space="0" w:color="auto"/>
        <w:left w:val="none" w:sz="0" w:space="0" w:color="auto"/>
        <w:bottom w:val="none" w:sz="0" w:space="0" w:color="auto"/>
        <w:right w:val="none" w:sz="0" w:space="0" w:color="auto"/>
      </w:divBdr>
      <w:divsChild>
        <w:div w:id="1598633826">
          <w:marLeft w:val="0"/>
          <w:marRight w:val="0"/>
          <w:marTop w:val="0"/>
          <w:marBottom w:val="0"/>
          <w:divBdr>
            <w:top w:val="none" w:sz="0" w:space="0" w:color="auto"/>
            <w:left w:val="none" w:sz="0" w:space="0" w:color="auto"/>
            <w:bottom w:val="none" w:sz="0" w:space="0" w:color="auto"/>
            <w:right w:val="none" w:sz="0" w:space="0" w:color="auto"/>
          </w:divBdr>
        </w:div>
      </w:divsChild>
    </w:div>
    <w:div w:id="1008681908">
      <w:bodyDiv w:val="1"/>
      <w:marLeft w:val="0"/>
      <w:marRight w:val="0"/>
      <w:marTop w:val="0"/>
      <w:marBottom w:val="0"/>
      <w:divBdr>
        <w:top w:val="none" w:sz="0" w:space="0" w:color="auto"/>
        <w:left w:val="none" w:sz="0" w:space="0" w:color="auto"/>
        <w:bottom w:val="none" w:sz="0" w:space="0" w:color="auto"/>
        <w:right w:val="none" w:sz="0" w:space="0" w:color="auto"/>
      </w:divBdr>
      <w:divsChild>
        <w:div w:id="733891060">
          <w:marLeft w:val="0"/>
          <w:marRight w:val="0"/>
          <w:marTop w:val="0"/>
          <w:marBottom w:val="0"/>
          <w:divBdr>
            <w:top w:val="none" w:sz="0" w:space="0" w:color="auto"/>
            <w:left w:val="none" w:sz="0" w:space="0" w:color="auto"/>
            <w:bottom w:val="none" w:sz="0" w:space="0" w:color="auto"/>
            <w:right w:val="none" w:sz="0" w:space="0" w:color="auto"/>
          </w:divBdr>
        </w:div>
      </w:divsChild>
    </w:div>
    <w:div w:id="1045255934">
      <w:bodyDiv w:val="1"/>
      <w:marLeft w:val="0"/>
      <w:marRight w:val="0"/>
      <w:marTop w:val="0"/>
      <w:marBottom w:val="0"/>
      <w:divBdr>
        <w:top w:val="none" w:sz="0" w:space="0" w:color="auto"/>
        <w:left w:val="none" w:sz="0" w:space="0" w:color="auto"/>
        <w:bottom w:val="none" w:sz="0" w:space="0" w:color="auto"/>
        <w:right w:val="none" w:sz="0" w:space="0" w:color="auto"/>
      </w:divBdr>
    </w:div>
    <w:div w:id="1049303537">
      <w:bodyDiv w:val="1"/>
      <w:marLeft w:val="0"/>
      <w:marRight w:val="0"/>
      <w:marTop w:val="0"/>
      <w:marBottom w:val="0"/>
      <w:divBdr>
        <w:top w:val="none" w:sz="0" w:space="0" w:color="auto"/>
        <w:left w:val="none" w:sz="0" w:space="0" w:color="auto"/>
        <w:bottom w:val="none" w:sz="0" w:space="0" w:color="auto"/>
        <w:right w:val="none" w:sz="0" w:space="0" w:color="auto"/>
      </w:divBdr>
    </w:div>
    <w:div w:id="1055542640">
      <w:bodyDiv w:val="1"/>
      <w:marLeft w:val="0"/>
      <w:marRight w:val="0"/>
      <w:marTop w:val="0"/>
      <w:marBottom w:val="0"/>
      <w:divBdr>
        <w:top w:val="none" w:sz="0" w:space="0" w:color="auto"/>
        <w:left w:val="none" w:sz="0" w:space="0" w:color="auto"/>
        <w:bottom w:val="none" w:sz="0" w:space="0" w:color="auto"/>
        <w:right w:val="none" w:sz="0" w:space="0" w:color="auto"/>
      </w:divBdr>
      <w:divsChild>
        <w:div w:id="1563708129">
          <w:marLeft w:val="0"/>
          <w:marRight w:val="0"/>
          <w:marTop w:val="0"/>
          <w:marBottom w:val="0"/>
          <w:divBdr>
            <w:top w:val="none" w:sz="0" w:space="0" w:color="auto"/>
            <w:left w:val="none" w:sz="0" w:space="0" w:color="auto"/>
            <w:bottom w:val="none" w:sz="0" w:space="0" w:color="auto"/>
            <w:right w:val="none" w:sz="0" w:space="0" w:color="auto"/>
          </w:divBdr>
        </w:div>
      </w:divsChild>
    </w:div>
    <w:div w:id="1115095852">
      <w:bodyDiv w:val="1"/>
      <w:marLeft w:val="0"/>
      <w:marRight w:val="0"/>
      <w:marTop w:val="0"/>
      <w:marBottom w:val="0"/>
      <w:divBdr>
        <w:top w:val="none" w:sz="0" w:space="0" w:color="auto"/>
        <w:left w:val="none" w:sz="0" w:space="0" w:color="auto"/>
        <w:bottom w:val="none" w:sz="0" w:space="0" w:color="auto"/>
        <w:right w:val="none" w:sz="0" w:space="0" w:color="auto"/>
      </w:divBdr>
      <w:divsChild>
        <w:div w:id="1810244382">
          <w:marLeft w:val="0"/>
          <w:marRight w:val="0"/>
          <w:marTop w:val="0"/>
          <w:marBottom w:val="0"/>
          <w:divBdr>
            <w:top w:val="none" w:sz="0" w:space="0" w:color="auto"/>
            <w:left w:val="none" w:sz="0" w:space="0" w:color="auto"/>
            <w:bottom w:val="none" w:sz="0" w:space="0" w:color="auto"/>
            <w:right w:val="none" w:sz="0" w:space="0" w:color="auto"/>
          </w:divBdr>
        </w:div>
      </w:divsChild>
    </w:div>
    <w:div w:id="1136802767">
      <w:bodyDiv w:val="1"/>
      <w:marLeft w:val="0"/>
      <w:marRight w:val="0"/>
      <w:marTop w:val="0"/>
      <w:marBottom w:val="0"/>
      <w:divBdr>
        <w:top w:val="none" w:sz="0" w:space="0" w:color="auto"/>
        <w:left w:val="none" w:sz="0" w:space="0" w:color="auto"/>
        <w:bottom w:val="none" w:sz="0" w:space="0" w:color="auto"/>
        <w:right w:val="none" w:sz="0" w:space="0" w:color="auto"/>
      </w:divBdr>
      <w:divsChild>
        <w:div w:id="1481458621">
          <w:marLeft w:val="0"/>
          <w:marRight w:val="0"/>
          <w:marTop w:val="0"/>
          <w:marBottom w:val="0"/>
          <w:divBdr>
            <w:top w:val="none" w:sz="0" w:space="0" w:color="auto"/>
            <w:left w:val="none" w:sz="0" w:space="0" w:color="auto"/>
            <w:bottom w:val="none" w:sz="0" w:space="0" w:color="auto"/>
            <w:right w:val="none" w:sz="0" w:space="0" w:color="auto"/>
          </w:divBdr>
        </w:div>
      </w:divsChild>
    </w:div>
    <w:div w:id="1139374411">
      <w:bodyDiv w:val="1"/>
      <w:marLeft w:val="0"/>
      <w:marRight w:val="0"/>
      <w:marTop w:val="0"/>
      <w:marBottom w:val="0"/>
      <w:divBdr>
        <w:top w:val="none" w:sz="0" w:space="0" w:color="auto"/>
        <w:left w:val="none" w:sz="0" w:space="0" w:color="auto"/>
        <w:bottom w:val="none" w:sz="0" w:space="0" w:color="auto"/>
        <w:right w:val="none" w:sz="0" w:space="0" w:color="auto"/>
      </w:divBdr>
      <w:divsChild>
        <w:div w:id="1315140121">
          <w:marLeft w:val="0"/>
          <w:marRight w:val="0"/>
          <w:marTop w:val="0"/>
          <w:marBottom w:val="0"/>
          <w:divBdr>
            <w:top w:val="none" w:sz="0" w:space="0" w:color="auto"/>
            <w:left w:val="none" w:sz="0" w:space="0" w:color="auto"/>
            <w:bottom w:val="none" w:sz="0" w:space="0" w:color="auto"/>
            <w:right w:val="none" w:sz="0" w:space="0" w:color="auto"/>
          </w:divBdr>
        </w:div>
      </w:divsChild>
    </w:div>
    <w:div w:id="1166556850">
      <w:bodyDiv w:val="1"/>
      <w:marLeft w:val="0"/>
      <w:marRight w:val="0"/>
      <w:marTop w:val="0"/>
      <w:marBottom w:val="0"/>
      <w:divBdr>
        <w:top w:val="none" w:sz="0" w:space="0" w:color="auto"/>
        <w:left w:val="none" w:sz="0" w:space="0" w:color="auto"/>
        <w:bottom w:val="none" w:sz="0" w:space="0" w:color="auto"/>
        <w:right w:val="none" w:sz="0" w:space="0" w:color="auto"/>
      </w:divBdr>
      <w:divsChild>
        <w:div w:id="1914001763">
          <w:marLeft w:val="0"/>
          <w:marRight w:val="0"/>
          <w:marTop w:val="0"/>
          <w:marBottom w:val="0"/>
          <w:divBdr>
            <w:top w:val="none" w:sz="0" w:space="0" w:color="auto"/>
            <w:left w:val="none" w:sz="0" w:space="0" w:color="auto"/>
            <w:bottom w:val="none" w:sz="0" w:space="0" w:color="auto"/>
            <w:right w:val="none" w:sz="0" w:space="0" w:color="auto"/>
          </w:divBdr>
        </w:div>
      </w:divsChild>
    </w:div>
    <w:div w:id="1177115580">
      <w:bodyDiv w:val="1"/>
      <w:marLeft w:val="0"/>
      <w:marRight w:val="0"/>
      <w:marTop w:val="0"/>
      <w:marBottom w:val="0"/>
      <w:divBdr>
        <w:top w:val="none" w:sz="0" w:space="0" w:color="auto"/>
        <w:left w:val="none" w:sz="0" w:space="0" w:color="auto"/>
        <w:bottom w:val="none" w:sz="0" w:space="0" w:color="auto"/>
        <w:right w:val="none" w:sz="0" w:space="0" w:color="auto"/>
      </w:divBdr>
    </w:div>
    <w:div w:id="1191263210">
      <w:bodyDiv w:val="1"/>
      <w:marLeft w:val="0"/>
      <w:marRight w:val="0"/>
      <w:marTop w:val="0"/>
      <w:marBottom w:val="0"/>
      <w:divBdr>
        <w:top w:val="none" w:sz="0" w:space="0" w:color="auto"/>
        <w:left w:val="none" w:sz="0" w:space="0" w:color="auto"/>
        <w:bottom w:val="none" w:sz="0" w:space="0" w:color="auto"/>
        <w:right w:val="none" w:sz="0" w:space="0" w:color="auto"/>
      </w:divBdr>
      <w:divsChild>
        <w:div w:id="1378310235">
          <w:marLeft w:val="0"/>
          <w:marRight w:val="0"/>
          <w:marTop w:val="0"/>
          <w:marBottom w:val="0"/>
          <w:divBdr>
            <w:top w:val="none" w:sz="0" w:space="0" w:color="auto"/>
            <w:left w:val="none" w:sz="0" w:space="0" w:color="auto"/>
            <w:bottom w:val="none" w:sz="0" w:space="0" w:color="auto"/>
            <w:right w:val="none" w:sz="0" w:space="0" w:color="auto"/>
          </w:divBdr>
        </w:div>
      </w:divsChild>
    </w:div>
    <w:div w:id="1217666323">
      <w:bodyDiv w:val="1"/>
      <w:marLeft w:val="0"/>
      <w:marRight w:val="0"/>
      <w:marTop w:val="0"/>
      <w:marBottom w:val="0"/>
      <w:divBdr>
        <w:top w:val="none" w:sz="0" w:space="0" w:color="auto"/>
        <w:left w:val="none" w:sz="0" w:space="0" w:color="auto"/>
        <w:bottom w:val="none" w:sz="0" w:space="0" w:color="auto"/>
        <w:right w:val="none" w:sz="0" w:space="0" w:color="auto"/>
      </w:divBdr>
      <w:divsChild>
        <w:div w:id="1355498886">
          <w:marLeft w:val="0"/>
          <w:marRight w:val="0"/>
          <w:marTop w:val="0"/>
          <w:marBottom w:val="0"/>
          <w:divBdr>
            <w:top w:val="none" w:sz="0" w:space="0" w:color="auto"/>
            <w:left w:val="none" w:sz="0" w:space="0" w:color="auto"/>
            <w:bottom w:val="none" w:sz="0" w:space="0" w:color="auto"/>
            <w:right w:val="none" w:sz="0" w:space="0" w:color="auto"/>
          </w:divBdr>
        </w:div>
      </w:divsChild>
    </w:div>
    <w:div w:id="1221557310">
      <w:bodyDiv w:val="1"/>
      <w:marLeft w:val="0"/>
      <w:marRight w:val="0"/>
      <w:marTop w:val="0"/>
      <w:marBottom w:val="0"/>
      <w:divBdr>
        <w:top w:val="none" w:sz="0" w:space="0" w:color="auto"/>
        <w:left w:val="none" w:sz="0" w:space="0" w:color="auto"/>
        <w:bottom w:val="none" w:sz="0" w:space="0" w:color="auto"/>
        <w:right w:val="none" w:sz="0" w:space="0" w:color="auto"/>
      </w:divBdr>
    </w:div>
    <w:div w:id="1246455723">
      <w:bodyDiv w:val="1"/>
      <w:marLeft w:val="0"/>
      <w:marRight w:val="0"/>
      <w:marTop w:val="0"/>
      <w:marBottom w:val="0"/>
      <w:divBdr>
        <w:top w:val="none" w:sz="0" w:space="0" w:color="auto"/>
        <w:left w:val="none" w:sz="0" w:space="0" w:color="auto"/>
        <w:bottom w:val="none" w:sz="0" w:space="0" w:color="auto"/>
        <w:right w:val="none" w:sz="0" w:space="0" w:color="auto"/>
      </w:divBdr>
    </w:div>
    <w:div w:id="1290093092">
      <w:bodyDiv w:val="1"/>
      <w:marLeft w:val="0"/>
      <w:marRight w:val="0"/>
      <w:marTop w:val="0"/>
      <w:marBottom w:val="0"/>
      <w:divBdr>
        <w:top w:val="none" w:sz="0" w:space="0" w:color="auto"/>
        <w:left w:val="none" w:sz="0" w:space="0" w:color="auto"/>
        <w:bottom w:val="none" w:sz="0" w:space="0" w:color="auto"/>
        <w:right w:val="none" w:sz="0" w:space="0" w:color="auto"/>
      </w:divBdr>
      <w:divsChild>
        <w:div w:id="494997297">
          <w:marLeft w:val="0"/>
          <w:marRight w:val="0"/>
          <w:marTop w:val="0"/>
          <w:marBottom w:val="0"/>
          <w:divBdr>
            <w:top w:val="none" w:sz="0" w:space="0" w:color="auto"/>
            <w:left w:val="none" w:sz="0" w:space="0" w:color="auto"/>
            <w:bottom w:val="none" w:sz="0" w:space="0" w:color="auto"/>
            <w:right w:val="none" w:sz="0" w:space="0" w:color="auto"/>
          </w:divBdr>
        </w:div>
      </w:divsChild>
    </w:div>
    <w:div w:id="1322932628">
      <w:bodyDiv w:val="1"/>
      <w:marLeft w:val="0"/>
      <w:marRight w:val="0"/>
      <w:marTop w:val="0"/>
      <w:marBottom w:val="0"/>
      <w:divBdr>
        <w:top w:val="none" w:sz="0" w:space="0" w:color="auto"/>
        <w:left w:val="none" w:sz="0" w:space="0" w:color="auto"/>
        <w:bottom w:val="none" w:sz="0" w:space="0" w:color="auto"/>
        <w:right w:val="none" w:sz="0" w:space="0" w:color="auto"/>
      </w:divBdr>
    </w:div>
    <w:div w:id="1354840961">
      <w:bodyDiv w:val="1"/>
      <w:marLeft w:val="0"/>
      <w:marRight w:val="0"/>
      <w:marTop w:val="0"/>
      <w:marBottom w:val="0"/>
      <w:divBdr>
        <w:top w:val="none" w:sz="0" w:space="0" w:color="auto"/>
        <w:left w:val="none" w:sz="0" w:space="0" w:color="auto"/>
        <w:bottom w:val="none" w:sz="0" w:space="0" w:color="auto"/>
        <w:right w:val="none" w:sz="0" w:space="0" w:color="auto"/>
      </w:divBdr>
      <w:divsChild>
        <w:div w:id="135801974">
          <w:marLeft w:val="0"/>
          <w:marRight w:val="0"/>
          <w:marTop w:val="0"/>
          <w:marBottom w:val="0"/>
          <w:divBdr>
            <w:top w:val="none" w:sz="0" w:space="0" w:color="auto"/>
            <w:left w:val="none" w:sz="0" w:space="0" w:color="auto"/>
            <w:bottom w:val="none" w:sz="0" w:space="0" w:color="auto"/>
            <w:right w:val="none" w:sz="0" w:space="0" w:color="auto"/>
          </w:divBdr>
          <w:divsChild>
            <w:div w:id="1515921697">
              <w:marLeft w:val="0"/>
              <w:marRight w:val="0"/>
              <w:marTop w:val="0"/>
              <w:marBottom w:val="0"/>
              <w:divBdr>
                <w:top w:val="none" w:sz="0" w:space="0" w:color="auto"/>
                <w:left w:val="none" w:sz="0" w:space="0" w:color="auto"/>
                <w:bottom w:val="none" w:sz="0" w:space="0" w:color="auto"/>
                <w:right w:val="none" w:sz="0" w:space="0" w:color="auto"/>
              </w:divBdr>
              <w:divsChild>
                <w:div w:id="933587230">
                  <w:marLeft w:val="0"/>
                  <w:marRight w:val="0"/>
                  <w:marTop w:val="0"/>
                  <w:marBottom w:val="0"/>
                  <w:divBdr>
                    <w:top w:val="none" w:sz="0" w:space="0" w:color="auto"/>
                    <w:left w:val="none" w:sz="0" w:space="0" w:color="auto"/>
                    <w:bottom w:val="none" w:sz="0" w:space="0" w:color="auto"/>
                    <w:right w:val="none" w:sz="0" w:space="0" w:color="auto"/>
                  </w:divBdr>
                  <w:divsChild>
                    <w:div w:id="1609922370">
                      <w:marLeft w:val="4275"/>
                      <w:marRight w:val="0"/>
                      <w:marTop w:val="0"/>
                      <w:marBottom w:val="0"/>
                      <w:divBdr>
                        <w:top w:val="none" w:sz="0" w:space="0" w:color="auto"/>
                        <w:left w:val="none" w:sz="0" w:space="0" w:color="auto"/>
                        <w:bottom w:val="none" w:sz="0" w:space="0" w:color="auto"/>
                        <w:right w:val="none" w:sz="0" w:space="0" w:color="auto"/>
                      </w:divBdr>
                      <w:divsChild>
                        <w:div w:id="32922643">
                          <w:marLeft w:val="0"/>
                          <w:marRight w:val="0"/>
                          <w:marTop w:val="0"/>
                          <w:marBottom w:val="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5986">
      <w:bodyDiv w:val="1"/>
      <w:marLeft w:val="0"/>
      <w:marRight w:val="0"/>
      <w:marTop w:val="0"/>
      <w:marBottom w:val="0"/>
      <w:divBdr>
        <w:top w:val="none" w:sz="0" w:space="0" w:color="auto"/>
        <w:left w:val="none" w:sz="0" w:space="0" w:color="auto"/>
        <w:bottom w:val="none" w:sz="0" w:space="0" w:color="auto"/>
        <w:right w:val="none" w:sz="0" w:space="0" w:color="auto"/>
      </w:divBdr>
    </w:div>
    <w:div w:id="1415933106">
      <w:bodyDiv w:val="1"/>
      <w:marLeft w:val="0"/>
      <w:marRight w:val="0"/>
      <w:marTop w:val="0"/>
      <w:marBottom w:val="0"/>
      <w:divBdr>
        <w:top w:val="none" w:sz="0" w:space="0" w:color="auto"/>
        <w:left w:val="none" w:sz="0" w:space="0" w:color="auto"/>
        <w:bottom w:val="none" w:sz="0" w:space="0" w:color="auto"/>
        <w:right w:val="none" w:sz="0" w:space="0" w:color="auto"/>
      </w:divBdr>
    </w:div>
    <w:div w:id="1510217802">
      <w:bodyDiv w:val="1"/>
      <w:marLeft w:val="0"/>
      <w:marRight w:val="0"/>
      <w:marTop w:val="0"/>
      <w:marBottom w:val="0"/>
      <w:divBdr>
        <w:top w:val="none" w:sz="0" w:space="0" w:color="auto"/>
        <w:left w:val="none" w:sz="0" w:space="0" w:color="auto"/>
        <w:bottom w:val="none" w:sz="0" w:space="0" w:color="auto"/>
        <w:right w:val="none" w:sz="0" w:space="0" w:color="auto"/>
      </w:divBdr>
      <w:divsChild>
        <w:div w:id="1337926347">
          <w:marLeft w:val="0"/>
          <w:marRight w:val="0"/>
          <w:marTop w:val="0"/>
          <w:marBottom w:val="0"/>
          <w:divBdr>
            <w:top w:val="none" w:sz="0" w:space="0" w:color="auto"/>
            <w:left w:val="none" w:sz="0" w:space="0" w:color="auto"/>
            <w:bottom w:val="none" w:sz="0" w:space="0" w:color="auto"/>
            <w:right w:val="none" w:sz="0" w:space="0" w:color="auto"/>
          </w:divBdr>
        </w:div>
      </w:divsChild>
    </w:div>
    <w:div w:id="1582060320">
      <w:bodyDiv w:val="1"/>
      <w:marLeft w:val="0"/>
      <w:marRight w:val="0"/>
      <w:marTop w:val="0"/>
      <w:marBottom w:val="0"/>
      <w:divBdr>
        <w:top w:val="none" w:sz="0" w:space="0" w:color="auto"/>
        <w:left w:val="none" w:sz="0" w:space="0" w:color="auto"/>
        <w:bottom w:val="none" w:sz="0" w:space="0" w:color="auto"/>
        <w:right w:val="none" w:sz="0" w:space="0" w:color="auto"/>
      </w:divBdr>
      <w:divsChild>
        <w:div w:id="2040809589">
          <w:marLeft w:val="0"/>
          <w:marRight w:val="0"/>
          <w:marTop w:val="0"/>
          <w:marBottom w:val="0"/>
          <w:divBdr>
            <w:top w:val="none" w:sz="0" w:space="0" w:color="auto"/>
            <w:left w:val="none" w:sz="0" w:space="0" w:color="auto"/>
            <w:bottom w:val="none" w:sz="0" w:space="0" w:color="auto"/>
            <w:right w:val="none" w:sz="0" w:space="0" w:color="auto"/>
          </w:divBdr>
          <w:divsChild>
            <w:div w:id="2041389688">
              <w:marLeft w:val="0"/>
              <w:marRight w:val="0"/>
              <w:marTop w:val="0"/>
              <w:marBottom w:val="0"/>
              <w:divBdr>
                <w:top w:val="none" w:sz="0" w:space="0" w:color="auto"/>
                <w:left w:val="none" w:sz="0" w:space="0" w:color="auto"/>
                <w:bottom w:val="none" w:sz="0" w:space="0" w:color="auto"/>
                <w:right w:val="none" w:sz="0" w:space="0" w:color="auto"/>
              </w:divBdr>
              <w:divsChild>
                <w:div w:id="1637952632">
                  <w:marLeft w:val="0"/>
                  <w:marRight w:val="0"/>
                  <w:marTop w:val="0"/>
                  <w:marBottom w:val="0"/>
                  <w:divBdr>
                    <w:top w:val="none" w:sz="0" w:space="0" w:color="auto"/>
                    <w:left w:val="none" w:sz="0" w:space="0" w:color="auto"/>
                    <w:bottom w:val="none" w:sz="0" w:space="0" w:color="auto"/>
                    <w:right w:val="none" w:sz="0" w:space="0" w:color="auto"/>
                  </w:divBdr>
                  <w:divsChild>
                    <w:div w:id="1925648988">
                      <w:marLeft w:val="0"/>
                      <w:marRight w:val="0"/>
                      <w:marTop w:val="0"/>
                      <w:marBottom w:val="0"/>
                      <w:divBdr>
                        <w:top w:val="none" w:sz="0" w:space="0" w:color="auto"/>
                        <w:left w:val="none" w:sz="0" w:space="0" w:color="auto"/>
                        <w:bottom w:val="none" w:sz="0" w:space="0" w:color="auto"/>
                        <w:right w:val="none" w:sz="0" w:space="0" w:color="auto"/>
                      </w:divBdr>
                      <w:divsChild>
                        <w:div w:id="2080206325">
                          <w:marLeft w:val="0"/>
                          <w:marRight w:val="0"/>
                          <w:marTop w:val="600"/>
                          <w:marBottom w:val="0"/>
                          <w:divBdr>
                            <w:top w:val="none" w:sz="0" w:space="0" w:color="auto"/>
                            <w:left w:val="none" w:sz="0" w:space="0" w:color="auto"/>
                            <w:bottom w:val="none" w:sz="0" w:space="0" w:color="auto"/>
                            <w:right w:val="none" w:sz="0" w:space="0" w:color="auto"/>
                          </w:divBdr>
                          <w:divsChild>
                            <w:div w:id="1995527681">
                              <w:marLeft w:val="0"/>
                              <w:marRight w:val="0"/>
                              <w:marTop w:val="75"/>
                              <w:marBottom w:val="0"/>
                              <w:divBdr>
                                <w:top w:val="none" w:sz="0" w:space="0" w:color="auto"/>
                                <w:left w:val="none" w:sz="0" w:space="0" w:color="auto"/>
                                <w:bottom w:val="none" w:sz="0" w:space="0" w:color="auto"/>
                                <w:right w:val="none" w:sz="0" w:space="0" w:color="auto"/>
                              </w:divBdr>
                              <w:divsChild>
                                <w:div w:id="11665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71727">
      <w:bodyDiv w:val="1"/>
      <w:marLeft w:val="0"/>
      <w:marRight w:val="0"/>
      <w:marTop w:val="100"/>
      <w:marBottom w:val="100"/>
      <w:divBdr>
        <w:top w:val="none" w:sz="0" w:space="0" w:color="auto"/>
        <w:left w:val="none" w:sz="0" w:space="0" w:color="auto"/>
        <w:bottom w:val="none" w:sz="0" w:space="0" w:color="auto"/>
        <w:right w:val="none" w:sz="0" w:space="0" w:color="auto"/>
      </w:divBdr>
      <w:divsChild>
        <w:div w:id="343627831">
          <w:marLeft w:val="0"/>
          <w:marRight w:val="0"/>
          <w:marTop w:val="0"/>
          <w:marBottom w:val="0"/>
          <w:divBdr>
            <w:top w:val="none" w:sz="0" w:space="0" w:color="auto"/>
            <w:left w:val="none" w:sz="0" w:space="0" w:color="auto"/>
            <w:bottom w:val="none" w:sz="0" w:space="0" w:color="auto"/>
            <w:right w:val="none" w:sz="0" w:space="0" w:color="auto"/>
          </w:divBdr>
          <w:divsChild>
            <w:div w:id="125975463">
              <w:marLeft w:val="0"/>
              <w:marRight w:val="0"/>
              <w:marTop w:val="0"/>
              <w:marBottom w:val="0"/>
              <w:divBdr>
                <w:top w:val="none" w:sz="0" w:space="0" w:color="auto"/>
                <w:left w:val="none" w:sz="0" w:space="0" w:color="auto"/>
                <w:bottom w:val="none" w:sz="0" w:space="0" w:color="auto"/>
                <w:right w:val="none" w:sz="0" w:space="0" w:color="auto"/>
              </w:divBdr>
              <w:divsChild>
                <w:div w:id="77944801">
                  <w:marLeft w:val="0"/>
                  <w:marRight w:val="0"/>
                  <w:marTop w:val="0"/>
                  <w:marBottom w:val="0"/>
                  <w:divBdr>
                    <w:top w:val="none" w:sz="0" w:space="0" w:color="auto"/>
                    <w:left w:val="none" w:sz="0" w:space="0" w:color="auto"/>
                    <w:bottom w:val="none" w:sz="0" w:space="0" w:color="auto"/>
                    <w:right w:val="none" w:sz="0" w:space="0" w:color="auto"/>
                  </w:divBdr>
                  <w:divsChild>
                    <w:div w:id="1979215436">
                      <w:marLeft w:val="0"/>
                      <w:marRight w:val="0"/>
                      <w:marTop w:val="150"/>
                      <w:marBottom w:val="0"/>
                      <w:divBdr>
                        <w:top w:val="none" w:sz="0" w:space="0" w:color="auto"/>
                        <w:left w:val="none" w:sz="0" w:space="0" w:color="auto"/>
                        <w:bottom w:val="none" w:sz="0" w:space="0" w:color="auto"/>
                        <w:right w:val="none" w:sz="0" w:space="0" w:color="auto"/>
                      </w:divBdr>
                      <w:divsChild>
                        <w:div w:id="351078727">
                          <w:marLeft w:val="0"/>
                          <w:marRight w:val="0"/>
                          <w:marTop w:val="0"/>
                          <w:marBottom w:val="0"/>
                          <w:divBdr>
                            <w:top w:val="none" w:sz="0" w:space="0" w:color="auto"/>
                            <w:left w:val="none" w:sz="0" w:space="0" w:color="auto"/>
                            <w:bottom w:val="none" w:sz="0" w:space="0" w:color="auto"/>
                            <w:right w:val="none" w:sz="0" w:space="0" w:color="auto"/>
                          </w:divBdr>
                          <w:divsChild>
                            <w:div w:id="772938327">
                              <w:marLeft w:val="0"/>
                              <w:marRight w:val="0"/>
                              <w:marTop w:val="0"/>
                              <w:marBottom w:val="0"/>
                              <w:divBdr>
                                <w:top w:val="none" w:sz="0" w:space="0" w:color="auto"/>
                                <w:left w:val="none" w:sz="0" w:space="0" w:color="auto"/>
                                <w:bottom w:val="none" w:sz="0" w:space="0" w:color="auto"/>
                                <w:right w:val="none" w:sz="0" w:space="0" w:color="auto"/>
                              </w:divBdr>
                              <w:divsChild>
                                <w:div w:id="1615209756">
                                  <w:marLeft w:val="0"/>
                                  <w:marRight w:val="0"/>
                                  <w:marTop w:val="0"/>
                                  <w:marBottom w:val="0"/>
                                  <w:divBdr>
                                    <w:top w:val="none" w:sz="0" w:space="0" w:color="auto"/>
                                    <w:left w:val="none" w:sz="0" w:space="0" w:color="auto"/>
                                    <w:bottom w:val="none" w:sz="0" w:space="0" w:color="auto"/>
                                    <w:right w:val="none" w:sz="0" w:space="0" w:color="auto"/>
                                  </w:divBdr>
                                  <w:divsChild>
                                    <w:div w:id="1313414949">
                                      <w:marLeft w:val="0"/>
                                      <w:marRight w:val="0"/>
                                      <w:marTop w:val="0"/>
                                      <w:marBottom w:val="0"/>
                                      <w:divBdr>
                                        <w:top w:val="none" w:sz="0" w:space="0" w:color="auto"/>
                                        <w:left w:val="none" w:sz="0" w:space="0" w:color="auto"/>
                                        <w:bottom w:val="none" w:sz="0" w:space="0" w:color="auto"/>
                                        <w:right w:val="none" w:sz="0" w:space="0" w:color="auto"/>
                                      </w:divBdr>
                                      <w:divsChild>
                                        <w:div w:id="1119689732">
                                          <w:marLeft w:val="0"/>
                                          <w:marRight w:val="0"/>
                                          <w:marTop w:val="0"/>
                                          <w:marBottom w:val="0"/>
                                          <w:divBdr>
                                            <w:top w:val="none" w:sz="0" w:space="0" w:color="auto"/>
                                            <w:left w:val="none" w:sz="0" w:space="0" w:color="auto"/>
                                            <w:bottom w:val="none" w:sz="0" w:space="0" w:color="auto"/>
                                            <w:right w:val="none" w:sz="0" w:space="0" w:color="auto"/>
                                          </w:divBdr>
                                          <w:divsChild>
                                            <w:div w:id="585920144">
                                              <w:marLeft w:val="0"/>
                                              <w:marRight w:val="0"/>
                                              <w:marTop w:val="0"/>
                                              <w:marBottom w:val="0"/>
                                              <w:divBdr>
                                                <w:top w:val="none" w:sz="0" w:space="0" w:color="auto"/>
                                                <w:left w:val="none" w:sz="0" w:space="0" w:color="auto"/>
                                                <w:bottom w:val="none" w:sz="0" w:space="0" w:color="auto"/>
                                                <w:right w:val="none" w:sz="0" w:space="0" w:color="auto"/>
                                              </w:divBdr>
                                              <w:divsChild>
                                                <w:div w:id="907615628">
                                                  <w:marLeft w:val="0"/>
                                                  <w:marRight w:val="0"/>
                                                  <w:marTop w:val="0"/>
                                                  <w:marBottom w:val="0"/>
                                                  <w:divBdr>
                                                    <w:top w:val="none" w:sz="0" w:space="0" w:color="auto"/>
                                                    <w:left w:val="none" w:sz="0" w:space="0" w:color="auto"/>
                                                    <w:bottom w:val="none" w:sz="0" w:space="0" w:color="auto"/>
                                                    <w:right w:val="none" w:sz="0" w:space="0" w:color="auto"/>
                                                  </w:divBdr>
                                                  <w:divsChild>
                                                    <w:div w:id="1518158097">
                                                      <w:marLeft w:val="0"/>
                                                      <w:marRight w:val="0"/>
                                                      <w:marTop w:val="0"/>
                                                      <w:marBottom w:val="0"/>
                                                      <w:divBdr>
                                                        <w:top w:val="none" w:sz="0" w:space="0" w:color="auto"/>
                                                        <w:left w:val="none" w:sz="0" w:space="0" w:color="auto"/>
                                                        <w:bottom w:val="none" w:sz="0" w:space="0" w:color="auto"/>
                                                        <w:right w:val="none" w:sz="0" w:space="0" w:color="auto"/>
                                                      </w:divBdr>
                                                      <w:divsChild>
                                                        <w:div w:id="157036660">
                                                          <w:marLeft w:val="0"/>
                                                          <w:marRight w:val="0"/>
                                                          <w:marTop w:val="0"/>
                                                          <w:marBottom w:val="0"/>
                                                          <w:divBdr>
                                                            <w:top w:val="none" w:sz="0" w:space="0" w:color="auto"/>
                                                            <w:left w:val="none" w:sz="0" w:space="0" w:color="auto"/>
                                                            <w:bottom w:val="none" w:sz="0" w:space="0" w:color="auto"/>
                                                            <w:right w:val="none" w:sz="0" w:space="0" w:color="auto"/>
                                                          </w:divBdr>
                                                          <w:divsChild>
                                                            <w:div w:id="1238058860">
                                                              <w:marLeft w:val="0"/>
                                                              <w:marRight w:val="0"/>
                                                              <w:marTop w:val="0"/>
                                                              <w:marBottom w:val="0"/>
                                                              <w:divBdr>
                                                                <w:top w:val="none" w:sz="0" w:space="0" w:color="auto"/>
                                                                <w:left w:val="none" w:sz="0" w:space="0" w:color="auto"/>
                                                                <w:bottom w:val="none" w:sz="0" w:space="0" w:color="auto"/>
                                                                <w:right w:val="none" w:sz="0" w:space="0" w:color="auto"/>
                                                              </w:divBdr>
                                                              <w:divsChild>
                                                                <w:div w:id="1456291676">
                                                                  <w:marLeft w:val="0"/>
                                                                  <w:marRight w:val="0"/>
                                                                  <w:marTop w:val="0"/>
                                                                  <w:marBottom w:val="0"/>
                                                                  <w:divBdr>
                                                                    <w:top w:val="none" w:sz="0" w:space="0" w:color="auto"/>
                                                                    <w:left w:val="none" w:sz="0" w:space="0" w:color="auto"/>
                                                                    <w:bottom w:val="none" w:sz="0" w:space="0" w:color="auto"/>
                                                                    <w:right w:val="none" w:sz="0" w:space="0" w:color="auto"/>
                                                                  </w:divBdr>
                                                                  <w:divsChild>
                                                                    <w:div w:id="1698121432">
                                                                      <w:marLeft w:val="0"/>
                                                                      <w:marRight w:val="0"/>
                                                                      <w:marTop w:val="0"/>
                                                                      <w:marBottom w:val="0"/>
                                                                      <w:divBdr>
                                                                        <w:top w:val="none" w:sz="0" w:space="0" w:color="auto"/>
                                                                        <w:left w:val="none" w:sz="0" w:space="0" w:color="auto"/>
                                                                        <w:bottom w:val="none" w:sz="0" w:space="0" w:color="auto"/>
                                                                        <w:right w:val="none" w:sz="0" w:space="0" w:color="auto"/>
                                                                      </w:divBdr>
                                                                      <w:divsChild>
                                                                        <w:div w:id="1977371649">
                                                                          <w:marLeft w:val="0"/>
                                                                          <w:marRight w:val="0"/>
                                                                          <w:marTop w:val="0"/>
                                                                          <w:marBottom w:val="0"/>
                                                                          <w:divBdr>
                                                                            <w:top w:val="none" w:sz="0" w:space="0" w:color="auto"/>
                                                                            <w:left w:val="none" w:sz="0" w:space="0" w:color="auto"/>
                                                                            <w:bottom w:val="none" w:sz="0" w:space="0" w:color="auto"/>
                                                                            <w:right w:val="none" w:sz="0" w:space="0" w:color="auto"/>
                                                                          </w:divBdr>
                                                                          <w:divsChild>
                                                                            <w:div w:id="19370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123966">
      <w:bodyDiv w:val="1"/>
      <w:marLeft w:val="0"/>
      <w:marRight w:val="0"/>
      <w:marTop w:val="0"/>
      <w:marBottom w:val="0"/>
      <w:divBdr>
        <w:top w:val="none" w:sz="0" w:space="0" w:color="auto"/>
        <w:left w:val="none" w:sz="0" w:space="0" w:color="auto"/>
        <w:bottom w:val="none" w:sz="0" w:space="0" w:color="auto"/>
        <w:right w:val="none" w:sz="0" w:space="0" w:color="auto"/>
      </w:divBdr>
    </w:div>
    <w:div w:id="1643003150">
      <w:bodyDiv w:val="1"/>
      <w:marLeft w:val="0"/>
      <w:marRight w:val="0"/>
      <w:marTop w:val="100"/>
      <w:marBottom w:val="100"/>
      <w:divBdr>
        <w:top w:val="none" w:sz="0" w:space="0" w:color="auto"/>
        <w:left w:val="none" w:sz="0" w:space="0" w:color="auto"/>
        <w:bottom w:val="none" w:sz="0" w:space="0" w:color="auto"/>
        <w:right w:val="none" w:sz="0" w:space="0" w:color="auto"/>
      </w:divBdr>
      <w:divsChild>
        <w:div w:id="705059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0"/>
              <w:divBdr>
                <w:top w:val="none" w:sz="0" w:space="0" w:color="auto"/>
                <w:left w:val="none" w:sz="0" w:space="0" w:color="auto"/>
                <w:bottom w:val="none" w:sz="0" w:space="0" w:color="auto"/>
                <w:right w:val="none" w:sz="0" w:space="0" w:color="auto"/>
              </w:divBdr>
              <w:divsChild>
                <w:div w:id="800923543">
                  <w:marLeft w:val="0"/>
                  <w:marRight w:val="0"/>
                  <w:marTop w:val="0"/>
                  <w:marBottom w:val="0"/>
                  <w:divBdr>
                    <w:top w:val="none" w:sz="0" w:space="0" w:color="auto"/>
                    <w:left w:val="none" w:sz="0" w:space="0" w:color="auto"/>
                    <w:bottom w:val="none" w:sz="0" w:space="0" w:color="auto"/>
                    <w:right w:val="none" w:sz="0" w:space="0" w:color="auto"/>
                  </w:divBdr>
                  <w:divsChild>
                    <w:div w:id="1134255762">
                      <w:marLeft w:val="0"/>
                      <w:marRight w:val="0"/>
                      <w:marTop w:val="150"/>
                      <w:marBottom w:val="0"/>
                      <w:divBdr>
                        <w:top w:val="none" w:sz="0" w:space="0" w:color="auto"/>
                        <w:left w:val="none" w:sz="0" w:space="0" w:color="auto"/>
                        <w:bottom w:val="none" w:sz="0" w:space="0" w:color="auto"/>
                        <w:right w:val="none" w:sz="0" w:space="0" w:color="auto"/>
                      </w:divBdr>
                      <w:divsChild>
                        <w:div w:id="632102612">
                          <w:marLeft w:val="0"/>
                          <w:marRight w:val="0"/>
                          <w:marTop w:val="0"/>
                          <w:marBottom w:val="0"/>
                          <w:divBdr>
                            <w:top w:val="none" w:sz="0" w:space="0" w:color="auto"/>
                            <w:left w:val="none" w:sz="0" w:space="0" w:color="auto"/>
                            <w:bottom w:val="none" w:sz="0" w:space="0" w:color="auto"/>
                            <w:right w:val="none" w:sz="0" w:space="0" w:color="auto"/>
                          </w:divBdr>
                          <w:divsChild>
                            <w:div w:id="597375838">
                              <w:marLeft w:val="0"/>
                              <w:marRight w:val="0"/>
                              <w:marTop w:val="0"/>
                              <w:marBottom w:val="0"/>
                              <w:divBdr>
                                <w:top w:val="none" w:sz="0" w:space="0" w:color="auto"/>
                                <w:left w:val="none" w:sz="0" w:space="0" w:color="auto"/>
                                <w:bottom w:val="none" w:sz="0" w:space="0" w:color="auto"/>
                                <w:right w:val="none" w:sz="0" w:space="0" w:color="auto"/>
                              </w:divBdr>
                              <w:divsChild>
                                <w:div w:id="1062021164">
                                  <w:marLeft w:val="0"/>
                                  <w:marRight w:val="0"/>
                                  <w:marTop w:val="0"/>
                                  <w:marBottom w:val="0"/>
                                  <w:divBdr>
                                    <w:top w:val="none" w:sz="0" w:space="0" w:color="auto"/>
                                    <w:left w:val="none" w:sz="0" w:space="0" w:color="auto"/>
                                    <w:bottom w:val="none" w:sz="0" w:space="0" w:color="auto"/>
                                    <w:right w:val="none" w:sz="0" w:space="0" w:color="auto"/>
                                  </w:divBdr>
                                  <w:divsChild>
                                    <w:div w:id="1499272385">
                                      <w:marLeft w:val="0"/>
                                      <w:marRight w:val="0"/>
                                      <w:marTop w:val="0"/>
                                      <w:marBottom w:val="0"/>
                                      <w:divBdr>
                                        <w:top w:val="none" w:sz="0" w:space="0" w:color="auto"/>
                                        <w:left w:val="none" w:sz="0" w:space="0" w:color="auto"/>
                                        <w:bottom w:val="none" w:sz="0" w:space="0" w:color="auto"/>
                                        <w:right w:val="none" w:sz="0" w:space="0" w:color="auto"/>
                                      </w:divBdr>
                                      <w:divsChild>
                                        <w:div w:id="1025909344">
                                          <w:marLeft w:val="0"/>
                                          <w:marRight w:val="0"/>
                                          <w:marTop w:val="0"/>
                                          <w:marBottom w:val="0"/>
                                          <w:divBdr>
                                            <w:top w:val="none" w:sz="0" w:space="0" w:color="auto"/>
                                            <w:left w:val="none" w:sz="0" w:space="0" w:color="auto"/>
                                            <w:bottom w:val="none" w:sz="0" w:space="0" w:color="auto"/>
                                            <w:right w:val="none" w:sz="0" w:space="0" w:color="auto"/>
                                          </w:divBdr>
                                          <w:divsChild>
                                            <w:div w:id="328676147">
                                              <w:marLeft w:val="0"/>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sChild>
                                                    <w:div w:id="663122230">
                                                      <w:marLeft w:val="0"/>
                                                      <w:marRight w:val="0"/>
                                                      <w:marTop w:val="0"/>
                                                      <w:marBottom w:val="0"/>
                                                      <w:divBdr>
                                                        <w:top w:val="none" w:sz="0" w:space="0" w:color="auto"/>
                                                        <w:left w:val="none" w:sz="0" w:space="0" w:color="auto"/>
                                                        <w:bottom w:val="none" w:sz="0" w:space="0" w:color="auto"/>
                                                        <w:right w:val="none" w:sz="0" w:space="0" w:color="auto"/>
                                                      </w:divBdr>
                                                      <w:divsChild>
                                                        <w:div w:id="1823886909">
                                                          <w:marLeft w:val="0"/>
                                                          <w:marRight w:val="0"/>
                                                          <w:marTop w:val="0"/>
                                                          <w:marBottom w:val="0"/>
                                                          <w:divBdr>
                                                            <w:top w:val="none" w:sz="0" w:space="0" w:color="auto"/>
                                                            <w:left w:val="none" w:sz="0" w:space="0" w:color="auto"/>
                                                            <w:bottom w:val="none" w:sz="0" w:space="0" w:color="auto"/>
                                                            <w:right w:val="none" w:sz="0" w:space="0" w:color="auto"/>
                                                          </w:divBdr>
                                                          <w:divsChild>
                                                            <w:div w:id="512770445">
                                                              <w:marLeft w:val="0"/>
                                                              <w:marRight w:val="0"/>
                                                              <w:marTop w:val="0"/>
                                                              <w:marBottom w:val="0"/>
                                                              <w:divBdr>
                                                                <w:top w:val="none" w:sz="0" w:space="0" w:color="auto"/>
                                                                <w:left w:val="none" w:sz="0" w:space="0" w:color="auto"/>
                                                                <w:bottom w:val="none" w:sz="0" w:space="0" w:color="auto"/>
                                                                <w:right w:val="none" w:sz="0" w:space="0" w:color="auto"/>
                                                              </w:divBdr>
                                                              <w:divsChild>
                                                                <w:div w:id="1607541626">
                                                                  <w:marLeft w:val="0"/>
                                                                  <w:marRight w:val="0"/>
                                                                  <w:marTop w:val="0"/>
                                                                  <w:marBottom w:val="0"/>
                                                                  <w:divBdr>
                                                                    <w:top w:val="none" w:sz="0" w:space="0" w:color="auto"/>
                                                                    <w:left w:val="none" w:sz="0" w:space="0" w:color="auto"/>
                                                                    <w:bottom w:val="none" w:sz="0" w:space="0" w:color="auto"/>
                                                                    <w:right w:val="none" w:sz="0" w:space="0" w:color="auto"/>
                                                                  </w:divBdr>
                                                                  <w:divsChild>
                                                                    <w:div w:id="1314456632">
                                                                      <w:marLeft w:val="0"/>
                                                                      <w:marRight w:val="0"/>
                                                                      <w:marTop w:val="0"/>
                                                                      <w:marBottom w:val="0"/>
                                                                      <w:divBdr>
                                                                        <w:top w:val="none" w:sz="0" w:space="0" w:color="auto"/>
                                                                        <w:left w:val="none" w:sz="0" w:space="0" w:color="auto"/>
                                                                        <w:bottom w:val="none" w:sz="0" w:space="0" w:color="auto"/>
                                                                        <w:right w:val="none" w:sz="0" w:space="0" w:color="auto"/>
                                                                      </w:divBdr>
                                                                      <w:divsChild>
                                                                        <w:div w:id="2083746859">
                                                                          <w:marLeft w:val="0"/>
                                                                          <w:marRight w:val="0"/>
                                                                          <w:marTop w:val="0"/>
                                                                          <w:marBottom w:val="0"/>
                                                                          <w:divBdr>
                                                                            <w:top w:val="none" w:sz="0" w:space="0" w:color="auto"/>
                                                                            <w:left w:val="none" w:sz="0" w:space="0" w:color="auto"/>
                                                                            <w:bottom w:val="none" w:sz="0" w:space="0" w:color="auto"/>
                                                                            <w:right w:val="none" w:sz="0" w:space="0" w:color="auto"/>
                                                                          </w:divBdr>
                                                                          <w:divsChild>
                                                                            <w:div w:id="8831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5127357">
      <w:bodyDiv w:val="1"/>
      <w:marLeft w:val="0"/>
      <w:marRight w:val="0"/>
      <w:marTop w:val="0"/>
      <w:marBottom w:val="0"/>
      <w:divBdr>
        <w:top w:val="none" w:sz="0" w:space="0" w:color="auto"/>
        <w:left w:val="none" w:sz="0" w:space="0" w:color="auto"/>
        <w:bottom w:val="none" w:sz="0" w:space="0" w:color="auto"/>
        <w:right w:val="none" w:sz="0" w:space="0" w:color="auto"/>
      </w:divBdr>
      <w:divsChild>
        <w:div w:id="500776470">
          <w:marLeft w:val="0"/>
          <w:marRight w:val="0"/>
          <w:marTop w:val="0"/>
          <w:marBottom w:val="0"/>
          <w:divBdr>
            <w:top w:val="none" w:sz="0" w:space="0" w:color="auto"/>
            <w:left w:val="none" w:sz="0" w:space="0" w:color="auto"/>
            <w:bottom w:val="none" w:sz="0" w:space="0" w:color="auto"/>
            <w:right w:val="none" w:sz="0" w:space="0" w:color="auto"/>
          </w:divBdr>
        </w:div>
      </w:divsChild>
    </w:div>
    <w:div w:id="1795176446">
      <w:bodyDiv w:val="1"/>
      <w:marLeft w:val="0"/>
      <w:marRight w:val="0"/>
      <w:marTop w:val="0"/>
      <w:marBottom w:val="0"/>
      <w:divBdr>
        <w:top w:val="none" w:sz="0" w:space="0" w:color="auto"/>
        <w:left w:val="none" w:sz="0" w:space="0" w:color="auto"/>
        <w:bottom w:val="none" w:sz="0" w:space="0" w:color="auto"/>
        <w:right w:val="none" w:sz="0" w:space="0" w:color="auto"/>
      </w:divBdr>
    </w:div>
    <w:div w:id="1817723677">
      <w:bodyDiv w:val="1"/>
      <w:marLeft w:val="0"/>
      <w:marRight w:val="0"/>
      <w:marTop w:val="0"/>
      <w:marBottom w:val="0"/>
      <w:divBdr>
        <w:top w:val="none" w:sz="0" w:space="0" w:color="auto"/>
        <w:left w:val="none" w:sz="0" w:space="0" w:color="auto"/>
        <w:bottom w:val="none" w:sz="0" w:space="0" w:color="auto"/>
        <w:right w:val="none" w:sz="0" w:space="0" w:color="auto"/>
      </w:divBdr>
    </w:div>
    <w:div w:id="1830710055">
      <w:bodyDiv w:val="1"/>
      <w:marLeft w:val="0"/>
      <w:marRight w:val="0"/>
      <w:marTop w:val="0"/>
      <w:marBottom w:val="0"/>
      <w:divBdr>
        <w:top w:val="none" w:sz="0" w:space="0" w:color="auto"/>
        <w:left w:val="none" w:sz="0" w:space="0" w:color="auto"/>
        <w:bottom w:val="none" w:sz="0" w:space="0" w:color="auto"/>
        <w:right w:val="none" w:sz="0" w:space="0" w:color="auto"/>
      </w:divBdr>
    </w:div>
    <w:div w:id="1904759207">
      <w:bodyDiv w:val="1"/>
      <w:marLeft w:val="0"/>
      <w:marRight w:val="0"/>
      <w:marTop w:val="0"/>
      <w:marBottom w:val="0"/>
      <w:divBdr>
        <w:top w:val="none" w:sz="0" w:space="0" w:color="auto"/>
        <w:left w:val="none" w:sz="0" w:space="0" w:color="auto"/>
        <w:bottom w:val="none" w:sz="0" w:space="0" w:color="auto"/>
        <w:right w:val="none" w:sz="0" w:space="0" w:color="auto"/>
      </w:divBdr>
    </w:div>
    <w:div w:id="1919903312">
      <w:bodyDiv w:val="1"/>
      <w:marLeft w:val="0"/>
      <w:marRight w:val="0"/>
      <w:marTop w:val="0"/>
      <w:marBottom w:val="0"/>
      <w:divBdr>
        <w:top w:val="none" w:sz="0" w:space="0" w:color="auto"/>
        <w:left w:val="none" w:sz="0" w:space="0" w:color="auto"/>
        <w:bottom w:val="none" w:sz="0" w:space="0" w:color="auto"/>
        <w:right w:val="none" w:sz="0" w:space="0" w:color="auto"/>
      </w:divBdr>
    </w:div>
    <w:div w:id="2019765769">
      <w:bodyDiv w:val="1"/>
      <w:marLeft w:val="0"/>
      <w:marRight w:val="0"/>
      <w:marTop w:val="0"/>
      <w:marBottom w:val="0"/>
      <w:divBdr>
        <w:top w:val="none" w:sz="0" w:space="0" w:color="auto"/>
        <w:left w:val="none" w:sz="0" w:space="0" w:color="auto"/>
        <w:bottom w:val="none" w:sz="0" w:space="0" w:color="auto"/>
        <w:right w:val="none" w:sz="0" w:space="0" w:color="auto"/>
      </w:divBdr>
    </w:div>
    <w:div w:id="2027557256">
      <w:bodyDiv w:val="1"/>
      <w:marLeft w:val="0"/>
      <w:marRight w:val="0"/>
      <w:marTop w:val="0"/>
      <w:marBottom w:val="0"/>
      <w:divBdr>
        <w:top w:val="none" w:sz="0" w:space="0" w:color="auto"/>
        <w:left w:val="none" w:sz="0" w:space="0" w:color="auto"/>
        <w:bottom w:val="none" w:sz="0" w:space="0" w:color="auto"/>
        <w:right w:val="none" w:sz="0" w:space="0" w:color="auto"/>
      </w:divBdr>
    </w:div>
    <w:div w:id="207037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png"/><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658;&#29983;&#20113;&#34701;\&#23458;&#25143;&#31649;&#29702;\&#20013;&#34701;&#20449;&#25176;\&#20026;&#20449;&#20135;&#21697;&#38656;&#27714;V1.2-lww.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EC7A4-C9F6-FE42-B6ED-7B8B27E5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\恒生云融\客户管理\中融信托\为信产品需求V1.2-lww.dot</Template>
  <TotalTime>9579</TotalTime>
  <Pages>15</Pages>
  <Words>518</Words>
  <Characters>2959</Characters>
  <Application>Microsoft Macintosh Word</Application>
  <DocSecurity>0</DocSecurity>
  <Lines>24</Lines>
  <Paragraphs>6</Paragraphs>
  <ScaleCrop>false</ScaleCrop>
  <Company/>
  <LinksUpToDate>false</LinksUpToDate>
  <CharactersWithSpaces>3471</CharactersWithSpaces>
  <SharedDoc>false</SharedDoc>
  <HLinks>
    <vt:vector size="372" baseType="variant">
      <vt:variant>
        <vt:i4>1638463</vt:i4>
      </vt:variant>
      <vt:variant>
        <vt:i4>368</vt:i4>
      </vt:variant>
      <vt:variant>
        <vt:i4>0</vt:i4>
      </vt:variant>
      <vt:variant>
        <vt:i4>5</vt:i4>
      </vt:variant>
      <vt:variant>
        <vt:lpwstr/>
      </vt:variant>
      <vt:variant>
        <vt:lpwstr>_Toc418611286</vt:lpwstr>
      </vt:variant>
      <vt:variant>
        <vt:i4>1638463</vt:i4>
      </vt:variant>
      <vt:variant>
        <vt:i4>362</vt:i4>
      </vt:variant>
      <vt:variant>
        <vt:i4>0</vt:i4>
      </vt:variant>
      <vt:variant>
        <vt:i4>5</vt:i4>
      </vt:variant>
      <vt:variant>
        <vt:lpwstr/>
      </vt:variant>
      <vt:variant>
        <vt:lpwstr>_Toc418611285</vt:lpwstr>
      </vt:variant>
      <vt:variant>
        <vt:i4>1638463</vt:i4>
      </vt:variant>
      <vt:variant>
        <vt:i4>356</vt:i4>
      </vt:variant>
      <vt:variant>
        <vt:i4>0</vt:i4>
      </vt:variant>
      <vt:variant>
        <vt:i4>5</vt:i4>
      </vt:variant>
      <vt:variant>
        <vt:lpwstr/>
      </vt:variant>
      <vt:variant>
        <vt:lpwstr>_Toc418611284</vt:lpwstr>
      </vt:variant>
      <vt:variant>
        <vt:i4>1638463</vt:i4>
      </vt:variant>
      <vt:variant>
        <vt:i4>350</vt:i4>
      </vt:variant>
      <vt:variant>
        <vt:i4>0</vt:i4>
      </vt:variant>
      <vt:variant>
        <vt:i4>5</vt:i4>
      </vt:variant>
      <vt:variant>
        <vt:lpwstr/>
      </vt:variant>
      <vt:variant>
        <vt:lpwstr>_Toc418611283</vt:lpwstr>
      </vt:variant>
      <vt:variant>
        <vt:i4>1638463</vt:i4>
      </vt:variant>
      <vt:variant>
        <vt:i4>344</vt:i4>
      </vt:variant>
      <vt:variant>
        <vt:i4>0</vt:i4>
      </vt:variant>
      <vt:variant>
        <vt:i4>5</vt:i4>
      </vt:variant>
      <vt:variant>
        <vt:lpwstr/>
      </vt:variant>
      <vt:variant>
        <vt:lpwstr>_Toc418611282</vt:lpwstr>
      </vt:variant>
      <vt:variant>
        <vt:i4>1638463</vt:i4>
      </vt:variant>
      <vt:variant>
        <vt:i4>338</vt:i4>
      </vt:variant>
      <vt:variant>
        <vt:i4>0</vt:i4>
      </vt:variant>
      <vt:variant>
        <vt:i4>5</vt:i4>
      </vt:variant>
      <vt:variant>
        <vt:lpwstr/>
      </vt:variant>
      <vt:variant>
        <vt:lpwstr>_Toc418611281</vt:lpwstr>
      </vt:variant>
      <vt:variant>
        <vt:i4>1638463</vt:i4>
      </vt:variant>
      <vt:variant>
        <vt:i4>332</vt:i4>
      </vt:variant>
      <vt:variant>
        <vt:i4>0</vt:i4>
      </vt:variant>
      <vt:variant>
        <vt:i4>5</vt:i4>
      </vt:variant>
      <vt:variant>
        <vt:lpwstr/>
      </vt:variant>
      <vt:variant>
        <vt:lpwstr>_Toc418611280</vt:lpwstr>
      </vt:variant>
      <vt:variant>
        <vt:i4>1441855</vt:i4>
      </vt:variant>
      <vt:variant>
        <vt:i4>326</vt:i4>
      </vt:variant>
      <vt:variant>
        <vt:i4>0</vt:i4>
      </vt:variant>
      <vt:variant>
        <vt:i4>5</vt:i4>
      </vt:variant>
      <vt:variant>
        <vt:lpwstr/>
      </vt:variant>
      <vt:variant>
        <vt:lpwstr>_Toc418611279</vt:lpwstr>
      </vt:variant>
      <vt:variant>
        <vt:i4>1441855</vt:i4>
      </vt:variant>
      <vt:variant>
        <vt:i4>320</vt:i4>
      </vt:variant>
      <vt:variant>
        <vt:i4>0</vt:i4>
      </vt:variant>
      <vt:variant>
        <vt:i4>5</vt:i4>
      </vt:variant>
      <vt:variant>
        <vt:lpwstr/>
      </vt:variant>
      <vt:variant>
        <vt:lpwstr>_Toc418611278</vt:lpwstr>
      </vt:variant>
      <vt:variant>
        <vt:i4>1441855</vt:i4>
      </vt:variant>
      <vt:variant>
        <vt:i4>314</vt:i4>
      </vt:variant>
      <vt:variant>
        <vt:i4>0</vt:i4>
      </vt:variant>
      <vt:variant>
        <vt:i4>5</vt:i4>
      </vt:variant>
      <vt:variant>
        <vt:lpwstr/>
      </vt:variant>
      <vt:variant>
        <vt:lpwstr>_Toc418611277</vt:lpwstr>
      </vt:variant>
      <vt:variant>
        <vt:i4>1441855</vt:i4>
      </vt:variant>
      <vt:variant>
        <vt:i4>308</vt:i4>
      </vt:variant>
      <vt:variant>
        <vt:i4>0</vt:i4>
      </vt:variant>
      <vt:variant>
        <vt:i4>5</vt:i4>
      </vt:variant>
      <vt:variant>
        <vt:lpwstr/>
      </vt:variant>
      <vt:variant>
        <vt:lpwstr>_Toc418611276</vt:lpwstr>
      </vt:variant>
      <vt:variant>
        <vt:i4>1441855</vt:i4>
      </vt:variant>
      <vt:variant>
        <vt:i4>302</vt:i4>
      </vt:variant>
      <vt:variant>
        <vt:i4>0</vt:i4>
      </vt:variant>
      <vt:variant>
        <vt:i4>5</vt:i4>
      </vt:variant>
      <vt:variant>
        <vt:lpwstr/>
      </vt:variant>
      <vt:variant>
        <vt:lpwstr>_Toc418611275</vt:lpwstr>
      </vt:variant>
      <vt:variant>
        <vt:i4>1441855</vt:i4>
      </vt:variant>
      <vt:variant>
        <vt:i4>296</vt:i4>
      </vt:variant>
      <vt:variant>
        <vt:i4>0</vt:i4>
      </vt:variant>
      <vt:variant>
        <vt:i4>5</vt:i4>
      </vt:variant>
      <vt:variant>
        <vt:lpwstr/>
      </vt:variant>
      <vt:variant>
        <vt:lpwstr>_Toc418611274</vt:lpwstr>
      </vt:variant>
      <vt:variant>
        <vt:i4>1441855</vt:i4>
      </vt:variant>
      <vt:variant>
        <vt:i4>290</vt:i4>
      </vt:variant>
      <vt:variant>
        <vt:i4>0</vt:i4>
      </vt:variant>
      <vt:variant>
        <vt:i4>5</vt:i4>
      </vt:variant>
      <vt:variant>
        <vt:lpwstr/>
      </vt:variant>
      <vt:variant>
        <vt:lpwstr>_Toc418611273</vt:lpwstr>
      </vt:variant>
      <vt:variant>
        <vt:i4>1441855</vt:i4>
      </vt:variant>
      <vt:variant>
        <vt:i4>284</vt:i4>
      </vt:variant>
      <vt:variant>
        <vt:i4>0</vt:i4>
      </vt:variant>
      <vt:variant>
        <vt:i4>5</vt:i4>
      </vt:variant>
      <vt:variant>
        <vt:lpwstr/>
      </vt:variant>
      <vt:variant>
        <vt:lpwstr>_Toc418611272</vt:lpwstr>
      </vt:variant>
      <vt:variant>
        <vt:i4>1441855</vt:i4>
      </vt:variant>
      <vt:variant>
        <vt:i4>278</vt:i4>
      </vt:variant>
      <vt:variant>
        <vt:i4>0</vt:i4>
      </vt:variant>
      <vt:variant>
        <vt:i4>5</vt:i4>
      </vt:variant>
      <vt:variant>
        <vt:lpwstr/>
      </vt:variant>
      <vt:variant>
        <vt:lpwstr>_Toc418611271</vt:lpwstr>
      </vt:variant>
      <vt:variant>
        <vt:i4>1441855</vt:i4>
      </vt:variant>
      <vt:variant>
        <vt:i4>272</vt:i4>
      </vt:variant>
      <vt:variant>
        <vt:i4>0</vt:i4>
      </vt:variant>
      <vt:variant>
        <vt:i4>5</vt:i4>
      </vt:variant>
      <vt:variant>
        <vt:lpwstr/>
      </vt:variant>
      <vt:variant>
        <vt:lpwstr>_Toc418611270</vt:lpwstr>
      </vt:variant>
      <vt:variant>
        <vt:i4>1507391</vt:i4>
      </vt:variant>
      <vt:variant>
        <vt:i4>266</vt:i4>
      </vt:variant>
      <vt:variant>
        <vt:i4>0</vt:i4>
      </vt:variant>
      <vt:variant>
        <vt:i4>5</vt:i4>
      </vt:variant>
      <vt:variant>
        <vt:lpwstr/>
      </vt:variant>
      <vt:variant>
        <vt:lpwstr>_Toc418611269</vt:lpwstr>
      </vt:variant>
      <vt:variant>
        <vt:i4>1507391</vt:i4>
      </vt:variant>
      <vt:variant>
        <vt:i4>260</vt:i4>
      </vt:variant>
      <vt:variant>
        <vt:i4>0</vt:i4>
      </vt:variant>
      <vt:variant>
        <vt:i4>5</vt:i4>
      </vt:variant>
      <vt:variant>
        <vt:lpwstr/>
      </vt:variant>
      <vt:variant>
        <vt:lpwstr>_Toc418611268</vt:lpwstr>
      </vt:variant>
      <vt:variant>
        <vt:i4>1507391</vt:i4>
      </vt:variant>
      <vt:variant>
        <vt:i4>254</vt:i4>
      </vt:variant>
      <vt:variant>
        <vt:i4>0</vt:i4>
      </vt:variant>
      <vt:variant>
        <vt:i4>5</vt:i4>
      </vt:variant>
      <vt:variant>
        <vt:lpwstr/>
      </vt:variant>
      <vt:variant>
        <vt:lpwstr>_Toc418611267</vt:lpwstr>
      </vt:variant>
      <vt:variant>
        <vt:i4>1507391</vt:i4>
      </vt:variant>
      <vt:variant>
        <vt:i4>248</vt:i4>
      </vt:variant>
      <vt:variant>
        <vt:i4>0</vt:i4>
      </vt:variant>
      <vt:variant>
        <vt:i4>5</vt:i4>
      </vt:variant>
      <vt:variant>
        <vt:lpwstr/>
      </vt:variant>
      <vt:variant>
        <vt:lpwstr>_Toc418611266</vt:lpwstr>
      </vt:variant>
      <vt:variant>
        <vt:i4>1507391</vt:i4>
      </vt:variant>
      <vt:variant>
        <vt:i4>242</vt:i4>
      </vt:variant>
      <vt:variant>
        <vt:i4>0</vt:i4>
      </vt:variant>
      <vt:variant>
        <vt:i4>5</vt:i4>
      </vt:variant>
      <vt:variant>
        <vt:lpwstr/>
      </vt:variant>
      <vt:variant>
        <vt:lpwstr>_Toc418611265</vt:lpwstr>
      </vt:variant>
      <vt:variant>
        <vt:i4>1507391</vt:i4>
      </vt:variant>
      <vt:variant>
        <vt:i4>236</vt:i4>
      </vt:variant>
      <vt:variant>
        <vt:i4>0</vt:i4>
      </vt:variant>
      <vt:variant>
        <vt:i4>5</vt:i4>
      </vt:variant>
      <vt:variant>
        <vt:lpwstr/>
      </vt:variant>
      <vt:variant>
        <vt:lpwstr>_Toc418611264</vt:lpwstr>
      </vt:variant>
      <vt:variant>
        <vt:i4>1507391</vt:i4>
      </vt:variant>
      <vt:variant>
        <vt:i4>230</vt:i4>
      </vt:variant>
      <vt:variant>
        <vt:i4>0</vt:i4>
      </vt:variant>
      <vt:variant>
        <vt:i4>5</vt:i4>
      </vt:variant>
      <vt:variant>
        <vt:lpwstr/>
      </vt:variant>
      <vt:variant>
        <vt:lpwstr>_Toc418611263</vt:lpwstr>
      </vt:variant>
      <vt:variant>
        <vt:i4>1507391</vt:i4>
      </vt:variant>
      <vt:variant>
        <vt:i4>224</vt:i4>
      </vt:variant>
      <vt:variant>
        <vt:i4>0</vt:i4>
      </vt:variant>
      <vt:variant>
        <vt:i4>5</vt:i4>
      </vt:variant>
      <vt:variant>
        <vt:lpwstr/>
      </vt:variant>
      <vt:variant>
        <vt:lpwstr>_Toc418611262</vt:lpwstr>
      </vt:variant>
      <vt:variant>
        <vt:i4>1507391</vt:i4>
      </vt:variant>
      <vt:variant>
        <vt:i4>218</vt:i4>
      </vt:variant>
      <vt:variant>
        <vt:i4>0</vt:i4>
      </vt:variant>
      <vt:variant>
        <vt:i4>5</vt:i4>
      </vt:variant>
      <vt:variant>
        <vt:lpwstr/>
      </vt:variant>
      <vt:variant>
        <vt:lpwstr>_Toc418611261</vt:lpwstr>
      </vt:variant>
      <vt:variant>
        <vt:i4>1507391</vt:i4>
      </vt:variant>
      <vt:variant>
        <vt:i4>212</vt:i4>
      </vt:variant>
      <vt:variant>
        <vt:i4>0</vt:i4>
      </vt:variant>
      <vt:variant>
        <vt:i4>5</vt:i4>
      </vt:variant>
      <vt:variant>
        <vt:lpwstr/>
      </vt:variant>
      <vt:variant>
        <vt:lpwstr>_Toc418611260</vt:lpwstr>
      </vt:variant>
      <vt:variant>
        <vt:i4>1310783</vt:i4>
      </vt:variant>
      <vt:variant>
        <vt:i4>206</vt:i4>
      </vt:variant>
      <vt:variant>
        <vt:i4>0</vt:i4>
      </vt:variant>
      <vt:variant>
        <vt:i4>5</vt:i4>
      </vt:variant>
      <vt:variant>
        <vt:lpwstr/>
      </vt:variant>
      <vt:variant>
        <vt:lpwstr>_Toc418611259</vt:lpwstr>
      </vt:variant>
      <vt:variant>
        <vt:i4>1310783</vt:i4>
      </vt:variant>
      <vt:variant>
        <vt:i4>200</vt:i4>
      </vt:variant>
      <vt:variant>
        <vt:i4>0</vt:i4>
      </vt:variant>
      <vt:variant>
        <vt:i4>5</vt:i4>
      </vt:variant>
      <vt:variant>
        <vt:lpwstr/>
      </vt:variant>
      <vt:variant>
        <vt:lpwstr>_Toc418611258</vt:lpwstr>
      </vt:variant>
      <vt:variant>
        <vt:i4>1310783</vt:i4>
      </vt:variant>
      <vt:variant>
        <vt:i4>194</vt:i4>
      </vt:variant>
      <vt:variant>
        <vt:i4>0</vt:i4>
      </vt:variant>
      <vt:variant>
        <vt:i4>5</vt:i4>
      </vt:variant>
      <vt:variant>
        <vt:lpwstr/>
      </vt:variant>
      <vt:variant>
        <vt:lpwstr>_Toc418611257</vt:lpwstr>
      </vt:variant>
      <vt:variant>
        <vt:i4>1310783</vt:i4>
      </vt:variant>
      <vt:variant>
        <vt:i4>188</vt:i4>
      </vt:variant>
      <vt:variant>
        <vt:i4>0</vt:i4>
      </vt:variant>
      <vt:variant>
        <vt:i4>5</vt:i4>
      </vt:variant>
      <vt:variant>
        <vt:lpwstr/>
      </vt:variant>
      <vt:variant>
        <vt:lpwstr>_Toc418611256</vt:lpwstr>
      </vt:variant>
      <vt:variant>
        <vt:i4>1310783</vt:i4>
      </vt:variant>
      <vt:variant>
        <vt:i4>182</vt:i4>
      </vt:variant>
      <vt:variant>
        <vt:i4>0</vt:i4>
      </vt:variant>
      <vt:variant>
        <vt:i4>5</vt:i4>
      </vt:variant>
      <vt:variant>
        <vt:lpwstr/>
      </vt:variant>
      <vt:variant>
        <vt:lpwstr>_Toc418611255</vt:lpwstr>
      </vt:variant>
      <vt:variant>
        <vt:i4>1310783</vt:i4>
      </vt:variant>
      <vt:variant>
        <vt:i4>176</vt:i4>
      </vt:variant>
      <vt:variant>
        <vt:i4>0</vt:i4>
      </vt:variant>
      <vt:variant>
        <vt:i4>5</vt:i4>
      </vt:variant>
      <vt:variant>
        <vt:lpwstr/>
      </vt:variant>
      <vt:variant>
        <vt:lpwstr>_Toc418611254</vt:lpwstr>
      </vt:variant>
      <vt:variant>
        <vt:i4>1310783</vt:i4>
      </vt:variant>
      <vt:variant>
        <vt:i4>170</vt:i4>
      </vt:variant>
      <vt:variant>
        <vt:i4>0</vt:i4>
      </vt:variant>
      <vt:variant>
        <vt:i4>5</vt:i4>
      </vt:variant>
      <vt:variant>
        <vt:lpwstr/>
      </vt:variant>
      <vt:variant>
        <vt:lpwstr>_Toc418611253</vt:lpwstr>
      </vt:variant>
      <vt:variant>
        <vt:i4>1310783</vt:i4>
      </vt:variant>
      <vt:variant>
        <vt:i4>164</vt:i4>
      </vt:variant>
      <vt:variant>
        <vt:i4>0</vt:i4>
      </vt:variant>
      <vt:variant>
        <vt:i4>5</vt:i4>
      </vt:variant>
      <vt:variant>
        <vt:lpwstr/>
      </vt:variant>
      <vt:variant>
        <vt:lpwstr>_Toc418611252</vt:lpwstr>
      </vt:variant>
      <vt:variant>
        <vt:i4>1310783</vt:i4>
      </vt:variant>
      <vt:variant>
        <vt:i4>158</vt:i4>
      </vt:variant>
      <vt:variant>
        <vt:i4>0</vt:i4>
      </vt:variant>
      <vt:variant>
        <vt:i4>5</vt:i4>
      </vt:variant>
      <vt:variant>
        <vt:lpwstr/>
      </vt:variant>
      <vt:variant>
        <vt:lpwstr>_Toc418611251</vt:lpwstr>
      </vt:variant>
      <vt:variant>
        <vt:i4>1310783</vt:i4>
      </vt:variant>
      <vt:variant>
        <vt:i4>152</vt:i4>
      </vt:variant>
      <vt:variant>
        <vt:i4>0</vt:i4>
      </vt:variant>
      <vt:variant>
        <vt:i4>5</vt:i4>
      </vt:variant>
      <vt:variant>
        <vt:lpwstr/>
      </vt:variant>
      <vt:variant>
        <vt:lpwstr>_Toc418611250</vt:lpwstr>
      </vt:variant>
      <vt:variant>
        <vt:i4>1376319</vt:i4>
      </vt:variant>
      <vt:variant>
        <vt:i4>146</vt:i4>
      </vt:variant>
      <vt:variant>
        <vt:i4>0</vt:i4>
      </vt:variant>
      <vt:variant>
        <vt:i4>5</vt:i4>
      </vt:variant>
      <vt:variant>
        <vt:lpwstr/>
      </vt:variant>
      <vt:variant>
        <vt:lpwstr>_Toc418611249</vt:lpwstr>
      </vt:variant>
      <vt:variant>
        <vt:i4>1376319</vt:i4>
      </vt:variant>
      <vt:variant>
        <vt:i4>140</vt:i4>
      </vt:variant>
      <vt:variant>
        <vt:i4>0</vt:i4>
      </vt:variant>
      <vt:variant>
        <vt:i4>5</vt:i4>
      </vt:variant>
      <vt:variant>
        <vt:lpwstr/>
      </vt:variant>
      <vt:variant>
        <vt:lpwstr>_Toc418611248</vt:lpwstr>
      </vt:variant>
      <vt:variant>
        <vt:i4>1376319</vt:i4>
      </vt:variant>
      <vt:variant>
        <vt:i4>134</vt:i4>
      </vt:variant>
      <vt:variant>
        <vt:i4>0</vt:i4>
      </vt:variant>
      <vt:variant>
        <vt:i4>5</vt:i4>
      </vt:variant>
      <vt:variant>
        <vt:lpwstr/>
      </vt:variant>
      <vt:variant>
        <vt:lpwstr>_Toc418611247</vt:lpwstr>
      </vt:variant>
      <vt:variant>
        <vt:i4>1376319</vt:i4>
      </vt:variant>
      <vt:variant>
        <vt:i4>128</vt:i4>
      </vt:variant>
      <vt:variant>
        <vt:i4>0</vt:i4>
      </vt:variant>
      <vt:variant>
        <vt:i4>5</vt:i4>
      </vt:variant>
      <vt:variant>
        <vt:lpwstr/>
      </vt:variant>
      <vt:variant>
        <vt:lpwstr>_Toc418611246</vt:lpwstr>
      </vt:variant>
      <vt:variant>
        <vt:i4>1376319</vt:i4>
      </vt:variant>
      <vt:variant>
        <vt:i4>122</vt:i4>
      </vt:variant>
      <vt:variant>
        <vt:i4>0</vt:i4>
      </vt:variant>
      <vt:variant>
        <vt:i4>5</vt:i4>
      </vt:variant>
      <vt:variant>
        <vt:lpwstr/>
      </vt:variant>
      <vt:variant>
        <vt:lpwstr>_Toc418611245</vt:lpwstr>
      </vt:variant>
      <vt:variant>
        <vt:i4>1376319</vt:i4>
      </vt:variant>
      <vt:variant>
        <vt:i4>116</vt:i4>
      </vt:variant>
      <vt:variant>
        <vt:i4>0</vt:i4>
      </vt:variant>
      <vt:variant>
        <vt:i4>5</vt:i4>
      </vt:variant>
      <vt:variant>
        <vt:lpwstr/>
      </vt:variant>
      <vt:variant>
        <vt:lpwstr>_Toc418611244</vt:lpwstr>
      </vt:variant>
      <vt:variant>
        <vt:i4>1376319</vt:i4>
      </vt:variant>
      <vt:variant>
        <vt:i4>110</vt:i4>
      </vt:variant>
      <vt:variant>
        <vt:i4>0</vt:i4>
      </vt:variant>
      <vt:variant>
        <vt:i4>5</vt:i4>
      </vt:variant>
      <vt:variant>
        <vt:lpwstr/>
      </vt:variant>
      <vt:variant>
        <vt:lpwstr>_Toc418611243</vt:lpwstr>
      </vt:variant>
      <vt:variant>
        <vt:i4>1376319</vt:i4>
      </vt:variant>
      <vt:variant>
        <vt:i4>104</vt:i4>
      </vt:variant>
      <vt:variant>
        <vt:i4>0</vt:i4>
      </vt:variant>
      <vt:variant>
        <vt:i4>5</vt:i4>
      </vt:variant>
      <vt:variant>
        <vt:lpwstr/>
      </vt:variant>
      <vt:variant>
        <vt:lpwstr>_Toc418611242</vt:lpwstr>
      </vt:variant>
      <vt:variant>
        <vt:i4>1376319</vt:i4>
      </vt:variant>
      <vt:variant>
        <vt:i4>98</vt:i4>
      </vt:variant>
      <vt:variant>
        <vt:i4>0</vt:i4>
      </vt:variant>
      <vt:variant>
        <vt:i4>5</vt:i4>
      </vt:variant>
      <vt:variant>
        <vt:lpwstr/>
      </vt:variant>
      <vt:variant>
        <vt:lpwstr>_Toc418611241</vt:lpwstr>
      </vt:variant>
      <vt:variant>
        <vt:i4>1376319</vt:i4>
      </vt:variant>
      <vt:variant>
        <vt:i4>92</vt:i4>
      </vt:variant>
      <vt:variant>
        <vt:i4>0</vt:i4>
      </vt:variant>
      <vt:variant>
        <vt:i4>5</vt:i4>
      </vt:variant>
      <vt:variant>
        <vt:lpwstr/>
      </vt:variant>
      <vt:variant>
        <vt:lpwstr>_Toc418611240</vt:lpwstr>
      </vt:variant>
      <vt:variant>
        <vt:i4>1179711</vt:i4>
      </vt:variant>
      <vt:variant>
        <vt:i4>86</vt:i4>
      </vt:variant>
      <vt:variant>
        <vt:i4>0</vt:i4>
      </vt:variant>
      <vt:variant>
        <vt:i4>5</vt:i4>
      </vt:variant>
      <vt:variant>
        <vt:lpwstr/>
      </vt:variant>
      <vt:variant>
        <vt:lpwstr>_Toc418611239</vt:lpwstr>
      </vt:variant>
      <vt:variant>
        <vt:i4>1179711</vt:i4>
      </vt:variant>
      <vt:variant>
        <vt:i4>80</vt:i4>
      </vt:variant>
      <vt:variant>
        <vt:i4>0</vt:i4>
      </vt:variant>
      <vt:variant>
        <vt:i4>5</vt:i4>
      </vt:variant>
      <vt:variant>
        <vt:lpwstr/>
      </vt:variant>
      <vt:variant>
        <vt:lpwstr>_Toc418611238</vt:lpwstr>
      </vt:variant>
      <vt:variant>
        <vt:i4>1179711</vt:i4>
      </vt:variant>
      <vt:variant>
        <vt:i4>74</vt:i4>
      </vt:variant>
      <vt:variant>
        <vt:i4>0</vt:i4>
      </vt:variant>
      <vt:variant>
        <vt:i4>5</vt:i4>
      </vt:variant>
      <vt:variant>
        <vt:lpwstr/>
      </vt:variant>
      <vt:variant>
        <vt:lpwstr>_Toc418611237</vt:lpwstr>
      </vt:variant>
      <vt:variant>
        <vt:i4>1179711</vt:i4>
      </vt:variant>
      <vt:variant>
        <vt:i4>68</vt:i4>
      </vt:variant>
      <vt:variant>
        <vt:i4>0</vt:i4>
      </vt:variant>
      <vt:variant>
        <vt:i4>5</vt:i4>
      </vt:variant>
      <vt:variant>
        <vt:lpwstr/>
      </vt:variant>
      <vt:variant>
        <vt:lpwstr>_Toc418611236</vt:lpwstr>
      </vt:variant>
      <vt:variant>
        <vt:i4>1179711</vt:i4>
      </vt:variant>
      <vt:variant>
        <vt:i4>62</vt:i4>
      </vt:variant>
      <vt:variant>
        <vt:i4>0</vt:i4>
      </vt:variant>
      <vt:variant>
        <vt:i4>5</vt:i4>
      </vt:variant>
      <vt:variant>
        <vt:lpwstr/>
      </vt:variant>
      <vt:variant>
        <vt:lpwstr>_Toc418611235</vt:lpwstr>
      </vt:variant>
      <vt:variant>
        <vt:i4>1179711</vt:i4>
      </vt:variant>
      <vt:variant>
        <vt:i4>56</vt:i4>
      </vt:variant>
      <vt:variant>
        <vt:i4>0</vt:i4>
      </vt:variant>
      <vt:variant>
        <vt:i4>5</vt:i4>
      </vt:variant>
      <vt:variant>
        <vt:lpwstr/>
      </vt:variant>
      <vt:variant>
        <vt:lpwstr>_Toc418611234</vt:lpwstr>
      </vt:variant>
      <vt:variant>
        <vt:i4>1179711</vt:i4>
      </vt:variant>
      <vt:variant>
        <vt:i4>50</vt:i4>
      </vt:variant>
      <vt:variant>
        <vt:i4>0</vt:i4>
      </vt:variant>
      <vt:variant>
        <vt:i4>5</vt:i4>
      </vt:variant>
      <vt:variant>
        <vt:lpwstr/>
      </vt:variant>
      <vt:variant>
        <vt:lpwstr>_Toc418611233</vt:lpwstr>
      </vt:variant>
      <vt:variant>
        <vt:i4>1179711</vt:i4>
      </vt:variant>
      <vt:variant>
        <vt:i4>44</vt:i4>
      </vt:variant>
      <vt:variant>
        <vt:i4>0</vt:i4>
      </vt:variant>
      <vt:variant>
        <vt:i4>5</vt:i4>
      </vt:variant>
      <vt:variant>
        <vt:lpwstr/>
      </vt:variant>
      <vt:variant>
        <vt:lpwstr>_Toc418611232</vt:lpwstr>
      </vt:variant>
      <vt:variant>
        <vt:i4>1179711</vt:i4>
      </vt:variant>
      <vt:variant>
        <vt:i4>38</vt:i4>
      </vt:variant>
      <vt:variant>
        <vt:i4>0</vt:i4>
      </vt:variant>
      <vt:variant>
        <vt:i4>5</vt:i4>
      </vt:variant>
      <vt:variant>
        <vt:lpwstr/>
      </vt:variant>
      <vt:variant>
        <vt:lpwstr>_Toc418611231</vt:lpwstr>
      </vt:variant>
      <vt:variant>
        <vt:i4>1179711</vt:i4>
      </vt:variant>
      <vt:variant>
        <vt:i4>32</vt:i4>
      </vt:variant>
      <vt:variant>
        <vt:i4>0</vt:i4>
      </vt:variant>
      <vt:variant>
        <vt:i4>5</vt:i4>
      </vt:variant>
      <vt:variant>
        <vt:lpwstr/>
      </vt:variant>
      <vt:variant>
        <vt:lpwstr>_Toc418611230</vt:lpwstr>
      </vt:variant>
      <vt:variant>
        <vt:i4>1245247</vt:i4>
      </vt:variant>
      <vt:variant>
        <vt:i4>26</vt:i4>
      </vt:variant>
      <vt:variant>
        <vt:i4>0</vt:i4>
      </vt:variant>
      <vt:variant>
        <vt:i4>5</vt:i4>
      </vt:variant>
      <vt:variant>
        <vt:lpwstr/>
      </vt:variant>
      <vt:variant>
        <vt:lpwstr>_Toc418611229</vt:lpwstr>
      </vt:variant>
      <vt:variant>
        <vt:i4>1245247</vt:i4>
      </vt:variant>
      <vt:variant>
        <vt:i4>20</vt:i4>
      </vt:variant>
      <vt:variant>
        <vt:i4>0</vt:i4>
      </vt:variant>
      <vt:variant>
        <vt:i4>5</vt:i4>
      </vt:variant>
      <vt:variant>
        <vt:lpwstr/>
      </vt:variant>
      <vt:variant>
        <vt:lpwstr>_Toc418611228</vt:lpwstr>
      </vt:variant>
      <vt:variant>
        <vt:i4>1245247</vt:i4>
      </vt:variant>
      <vt:variant>
        <vt:i4>14</vt:i4>
      </vt:variant>
      <vt:variant>
        <vt:i4>0</vt:i4>
      </vt:variant>
      <vt:variant>
        <vt:i4>5</vt:i4>
      </vt:variant>
      <vt:variant>
        <vt:lpwstr/>
      </vt:variant>
      <vt:variant>
        <vt:lpwstr>_Toc418611227</vt:lpwstr>
      </vt:variant>
      <vt:variant>
        <vt:i4>1245247</vt:i4>
      </vt:variant>
      <vt:variant>
        <vt:i4>8</vt:i4>
      </vt:variant>
      <vt:variant>
        <vt:i4>0</vt:i4>
      </vt:variant>
      <vt:variant>
        <vt:i4>5</vt:i4>
      </vt:variant>
      <vt:variant>
        <vt:lpwstr/>
      </vt:variant>
      <vt:variant>
        <vt:lpwstr>_Toc418611226</vt:lpwstr>
      </vt:variant>
      <vt:variant>
        <vt:i4>1245247</vt:i4>
      </vt:variant>
      <vt:variant>
        <vt:i4>2</vt:i4>
      </vt:variant>
      <vt:variant>
        <vt:i4>0</vt:i4>
      </vt:variant>
      <vt:variant>
        <vt:i4>5</vt:i4>
      </vt:variant>
      <vt:variant>
        <vt:lpwstr/>
      </vt:variant>
      <vt:variant>
        <vt:lpwstr>_Toc418611225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魏方 尹</cp:lastModifiedBy>
  <cp:revision>2284</cp:revision>
  <cp:lastPrinted>2003-01-24T02:16:00Z</cp:lastPrinted>
  <dcterms:created xsi:type="dcterms:W3CDTF">2015-07-21T23:59:00Z</dcterms:created>
  <dcterms:modified xsi:type="dcterms:W3CDTF">2017-09-24T11:51:00Z</dcterms:modified>
</cp:coreProperties>
</file>